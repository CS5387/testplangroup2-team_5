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D93" w:rsidRDefault="00DF5167" w14:paraId="0D4E018B" w14:textId="77777777">
      <w:pPr>
        <w:pStyle w:val="Title"/>
      </w:pPr>
      <w:r>
        <w:t>Database Table</w:t>
      </w:r>
      <w:r w:rsidR="008220E3">
        <w:t xml:space="preserve"> (Edit Functionality for Table)</w:t>
      </w:r>
    </w:p>
    <w:p w:rsidR="00941D93" w:rsidRDefault="00941D93" w14:paraId="049DF815" w14:textId="77777777">
      <w:pPr>
        <w:pStyle w:val="Title"/>
      </w:pPr>
      <w:r>
        <w:t xml:space="preserve">Test plan  </w:t>
      </w:r>
    </w:p>
    <w:p w:rsidR="00941D93" w:rsidRDefault="00941D93" w14:paraId="3B42F527" w14:textId="77777777">
      <w:pPr>
        <w:pStyle w:val="Subtitle"/>
      </w:pPr>
      <w:r>
        <w:t>Version 1.0</w:t>
      </w:r>
    </w:p>
    <w:p w:rsidR="00941D93" w:rsidRDefault="004D0BAC" w14:paraId="12C3A380" w14:textId="77777777">
      <w:pPr>
        <w:pStyle w:val="Subtitle"/>
        <w:rPr>
          <w:color w:val="000000"/>
        </w:rPr>
      </w:pPr>
      <w:r>
        <w:t>4/2/2020</w:t>
      </w:r>
    </w:p>
    <w:p w:rsidR="00941D93" w:rsidRDefault="00941D93" w14:paraId="7664202A" w14:textId="77777777">
      <w:pPr>
        <w:pStyle w:val="DocControlHeading"/>
        <w:sectPr w:rsidR="00941D93">
          <w:headerReference w:type="default" r:id="rId7"/>
          <w:footerReference w:type="default" r:id="rId8"/>
          <w:pgSz w:w="12240" w:h="15840" w:orient="portrait" w:code="1"/>
          <w:pgMar w:top="1440" w:right="1440" w:bottom="1440" w:left="1800" w:header="720" w:footer="720" w:gutter="0"/>
          <w:pgNumType w:fmt="lowerRoman"/>
          <w:cols w:space="720"/>
        </w:sectPr>
      </w:pPr>
      <w:bookmarkStart w:name="_Toc461626763" w:id="0"/>
      <w:bookmarkStart w:name="_Toc461628993" w:id="1"/>
      <w:bookmarkStart w:name="_Toc461632035" w:id="2"/>
    </w:p>
    <w:p w:rsidR="00941D93" w:rsidRDefault="00941D93" w14:paraId="7A32F413" w14:textId="77777777">
      <w:pPr>
        <w:pStyle w:val="DocControlHeading"/>
      </w:pPr>
      <w:bookmarkStart w:name="_Toc22915465" w:id="3"/>
      <w:r>
        <w:t>Document Control</w:t>
      </w:r>
      <w:bookmarkEnd w:id="0"/>
      <w:bookmarkEnd w:id="1"/>
      <w:bookmarkEnd w:id="2"/>
      <w:bookmarkEnd w:id="3"/>
    </w:p>
    <w:p w:rsidR="00941D93" w:rsidRDefault="00941D93" w14:paraId="0FCA70D2" w14:textId="77777777">
      <w:pPr>
        <w:pStyle w:val="DocControlHeading2"/>
      </w:pPr>
      <w:bookmarkStart w:name="_Toc461626764" w:id="4"/>
      <w:bookmarkStart w:name="_Toc461628994" w:id="5"/>
      <w:bookmarkStart w:name="_Toc461632036" w:id="6"/>
      <w:bookmarkStart w:name="_Toc22915466" w:id="7"/>
      <w:r>
        <w:t>Approval</w:t>
      </w:r>
      <w:bookmarkEnd w:id="4"/>
      <w:bookmarkEnd w:id="5"/>
      <w:bookmarkEnd w:id="6"/>
      <w:bookmarkEnd w:id="7"/>
    </w:p>
    <w:p w:rsidR="00941D93" w:rsidRDefault="00941D93" w14:paraId="6456DBC3" w14:textId="77777777">
      <w:pPr>
        <w:pStyle w:val="Paragraph"/>
      </w:pPr>
      <w:r>
        <w:t>The Guidance Team and the customer shall approve this document.</w:t>
      </w:r>
    </w:p>
    <w:p w:rsidR="00941D93" w:rsidRDefault="00941D93" w14:paraId="7339BFDF" w14:textId="77777777">
      <w:pPr>
        <w:pStyle w:val="DocControlHeading2"/>
      </w:pPr>
      <w:bookmarkStart w:name="_Toc461626765" w:id="8"/>
      <w:bookmarkStart w:name="_Toc461628995" w:id="9"/>
      <w:bookmarkStart w:name="_Toc461632037" w:id="10"/>
      <w:bookmarkStart w:name="_Toc22915467" w:id="11"/>
      <w:r>
        <w:t>Document Change Control</w:t>
      </w:r>
      <w:bookmarkEnd w:id="8"/>
      <w:bookmarkEnd w:id="9"/>
      <w:bookmarkEnd w:id="10"/>
      <w:bookmarkEnd w:id="11"/>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428"/>
        <w:gridCol w:w="4428"/>
      </w:tblGrid>
      <w:tr w:rsidR="00941D93" w14:paraId="382C7596" w14:textId="77777777">
        <w:tblPrEx>
          <w:tblCellMar>
            <w:top w:w="0" w:type="dxa"/>
            <w:bottom w:w="0" w:type="dxa"/>
          </w:tblCellMar>
        </w:tblPrEx>
        <w:tc>
          <w:tcPr>
            <w:tcW w:w="4428" w:type="dxa"/>
          </w:tcPr>
          <w:p w:rsidR="00941D93" w:rsidRDefault="00941D93" w14:paraId="0982CDC5" w14:textId="77777777">
            <w:pPr>
              <w:jc w:val="right"/>
            </w:pPr>
            <w:r>
              <w:t>Initial Release:</w:t>
            </w:r>
          </w:p>
        </w:tc>
        <w:tc>
          <w:tcPr>
            <w:tcW w:w="4428" w:type="dxa"/>
          </w:tcPr>
          <w:p w:rsidR="00941D93" w:rsidRDefault="004D0BAC" w14:paraId="7A1CA680" w14:textId="77777777">
            <w:r>
              <w:t>1.0</w:t>
            </w:r>
          </w:p>
        </w:tc>
      </w:tr>
      <w:tr w:rsidR="00941D93" w14:paraId="2F8287DB" w14:textId="77777777">
        <w:tblPrEx>
          <w:tblCellMar>
            <w:top w:w="0" w:type="dxa"/>
            <w:bottom w:w="0" w:type="dxa"/>
          </w:tblCellMar>
        </w:tblPrEx>
        <w:tc>
          <w:tcPr>
            <w:tcW w:w="4428" w:type="dxa"/>
          </w:tcPr>
          <w:p w:rsidR="00941D93" w:rsidRDefault="00941D93" w14:paraId="1CA7C35A" w14:textId="77777777">
            <w:pPr>
              <w:jc w:val="right"/>
            </w:pPr>
            <w:r>
              <w:t>Current Release:</w:t>
            </w:r>
          </w:p>
        </w:tc>
        <w:tc>
          <w:tcPr>
            <w:tcW w:w="4428" w:type="dxa"/>
          </w:tcPr>
          <w:p w:rsidR="00941D93" w:rsidRDefault="008220E3" w14:paraId="6AFE0E96" w14:textId="77777777">
            <w:r>
              <w:t>4/8/2020</w:t>
            </w:r>
          </w:p>
        </w:tc>
      </w:tr>
      <w:tr w:rsidR="00941D93" w14:paraId="4894910A" w14:textId="77777777">
        <w:tblPrEx>
          <w:tblCellMar>
            <w:top w:w="0" w:type="dxa"/>
            <w:bottom w:w="0" w:type="dxa"/>
          </w:tblCellMar>
        </w:tblPrEx>
        <w:tc>
          <w:tcPr>
            <w:tcW w:w="4428" w:type="dxa"/>
          </w:tcPr>
          <w:p w:rsidR="00941D93" w:rsidRDefault="00941D93" w14:paraId="3DA29DAC" w14:textId="77777777">
            <w:pPr>
              <w:jc w:val="right"/>
            </w:pPr>
            <w:r>
              <w:t>Indicator of Last Page in Document:</w:t>
            </w:r>
          </w:p>
        </w:tc>
        <w:tc>
          <w:tcPr>
            <w:tcW w:w="4428" w:type="dxa"/>
          </w:tcPr>
          <w:p w:rsidR="00941D93" w:rsidRDefault="004D0BAC" w14:paraId="2287A368" w14:textId="77777777">
            <w:r>
              <w:t>$</w:t>
            </w:r>
          </w:p>
        </w:tc>
      </w:tr>
      <w:tr w:rsidR="00941D93" w14:paraId="76737A4E" w14:textId="77777777">
        <w:tblPrEx>
          <w:tblCellMar>
            <w:top w:w="0" w:type="dxa"/>
            <w:bottom w:w="0" w:type="dxa"/>
          </w:tblCellMar>
        </w:tblPrEx>
        <w:tc>
          <w:tcPr>
            <w:tcW w:w="4428" w:type="dxa"/>
          </w:tcPr>
          <w:p w:rsidR="00941D93" w:rsidRDefault="00941D93" w14:paraId="068D18AF" w14:textId="77777777">
            <w:pPr>
              <w:jc w:val="right"/>
            </w:pPr>
            <w:r>
              <w:t>Date of Last Review:</w:t>
            </w:r>
          </w:p>
        </w:tc>
        <w:tc>
          <w:tcPr>
            <w:tcW w:w="4428" w:type="dxa"/>
          </w:tcPr>
          <w:p w:rsidR="00941D93" w:rsidRDefault="008220E3" w14:paraId="6DF8A233" w14:textId="77777777">
            <w:r>
              <w:t>4/8/2020</w:t>
            </w:r>
          </w:p>
        </w:tc>
      </w:tr>
      <w:tr w:rsidR="00941D93" w14:paraId="56FE3129" w14:textId="77777777">
        <w:tblPrEx>
          <w:tblCellMar>
            <w:top w:w="0" w:type="dxa"/>
            <w:bottom w:w="0" w:type="dxa"/>
          </w:tblCellMar>
        </w:tblPrEx>
        <w:tc>
          <w:tcPr>
            <w:tcW w:w="4428" w:type="dxa"/>
          </w:tcPr>
          <w:p w:rsidR="00941D93" w:rsidRDefault="00941D93" w14:paraId="4728053C" w14:textId="77777777">
            <w:pPr>
              <w:jc w:val="right"/>
            </w:pPr>
            <w:r>
              <w:t>Date of Next Review:</w:t>
            </w:r>
          </w:p>
        </w:tc>
        <w:tc>
          <w:tcPr>
            <w:tcW w:w="4428" w:type="dxa"/>
          </w:tcPr>
          <w:p w:rsidR="00941D93" w:rsidRDefault="00941D93" w14:paraId="655DB539" w14:textId="77777777"/>
        </w:tc>
      </w:tr>
      <w:tr w:rsidR="00941D93" w14:paraId="1811E6C4" w14:textId="77777777">
        <w:tblPrEx>
          <w:tblCellMar>
            <w:top w:w="0" w:type="dxa"/>
            <w:bottom w:w="0" w:type="dxa"/>
          </w:tblCellMar>
        </w:tblPrEx>
        <w:tc>
          <w:tcPr>
            <w:tcW w:w="4428" w:type="dxa"/>
          </w:tcPr>
          <w:p w:rsidR="00941D93" w:rsidRDefault="00941D93" w14:paraId="70B0C97C" w14:textId="77777777">
            <w:pPr>
              <w:jc w:val="right"/>
            </w:pPr>
            <w:r>
              <w:t>Target Date for Next Update:</w:t>
            </w:r>
          </w:p>
        </w:tc>
        <w:tc>
          <w:tcPr>
            <w:tcW w:w="4428" w:type="dxa"/>
          </w:tcPr>
          <w:p w:rsidR="00941D93" w:rsidRDefault="00941D93" w14:paraId="492E80D9" w14:textId="77777777"/>
        </w:tc>
      </w:tr>
    </w:tbl>
    <w:p w:rsidR="00941D93" w:rsidRDefault="00941D93" w14:paraId="01CEB031" w14:textId="77777777">
      <w:pPr>
        <w:pStyle w:val="DocControlHeading2"/>
      </w:pPr>
      <w:bookmarkStart w:name="_Toc461626766" w:id="12"/>
      <w:bookmarkStart w:name="_Toc461628996" w:id="13"/>
      <w:bookmarkStart w:name="_Toc461632038" w:id="14"/>
      <w:bookmarkStart w:name="_Toc22915468" w:id="15"/>
      <w:r>
        <w:t>Distribution List</w:t>
      </w:r>
      <w:bookmarkEnd w:id="12"/>
      <w:bookmarkEnd w:id="13"/>
      <w:bookmarkEnd w:id="14"/>
      <w:bookmarkEnd w:id="15"/>
    </w:p>
    <w:p w:rsidR="00941D93" w:rsidRDefault="00941D93" w14:paraId="714A0A1C" w14:textId="77777777">
      <w:pPr>
        <w:pStyle w:val="Paragraph"/>
      </w:pPr>
      <w:r>
        <w:t>This following list of people shall receive a copy of this document every time a new version of this document becomes available:</w:t>
      </w:r>
    </w:p>
    <w:p w:rsidR="00941D93" w:rsidP="004D0BAC" w:rsidRDefault="00941D93" w14:paraId="4072CADC" w14:textId="77777777">
      <w:r>
        <w:t>Guidance Team Members:</w:t>
      </w:r>
      <w:r w:rsidR="004D0BAC">
        <w:t xml:space="preserve"> Dr. Roach</w:t>
      </w:r>
    </w:p>
    <w:p w:rsidR="00941D93" w:rsidRDefault="00941D93" w14:paraId="0EDD400D" w14:textId="77777777">
      <w:pPr>
        <w:ind w:left="2160"/>
      </w:pPr>
    </w:p>
    <w:p w:rsidR="00941D93" w:rsidP="004D0BAC" w:rsidRDefault="00941D93" w14:paraId="58EEFC4D" w14:textId="77777777">
      <w:r>
        <w:t xml:space="preserve">Customer: </w:t>
      </w:r>
      <w:r w:rsidR="004D0BAC">
        <w:t>Dr. Roach</w:t>
      </w:r>
    </w:p>
    <w:p w:rsidR="00941D93" w:rsidRDefault="00941D93" w14:paraId="6351FE0C" w14:textId="77777777">
      <w:pPr>
        <w:ind w:left="1440" w:firstLine="720"/>
      </w:pPr>
    </w:p>
    <w:p w:rsidR="00941D93" w:rsidP="004D0BAC" w:rsidRDefault="00941D93" w14:paraId="5B8BF7A9" w14:textId="77777777">
      <w:r>
        <w:t>Software Team Members:</w:t>
      </w:r>
    </w:p>
    <w:p w:rsidR="00941D93" w:rsidRDefault="00941D93" w14:paraId="23A8FE6A" w14:textId="77777777">
      <w:pPr>
        <w:pStyle w:val="DocControlHeading2"/>
      </w:pPr>
      <w:bookmarkStart w:name="_Toc461626767" w:id="16"/>
      <w:bookmarkStart w:name="_Toc461628997" w:id="17"/>
      <w:bookmarkStart w:name="_Toc461632039" w:id="18"/>
      <w:bookmarkStart w:name="_Toc22915469" w:id="19"/>
      <w:r>
        <w:t>Change Summary</w:t>
      </w:r>
      <w:bookmarkEnd w:id="16"/>
      <w:bookmarkEnd w:id="17"/>
      <w:bookmarkEnd w:id="18"/>
      <w:bookmarkEnd w:id="19"/>
    </w:p>
    <w:p w:rsidR="00941D93" w:rsidRDefault="00941D93" w14:paraId="2534F131" w14:textId="77777777">
      <w:pPr>
        <w:pStyle w:val="Paragraph"/>
      </w:pPr>
      <w:r>
        <w:t>The following table details changes made between versions of this document</w:t>
      </w:r>
    </w:p>
    <w:p w:rsidR="00941D93" w:rsidRDefault="00941D93" w14:paraId="7B159F9E" w14:textId="77777777">
      <w:pPr>
        <w:ind w:left="144"/>
      </w:pPr>
    </w:p>
    <w:tbl>
      <w:tblPr>
        <w:tblW w:w="0" w:type="auto"/>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764"/>
        <w:gridCol w:w="1170"/>
        <w:gridCol w:w="1800"/>
        <w:gridCol w:w="3978"/>
      </w:tblGrid>
      <w:tr w:rsidR="00941D93" w14:paraId="6A95AF90" w14:textId="77777777">
        <w:tblPrEx>
          <w:tblCellMar>
            <w:top w:w="0" w:type="dxa"/>
            <w:bottom w:w="0" w:type="dxa"/>
          </w:tblCellMar>
        </w:tblPrEx>
        <w:tc>
          <w:tcPr>
            <w:tcW w:w="1764" w:type="dxa"/>
          </w:tcPr>
          <w:p w:rsidR="00941D93" w:rsidRDefault="00941D93" w14:paraId="079960CB" w14:textId="77777777">
            <w:pPr>
              <w:jc w:val="center"/>
            </w:pPr>
            <w:r>
              <w:t>Version</w:t>
            </w:r>
          </w:p>
        </w:tc>
        <w:tc>
          <w:tcPr>
            <w:tcW w:w="1170" w:type="dxa"/>
          </w:tcPr>
          <w:p w:rsidR="00941D93" w:rsidRDefault="00941D93" w14:paraId="222310E8" w14:textId="77777777">
            <w:pPr>
              <w:jc w:val="center"/>
            </w:pPr>
            <w:r>
              <w:t>Date</w:t>
            </w:r>
          </w:p>
        </w:tc>
        <w:tc>
          <w:tcPr>
            <w:tcW w:w="1800" w:type="dxa"/>
          </w:tcPr>
          <w:p w:rsidR="00941D93" w:rsidRDefault="00941D93" w14:paraId="364C60DC" w14:textId="77777777">
            <w:pPr>
              <w:jc w:val="center"/>
            </w:pPr>
            <w:r>
              <w:t>Modifier</w:t>
            </w:r>
          </w:p>
        </w:tc>
        <w:tc>
          <w:tcPr>
            <w:tcW w:w="3978" w:type="dxa"/>
          </w:tcPr>
          <w:p w:rsidR="00941D93" w:rsidRDefault="00941D93" w14:paraId="2B2CA3D3" w14:textId="77777777">
            <w:pPr>
              <w:jc w:val="center"/>
            </w:pPr>
            <w:r>
              <w:t>Description</w:t>
            </w:r>
          </w:p>
        </w:tc>
      </w:tr>
      <w:tr w:rsidR="00941D93" w14:paraId="04DA3790" w14:textId="77777777">
        <w:tblPrEx>
          <w:tblCellMar>
            <w:top w:w="0" w:type="dxa"/>
            <w:bottom w:w="0" w:type="dxa"/>
          </w:tblCellMar>
        </w:tblPrEx>
        <w:tc>
          <w:tcPr>
            <w:tcW w:w="1764" w:type="dxa"/>
          </w:tcPr>
          <w:p w:rsidR="00941D93" w:rsidRDefault="00DF5167" w14:paraId="0B7D2652" w14:textId="77777777">
            <w:pPr>
              <w:jc w:val="center"/>
            </w:pPr>
            <w:r>
              <w:t>1.0</w:t>
            </w:r>
          </w:p>
        </w:tc>
        <w:tc>
          <w:tcPr>
            <w:tcW w:w="1170" w:type="dxa"/>
          </w:tcPr>
          <w:p w:rsidR="00941D93" w:rsidRDefault="00DF5167" w14:paraId="5B33C6B1" w14:textId="77777777">
            <w:pPr>
              <w:jc w:val="center"/>
            </w:pPr>
            <w:r>
              <w:t>4/2/2020</w:t>
            </w:r>
          </w:p>
        </w:tc>
        <w:tc>
          <w:tcPr>
            <w:tcW w:w="1800" w:type="dxa"/>
          </w:tcPr>
          <w:p w:rsidR="00941D93" w:rsidRDefault="00DF5167" w14:paraId="6C5A6943" w14:textId="77777777">
            <w:pPr>
              <w:jc w:val="center"/>
            </w:pPr>
            <w:r>
              <w:t>Patricia Guajardo</w:t>
            </w:r>
          </w:p>
        </w:tc>
        <w:tc>
          <w:tcPr>
            <w:tcW w:w="3978" w:type="dxa"/>
          </w:tcPr>
          <w:p w:rsidR="00941D93" w:rsidRDefault="008220E3" w14:paraId="63851DEF" w14:textId="77777777">
            <w:pPr>
              <w:pStyle w:val="TableText"/>
              <w:widowControl/>
              <w:spacing w:before="0" w:after="0"/>
            </w:pPr>
            <w:r>
              <w:t>Creation and adding of Section 1</w:t>
            </w:r>
          </w:p>
        </w:tc>
      </w:tr>
      <w:tr w:rsidR="00941D93" w14:paraId="15A04407" w14:textId="77777777">
        <w:tblPrEx>
          <w:tblCellMar>
            <w:top w:w="0" w:type="dxa"/>
            <w:bottom w:w="0" w:type="dxa"/>
          </w:tblCellMar>
        </w:tblPrEx>
        <w:tc>
          <w:tcPr>
            <w:tcW w:w="1764" w:type="dxa"/>
          </w:tcPr>
          <w:p w:rsidR="00941D93" w:rsidP="00DF5167" w:rsidRDefault="00DF5167" w14:paraId="42924BB4" w14:textId="77777777">
            <w:pPr>
              <w:jc w:val="center"/>
            </w:pPr>
            <w:r>
              <w:t>1.1</w:t>
            </w:r>
          </w:p>
        </w:tc>
        <w:tc>
          <w:tcPr>
            <w:tcW w:w="1170" w:type="dxa"/>
          </w:tcPr>
          <w:p w:rsidR="00941D93" w:rsidP="00DF5167" w:rsidRDefault="00DF5167" w14:paraId="016F21AB" w14:textId="77777777">
            <w:pPr>
              <w:jc w:val="center"/>
            </w:pPr>
            <w:r>
              <w:t>4/</w:t>
            </w:r>
            <w:r w:rsidR="008220E3">
              <w:t>8</w:t>
            </w:r>
            <w:r>
              <w:t>/2020</w:t>
            </w:r>
          </w:p>
        </w:tc>
        <w:tc>
          <w:tcPr>
            <w:tcW w:w="1800" w:type="dxa"/>
          </w:tcPr>
          <w:p w:rsidR="00941D93" w:rsidP="00DF5167" w:rsidRDefault="00DF5167" w14:paraId="1F6B5877" w14:textId="77777777">
            <w:pPr>
              <w:jc w:val="center"/>
            </w:pPr>
            <w:r>
              <w:t>Patricia Guajardo</w:t>
            </w:r>
          </w:p>
        </w:tc>
        <w:tc>
          <w:tcPr>
            <w:tcW w:w="3978" w:type="dxa"/>
          </w:tcPr>
          <w:p w:rsidR="00941D93" w:rsidRDefault="008220E3" w14:paraId="742DA1AC" w14:textId="77777777">
            <w:r>
              <w:t>Adding of rest of sections</w:t>
            </w:r>
          </w:p>
        </w:tc>
      </w:tr>
      <w:tr w:rsidR="00941D93" w14:paraId="0F2C8EB4" w14:textId="77777777">
        <w:tblPrEx>
          <w:tblCellMar>
            <w:top w:w="0" w:type="dxa"/>
            <w:bottom w:w="0" w:type="dxa"/>
          </w:tblCellMar>
        </w:tblPrEx>
        <w:tc>
          <w:tcPr>
            <w:tcW w:w="1764" w:type="dxa"/>
          </w:tcPr>
          <w:p w:rsidR="00941D93" w:rsidP="00DF5167" w:rsidRDefault="00941D93" w14:paraId="405E7811" w14:textId="77777777">
            <w:pPr>
              <w:jc w:val="center"/>
            </w:pPr>
          </w:p>
        </w:tc>
        <w:tc>
          <w:tcPr>
            <w:tcW w:w="1170" w:type="dxa"/>
          </w:tcPr>
          <w:p w:rsidR="00941D93" w:rsidP="00DF5167" w:rsidRDefault="00941D93" w14:paraId="0330EE82" w14:textId="77777777">
            <w:pPr>
              <w:jc w:val="center"/>
            </w:pPr>
          </w:p>
        </w:tc>
        <w:tc>
          <w:tcPr>
            <w:tcW w:w="1800" w:type="dxa"/>
          </w:tcPr>
          <w:p w:rsidR="00941D93" w:rsidP="00DF5167" w:rsidRDefault="00941D93" w14:paraId="073AABE6" w14:textId="77777777">
            <w:pPr>
              <w:jc w:val="center"/>
            </w:pPr>
          </w:p>
        </w:tc>
        <w:tc>
          <w:tcPr>
            <w:tcW w:w="3978" w:type="dxa"/>
          </w:tcPr>
          <w:p w:rsidR="00941D93" w:rsidRDefault="00941D93" w14:paraId="70E152A6" w14:textId="77777777"/>
        </w:tc>
      </w:tr>
    </w:tbl>
    <w:p w:rsidR="00941D93" w:rsidRDefault="00941D93" w14:paraId="3B6B4304" w14:textId="77777777">
      <w:pPr>
        <w:ind w:left="144"/>
      </w:pPr>
    </w:p>
    <w:p w:rsidR="00941D93" w:rsidRDefault="00941D93" w14:paraId="1CF6D010" w14:textId="77777777">
      <w:pPr>
        <w:ind w:left="144"/>
      </w:pPr>
    </w:p>
    <w:p w:rsidR="00941D93" w:rsidRDefault="00941D93" w14:paraId="4398C6F6" w14:textId="77777777">
      <w:pPr>
        <w:ind w:left="144"/>
      </w:pPr>
    </w:p>
    <w:p w:rsidR="00941D93" w:rsidRDefault="00941D93" w14:paraId="57159A57" w14:textId="77777777">
      <w:pPr>
        <w:ind w:left="144"/>
      </w:pPr>
    </w:p>
    <w:p w:rsidR="00941D93" w:rsidRDefault="00941D93" w14:paraId="72CEE6AD" w14:textId="77777777">
      <w:pPr>
        <w:pStyle w:val="Paragraph"/>
      </w:pPr>
      <w:r>
        <w:t>Note: The template presented in this document was taken from:</w:t>
      </w:r>
    </w:p>
    <w:p w:rsidR="00941D93" w:rsidRDefault="00941D93" w14:paraId="06746A58" w14:textId="77777777">
      <w:pPr>
        <w:pStyle w:val="Paragraph"/>
      </w:pPr>
      <w:r>
        <w:t xml:space="preserve">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w:t>
      </w:r>
    </w:p>
    <w:p w:rsidR="00E47986" w:rsidRDefault="00E47986" w14:paraId="3B20703C" w14:textId="77777777">
      <w:pPr>
        <w:pStyle w:val="Paragraph"/>
      </w:pPr>
    </w:p>
    <w:p w:rsidR="00E47986" w:rsidP="00E47986" w:rsidRDefault="00E47986" w14:paraId="667E8576" w14:textId="77777777">
      <w:pPr>
        <w:pStyle w:val="Paragraph"/>
      </w:pPr>
      <w:r>
        <w:t xml:space="preserve">Note: The template presented in this document was taken from: 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 and modified by Humberto Mendoza and Steve Roach.</w:t>
      </w:r>
    </w:p>
    <w:p w:rsidR="00941D93" w:rsidRDefault="00941D93" w14:paraId="1ED2EDA4" w14:textId="77777777">
      <w:pPr>
        <w:pStyle w:val="Paragraph"/>
      </w:pPr>
    </w:p>
    <w:p w:rsidR="00941D93" w:rsidRDefault="00941D93" w14:paraId="1CF36407" w14:textId="77777777">
      <w:pPr>
        <w:pStyle w:val="Paragraph"/>
      </w:pPr>
      <w:r>
        <w:t>Supplementary information is from:</w:t>
      </w:r>
    </w:p>
    <w:p w:rsidR="00941D93" w:rsidRDefault="00941D93" w14:paraId="405123E7" w14:textId="77777777">
      <w:pPr>
        <w:pStyle w:val="Paragraph"/>
      </w:pPr>
      <w:proofErr w:type="spellStart"/>
      <w:r>
        <w:t>Pfleeger</w:t>
      </w:r>
      <w:proofErr w:type="spellEnd"/>
      <w:r>
        <w:t xml:space="preserve">, S.  </w:t>
      </w:r>
      <w:r>
        <w:rPr>
          <w:i/>
          <w:iCs/>
        </w:rPr>
        <w:t>Software Engineering, Theory and Practice</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xml:space="preserve">: Prentice Hall, 1998, p. 365.  </w:t>
      </w:r>
    </w:p>
    <w:p w:rsidR="00941D93" w:rsidRDefault="00941D93" w14:paraId="03DB3A13" w14:textId="77777777">
      <w:pPr>
        <w:pStyle w:val="Paragraph"/>
      </w:pPr>
      <w:r>
        <w:br w:type="column"/>
      </w:r>
    </w:p>
    <w:p w:rsidR="00941D93" w:rsidRDefault="00941D93" w14:paraId="0C4FA6A0" w14:textId="77777777">
      <w:pPr>
        <w:ind w:left="144"/>
      </w:pPr>
    </w:p>
    <w:p w:rsidR="00941D93" w:rsidRDefault="00941D93" w14:paraId="66B7F2AF" w14:textId="77777777">
      <w:pPr>
        <w:pStyle w:val="TOC2"/>
        <w:rPr>
          <w:sz w:val="28"/>
        </w:rPr>
      </w:pPr>
      <w:r>
        <w:rPr>
          <w:sz w:val="28"/>
        </w:rPr>
        <w:t>Table of Contents</w:t>
      </w:r>
    </w:p>
    <w:p w:rsidRPr="003D58CD" w:rsidR="000927B9" w:rsidRDefault="00941D93" w14:paraId="39E60402" w14:textId="77777777">
      <w:pPr>
        <w:pStyle w:val="TOC1"/>
        <w:rPr>
          <w:rFonts w:ascii="Calibri" w:hAnsi="Calibri"/>
          <w:b w:val="0"/>
          <w:caps w:val="0"/>
          <w:noProof/>
          <w:sz w:val="22"/>
          <w:szCs w:val="22"/>
        </w:rPr>
      </w:pPr>
      <w:r>
        <w:rPr>
          <w:sz w:val="28"/>
        </w:rPr>
        <w:fldChar w:fldCharType="begin"/>
      </w:r>
      <w:r>
        <w:rPr>
          <w:sz w:val="28"/>
        </w:rPr>
        <w:instrText xml:space="preserve"> TOC \o "1-3" \h \z </w:instrText>
      </w:r>
      <w:r>
        <w:rPr>
          <w:sz w:val="28"/>
        </w:rPr>
        <w:fldChar w:fldCharType="separate"/>
      </w:r>
      <w:hyperlink w:history="1" w:anchor="_Toc22915465">
        <w:r w:rsidRPr="004E4475" w:rsidR="000927B9">
          <w:rPr>
            <w:rStyle w:val="Hyperlink"/>
            <w:noProof/>
          </w:rPr>
          <w:t>Document Control</w:t>
        </w:r>
        <w:r w:rsidR="000927B9">
          <w:rPr>
            <w:noProof/>
            <w:webHidden/>
          </w:rPr>
          <w:tab/>
        </w:r>
        <w:r w:rsidR="000927B9">
          <w:rPr>
            <w:noProof/>
            <w:webHidden/>
          </w:rPr>
          <w:fldChar w:fldCharType="begin"/>
        </w:r>
        <w:r w:rsidR="000927B9">
          <w:rPr>
            <w:noProof/>
            <w:webHidden/>
          </w:rPr>
          <w:instrText xml:space="preserve"> PAGEREF _Toc22915465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rsidRPr="003D58CD" w:rsidR="000927B9" w:rsidRDefault="000927B9" w14:paraId="483491CC" w14:textId="77777777">
      <w:pPr>
        <w:pStyle w:val="TOC2"/>
        <w:rPr>
          <w:rFonts w:ascii="Calibri" w:hAnsi="Calibri"/>
          <w:b w:val="0"/>
          <w:bCs w:val="0"/>
          <w:smallCaps w:val="0"/>
          <w:noProof/>
          <w:sz w:val="22"/>
          <w:szCs w:val="22"/>
        </w:rPr>
      </w:pPr>
      <w:hyperlink w:history="1" w:anchor="_Toc22915466">
        <w:r w:rsidRPr="004E4475">
          <w:rPr>
            <w:rStyle w:val="Hyperlink"/>
            <w:noProof/>
          </w:rPr>
          <w:t>Approval</w:t>
        </w:r>
        <w:r>
          <w:rPr>
            <w:noProof/>
            <w:webHidden/>
          </w:rPr>
          <w:tab/>
        </w:r>
        <w:r>
          <w:rPr>
            <w:noProof/>
            <w:webHidden/>
          </w:rPr>
          <w:fldChar w:fldCharType="begin"/>
        </w:r>
        <w:r>
          <w:rPr>
            <w:noProof/>
            <w:webHidden/>
          </w:rPr>
          <w:instrText xml:space="preserve"> PAGEREF _Toc22915466 \h </w:instrText>
        </w:r>
        <w:r>
          <w:rPr>
            <w:noProof/>
            <w:webHidden/>
          </w:rPr>
        </w:r>
        <w:r>
          <w:rPr>
            <w:noProof/>
            <w:webHidden/>
          </w:rPr>
          <w:fldChar w:fldCharType="separate"/>
        </w:r>
        <w:r>
          <w:rPr>
            <w:noProof/>
            <w:webHidden/>
          </w:rPr>
          <w:t>ii</w:t>
        </w:r>
        <w:r>
          <w:rPr>
            <w:noProof/>
            <w:webHidden/>
          </w:rPr>
          <w:fldChar w:fldCharType="end"/>
        </w:r>
      </w:hyperlink>
    </w:p>
    <w:p w:rsidRPr="003D58CD" w:rsidR="000927B9" w:rsidRDefault="000927B9" w14:paraId="23CA2D7B" w14:textId="77777777">
      <w:pPr>
        <w:pStyle w:val="TOC2"/>
        <w:rPr>
          <w:rFonts w:ascii="Calibri" w:hAnsi="Calibri"/>
          <w:b w:val="0"/>
          <w:bCs w:val="0"/>
          <w:smallCaps w:val="0"/>
          <w:noProof/>
          <w:sz w:val="22"/>
          <w:szCs w:val="22"/>
        </w:rPr>
      </w:pPr>
      <w:hyperlink w:history="1" w:anchor="_Toc22915467">
        <w:r w:rsidRPr="004E4475">
          <w:rPr>
            <w:rStyle w:val="Hyperlink"/>
            <w:noProof/>
          </w:rPr>
          <w:t>Document Change Control</w:t>
        </w:r>
        <w:r>
          <w:rPr>
            <w:noProof/>
            <w:webHidden/>
          </w:rPr>
          <w:tab/>
        </w:r>
        <w:r>
          <w:rPr>
            <w:noProof/>
            <w:webHidden/>
          </w:rPr>
          <w:fldChar w:fldCharType="begin"/>
        </w:r>
        <w:r>
          <w:rPr>
            <w:noProof/>
            <w:webHidden/>
          </w:rPr>
          <w:instrText xml:space="preserve"> PAGEREF _Toc22915467 \h </w:instrText>
        </w:r>
        <w:r>
          <w:rPr>
            <w:noProof/>
            <w:webHidden/>
          </w:rPr>
        </w:r>
        <w:r>
          <w:rPr>
            <w:noProof/>
            <w:webHidden/>
          </w:rPr>
          <w:fldChar w:fldCharType="separate"/>
        </w:r>
        <w:r>
          <w:rPr>
            <w:noProof/>
            <w:webHidden/>
          </w:rPr>
          <w:t>ii</w:t>
        </w:r>
        <w:r>
          <w:rPr>
            <w:noProof/>
            <w:webHidden/>
          </w:rPr>
          <w:fldChar w:fldCharType="end"/>
        </w:r>
      </w:hyperlink>
    </w:p>
    <w:p w:rsidRPr="003D58CD" w:rsidR="000927B9" w:rsidRDefault="000927B9" w14:paraId="1E3F9084" w14:textId="77777777">
      <w:pPr>
        <w:pStyle w:val="TOC2"/>
        <w:rPr>
          <w:rFonts w:ascii="Calibri" w:hAnsi="Calibri"/>
          <w:b w:val="0"/>
          <w:bCs w:val="0"/>
          <w:smallCaps w:val="0"/>
          <w:noProof/>
          <w:sz w:val="22"/>
          <w:szCs w:val="22"/>
        </w:rPr>
      </w:pPr>
      <w:hyperlink w:history="1" w:anchor="_Toc22915468">
        <w:r w:rsidRPr="004E4475">
          <w:rPr>
            <w:rStyle w:val="Hyperlink"/>
            <w:noProof/>
          </w:rPr>
          <w:t>Distribution List</w:t>
        </w:r>
        <w:r>
          <w:rPr>
            <w:noProof/>
            <w:webHidden/>
          </w:rPr>
          <w:tab/>
        </w:r>
        <w:r>
          <w:rPr>
            <w:noProof/>
            <w:webHidden/>
          </w:rPr>
          <w:fldChar w:fldCharType="begin"/>
        </w:r>
        <w:r>
          <w:rPr>
            <w:noProof/>
            <w:webHidden/>
          </w:rPr>
          <w:instrText xml:space="preserve"> PAGEREF _Toc22915468 \h </w:instrText>
        </w:r>
        <w:r>
          <w:rPr>
            <w:noProof/>
            <w:webHidden/>
          </w:rPr>
        </w:r>
        <w:r>
          <w:rPr>
            <w:noProof/>
            <w:webHidden/>
          </w:rPr>
          <w:fldChar w:fldCharType="separate"/>
        </w:r>
        <w:r>
          <w:rPr>
            <w:noProof/>
            <w:webHidden/>
          </w:rPr>
          <w:t>ii</w:t>
        </w:r>
        <w:r>
          <w:rPr>
            <w:noProof/>
            <w:webHidden/>
          </w:rPr>
          <w:fldChar w:fldCharType="end"/>
        </w:r>
      </w:hyperlink>
    </w:p>
    <w:p w:rsidRPr="003D58CD" w:rsidR="000927B9" w:rsidRDefault="000927B9" w14:paraId="0797E0B6" w14:textId="77777777">
      <w:pPr>
        <w:pStyle w:val="TOC2"/>
        <w:rPr>
          <w:rFonts w:ascii="Calibri" w:hAnsi="Calibri"/>
          <w:b w:val="0"/>
          <w:bCs w:val="0"/>
          <w:smallCaps w:val="0"/>
          <w:noProof/>
          <w:sz w:val="22"/>
          <w:szCs w:val="22"/>
        </w:rPr>
      </w:pPr>
      <w:hyperlink w:history="1" w:anchor="_Toc22915469">
        <w:r w:rsidRPr="004E4475">
          <w:rPr>
            <w:rStyle w:val="Hyperlink"/>
            <w:noProof/>
          </w:rPr>
          <w:t>Change Summary</w:t>
        </w:r>
        <w:r>
          <w:rPr>
            <w:noProof/>
            <w:webHidden/>
          </w:rPr>
          <w:tab/>
        </w:r>
        <w:r>
          <w:rPr>
            <w:noProof/>
            <w:webHidden/>
          </w:rPr>
          <w:fldChar w:fldCharType="begin"/>
        </w:r>
        <w:r>
          <w:rPr>
            <w:noProof/>
            <w:webHidden/>
          </w:rPr>
          <w:instrText xml:space="preserve"> PAGEREF _Toc22915469 \h </w:instrText>
        </w:r>
        <w:r>
          <w:rPr>
            <w:noProof/>
            <w:webHidden/>
          </w:rPr>
        </w:r>
        <w:r>
          <w:rPr>
            <w:noProof/>
            <w:webHidden/>
          </w:rPr>
          <w:fldChar w:fldCharType="separate"/>
        </w:r>
        <w:r>
          <w:rPr>
            <w:noProof/>
            <w:webHidden/>
          </w:rPr>
          <w:t>ii</w:t>
        </w:r>
        <w:r>
          <w:rPr>
            <w:noProof/>
            <w:webHidden/>
          </w:rPr>
          <w:fldChar w:fldCharType="end"/>
        </w:r>
      </w:hyperlink>
    </w:p>
    <w:p w:rsidRPr="003D58CD" w:rsidR="000927B9" w:rsidRDefault="000927B9" w14:paraId="689467E7" w14:textId="77777777">
      <w:pPr>
        <w:pStyle w:val="TOC1"/>
        <w:tabs>
          <w:tab w:val="left" w:pos="400"/>
        </w:tabs>
        <w:rPr>
          <w:rFonts w:ascii="Calibri" w:hAnsi="Calibri"/>
          <w:b w:val="0"/>
          <w:caps w:val="0"/>
          <w:noProof/>
          <w:sz w:val="22"/>
          <w:szCs w:val="22"/>
        </w:rPr>
      </w:pPr>
      <w:hyperlink w:history="1" w:anchor="_Toc22915470">
        <w:r w:rsidRPr="004E4475">
          <w:rPr>
            <w:rStyle w:val="Hyperlink"/>
            <w:noProof/>
          </w:rPr>
          <w:t>1.</w:t>
        </w:r>
        <w:r w:rsidRPr="003D58CD">
          <w:rPr>
            <w:rFonts w:ascii="Calibri" w:hAnsi="Calibri"/>
            <w:b w:val="0"/>
            <w:caps w:val="0"/>
            <w:noProof/>
            <w:sz w:val="22"/>
            <w:szCs w:val="22"/>
          </w:rPr>
          <w:tab/>
        </w:r>
        <w:r w:rsidRPr="004E4475">
          <w:rPr>
            <w:rStyle w:val="Hyperlink"/>
            <w:noProof/>
          </w:rPr>
          <w:t>Introduction</w:t>
        </w:r>
        <w:r>
          <w:rPr>
            <w:noProof/>
            <w:webHidden/>
          </w:rPr>
          <w:tab/>
        </w:r>
        <w:r>
          <w:rPr>
            <w:noProof/>
            <w:webHidden/>
          </w:rPr>
          <w:fldChar w:fldCharType="begin"/>
        </w:r>
        <w:r>
          <w:rPr>
            <w:noProof/>
            <w:webHidden/>
          </w:rPr>
          <w:instrText xml:space="preserve"> PAGEREF _Toc22915470 \h </w:instrText>
        </w:r>
        <w:r>
          <w:rPr>
            <w:noProof/>
            <w:webHidden/>
          </w:rPr>
        </w:r>
        <w:r>
          <w:rPr>
            <w:noProof/>
            <w:webHidden/>
          </w:rPr>
          <w:fldChar w:fldCharType="separate"/>
        </w:r>
        <w:r>
          <w:rPr>
            <w:noProof/>
            <w:webHidden/>
          </w:rPr>
          <w:t>1</w:t>
        </w:r>
        <w:r>
          <w:rPr>
            <w:noProof/>
            <w:webHidden/>
          </w:rPr>
          <w:fldChar w:fldCharType="end"/>
        </w:r>
      </w:hyperlink>
    </w:p>
    <w:p w:rsidRPr="003D58CD" w:rsidR="000927B9" w:rsidRDefault="000927B9" w14:paraId="2062F531" w14:textId="77777777">
      <w:pPr>
        <w:pStyle w:val="TOC2"/>
        <w:tabs>
          <w:tab w:val="left" w:pos="1200"/>
        </w:tabs>
        <w:rPr>
          <w:rFonts w:ascii="Calibri" w:hAnsi="Calibri"/>
          <w:b w:val="0"/>
          <w:bCs w:val="0"/>
          <w:smallCaps w:val="0"/>
          <w:noProof/>
          <w:sz w:val="22"/>
          <w:szCs w:val="22"/>
        </w:rPr>
      </w:pPr>
      <w:hyperlink w:history="1" w:anchor="_Toc22915471">
        <w:r w:rsidRPr="004E4475">
          <w:rPr>
            <w:rStyle w:val="Hyperlink"/>
            <w:noProof/>
          </w:rPr>
          <w:t>1.1.</w:t>
        </w:r>
        <w:r w:rsidRPr="003D58CD">
          <w:rPr>
            <w:rFonts w:ascii="Calibri" w:hAnsi="Calibri"/>
            <w:b w:val="0"/>
            <w:bCs w:val="0"/>
            <w:smallCaps w:val="0"/>
            <w:noProof/>
            <w:sz w:val="22"/>
            <w:szCs w:val="22"/>
          </w:rPr>
          <w:tab/>
        </w:r>
        <w:r w:rsidRPr="004E4475">
          <w:rPr>
            <w:rStyle w:val="Hyperlink"/>
            <w:noProof/>
          </w:rPr>
          <w:t>Purpose</w:t>
        </w:r>
        <w:r>
          <w:rPr>
            <w:noProof/>
            <w:webHidden/>
          </w:rPr>
          <w:tab/>
        </w:r>
        <w:r>
          <w:rPr>
            <w:noProof/>
            <w:webHidden/>
          </w:rPr>
          <w:fldChar w:fldCharType="begin"/>
        </w:r>
        <w:r>
          <w:rPr>
            <w:noProof/>
            <w:webHidden/>
          </w:rPr>
          <w:instrText xml:space="preserve"> PAGEREF _Toc22915471 \h </w:instrText>
        </w:r>
        <w:r>
          <w:rPr>
            <w:noProof/>
            <w:webHidden/>
          </w:rPr>
        </w:r>
        <w:r>
          <w:rPr>
            <w:noProof/>
            <w:webHidden/>
          </w:rPr>
          <w:fldChar w:fldCharType="separate"/>
        </w:r>
        <w:r>
          <w:rPr>
            <w:noProof/>
            <w:webHidden/>
          </w:rPr>
          <w:t>1</w:t>
        </w:r>
        <w:r>
          <w:rPr>
            <w:noProof/>
            <w:webHidden/>
          </w:rPr>
          <w:fldChar w:fldCharType="end"/>
        </w:r>
      </w:hyperlink>
    </w:p>
    <w:p w:rsidRPr="003D58CD" w:rsidR="000927B9" w:rsidRDefault="000927B9" w14:paraId="0F651E56" w14:textId="77777777">
      <w:pPr>
        <w:pStyle w:val="TOC2"/>
        <w:tabs>
          <w:tab w:val="left" w:pos="1200"/>
        </w:tabs>
        <w:rPr>
          <w:rFonts w:ascii="Calibri" w:hAnsi="Calibri"/>
          <w:b w:val="0"/>
          <w:bCs w:val="0"/>
          <w:smallCaps w:val="0"/>
          <w:noProof/>
          <w:sz w:val="22"/>
          <w:szCs w:val="22"/>
        </w:rPr>
      </w:pPr>
      <w:hyperlink w:history="1" w:anchor="_Toc22915472">
        <w:r w:rsidRPr="004E4475">
          <w:rPr>
            <w:rStyle w:val="Hyperlink"/>
            <w:noProof/>
          </w:rPr>
          <w:t>1.2.</w:t>
        </w:r>
        <w:r w:rsidRPr="003D58CD">
          <w:rPr>
            <w:rFonts w:ascii="Calibri" w:hAnsi="Calibri"/>
            <w:b w:val="0"/>
            <w:bCs w:val="0"/>
            <w:smallCaps w:val="0"/>
            <w:noProof/>
            <w:sz w:val="22"/>
            <w:szCs w:val="22"/>
          </w:rPr>
          <w:tab/>
        </w:r>
        <w:r w:rsidRPr="004E4475">
          <w:rPr>
            <w:rStyle w:val="Hyperlink"/>
            <w:noProof/>
          </w:rPr>
          <w:t>Scope</w:t>
        </w:r>
        <w:r>
          <w:rPr>
            <w:noProof/>
            <w:webHidden/>
          </w:rPr>
          <w:tab/>
        </w:r>
        <w:r>
          <w:rPr>
            <w:noProof/>
            <w:webHidden/>
          </w:rPr>
          <w:fldChar w:fldCharType="begin"/>
        </w:r>
        <w:r>
          <w:rPr>
            <w:noProof/>
            <w:webHidden/>
          </w:rPr>
          <w:instrText xml:space="preserve"> PAGEREF _Toc22915472 \h </w:instrText>
        </w:r>
        <w:r>
          <w:rPr>
            <w:noProof/>
            <w:webHidden/>
          </w:rPr>
        </w:r>
        <w:r>
          <w:rPr>
            <w:noProof/>
            <w:webHidden/>
          </w:rPr>
          <w:fldChar w:fldCharType="separate"/>
        </w:r>
        <w:r>
          <w:rPr>
            <w:noProof/>
            <w:webHidden/>
          </w:rPr>
          <w:t>1</w:t>
        </w:r>
        <w:r>
          <w:rPr>
            <w:noProof/>
            <w:webHidden/>
          </w:rPr>
          <w:fldChar w:fldCharType="end"/>
        </w:r>
      </w:hyperlink>
    </w:p>
    <w:p w:rsidRPr="003D58CD" w:rsidR="000927B9" w:rsidRDefault="000927B9" w14:paraId="3549924C" w14:textId="77777777">
      <w:pPr>
        <w:pStyle w:val="TOC2"/>
        <w:tabs>
          <w:tab w:val="left" w:pos="1200"/>
        </w:tabs>
        <w:rPr>
          <w:rFonts w:ascii="Calibri" w:hAnsi="Calibri"/>
          <w:b w:val="0"/>
          <w:bCs w:val="0"/>
          <w:smallCaps w:val="0"/>
          <w:noProof/>
          <w:sz w:val="22"/>
          <w:szCs w:val="22"/>
        </w:rPr>
      </w:pPr>
      <w:hyperlink w:history="1" w:anchor="_Toc22915473">
        <w:r w:rsidRPr="004E4475">
          <w:rPr>
            <w:rStyle w:val="Hyperlink"/>
            <w:noProof/>
          </w:rPr>
          <w:t>1.3.</w:t>
        </w:r>
        <w:r w:rsidRPr="003D58CD">
          <w:rPr>
            <w:rFonts w:ascii="Calibri" w:hAnsi="Calibri"/>
            <w:b w:val="0"/>
            <w:bCs w:val="0"/>
            <w:smallCaps w:val="0"/>
            <w:noProof/>
            <w:sz w:val="22"/>
            <w:szCs w:val="22"/>
          </w:rPr>
          <w:tab/>
        </w:r>
        <w:r w:rsidRPr="004E4475">
          <w:rPr>
            <w:rStyle w:val="Hyperlink"/>
            <w:noProof/>
          </w:rPr>
          <w:t>System Overview</w:t>
        </w:r>
        <w:r>
          <w:rPr>
            <w:noProof/>
            <w:webHidden/>
          </w:rPr>
          <w:tab/>
        </w:r>
        <w:r>
          <w:rPr>
            <w:noProof/>
            <w:webHidden/>
          </w:rPr>
          <w:fldChar w:fldCharType="begin"/>
        </w:r>
        <w:r>
          <w:rPr>
            <w:noProof/>
            <w:webHidden/>
          </w:rPr>
          <w:instrText xml:space="preserve"> PAGEREF _Toc22915473 \h </w:instrText>
        </w:r>
        <w:r>
          <w:rPr>
            <w:noProof/>
            <w:webHidden/>
          </w:rPr>
        </w:r>
        <w:r>
          <w:rPr>
            <w:noProof/>
            <w:webHidden/>
          </w:rPr>
          <w:fldChar w:fldCharType="separate"/>
        </w:r>
        <w:r>
          <w:rPr>
            <w:noProof/>
            <w:webHidden/>
          </w:rPr>
          <w:t>1</w:t>
        </w:r>
        <w:r>
          <w:rPr>
            <w:noProof/>
            <w:webHidden/>
          </w:rPr>
          <w:fldChar w:fldCharType="end"/>
        </w:r>
      </w:hyperlink>
    </w:p>
    <w:p w:rsidRPr="003D58CD" w:rsidR="000927B9" w:rsidRDefault="000927B9" w14:paraId="627E4B45" w14:textId="77777777">
      <w:pPr>
        <w:pStyle w:val="TOC2"/>
        <w:tabs>
          <w:tab w:val="left" w:pos="1200"/>
        </w:tabs>
        <w:rPr>
          <w:rFonts w:ascii="Calibri" w:hAnsi="Calibri"/>
          <w:b w:val="0"/>
          <w:bCs w:val="0"/>
          <w:smallCaps w:val="0"/>
          <w:noProof/>
          <w:sz w:val="22"/>
          <w:szCs w:val="22"/>
        </w:rPr>
      </w:pPr>
      <w:hyperlink w:history="1" w:anchor="_Toc22915474">
        <w:r w:rsidRPr="004E4475">
          <w:rPr>
            <w:rStyle w:val="Hyperlink"/>
            <w:noProof/>
          </w:rPr>
          <w:t>1.4.</w:t>
        </w:r>
        <w:r w:rsidRPr="003D58CD">
          <w:rPr>
            <w:rFonts w:ascii="Calibri" w:hAnsi="Calibri"/>
            <w:b w:val="0"/>
            <w:bCs w:val="0"/>
            <w:smallCaps w:val="0"/>
            <w:noProof/>
            <w:sz w:val="22"/>
            <w:szCs w:val="22"/>
          </w:rPr>
          <w:tab/>
        </w:r>
        <w:r w:rsidRPr="004E4475">
          <w:rPr>
            <w:rStyle w:val="Hyperlink"/>
            <w:noProof/>
          </w:rPr>
          <w:t>Suspension and Exit Criteria</w:t>
        </w:r>
        <w:r>
          <w:rPr>
            <w:noProof/>
            <w:webHidden/>
          </w:rPr>
          <w:tab/>
        </w:r>
        <w:r>
          <w:rPr>
            <w:noProof/>
            <w:webHidden/>
          </w:rPr>
          <w:fldChar w:fldCharType="begin"/>
        </w:r>
        <w:r>
          <w:rPr>
            <w:noProof/>
            <w:webHidden/>
          </w:rPr>
          <w:instrText xml:space="preserve"> PAGEREF _Toc22915474 \h </w:instrText>
        </w:r>
        <w:r>
          <w:rPr>
            <w:noProof/>
            <w:webHidden/>
          </w:rPr>
        </w:r>
        <w:r>
          <w:rPr>
            <w:noProof/>
            <w:webHidden/>
          </w:rPr>
          <w:fldChar w:fldCharType="separate"/>
        </w:r>
        <w:r>
          <w:rPr>
            <w:noProof/>
            <w:webHidden/>
          </w:rPr>
          <w:t>1</w:t>
        </w:r>
        <w:r>
          <w:rPr>
            <w:noProof/>
            <w:webHidden/>
          </w:rPr>
          <w:fldChar w:fldCharType="end"/>
        </w:r>
      </w:hyperlink>
    </w:p>
    <w:p w:rsidRPr="003D58CD" w:rsidR="000927B9" w:rsidRDefault="000927B9" w14:paraId="221A71DB" w14:textId="77777777">
      <w:pPr>
        <w:pStyle w:val="TOC2"/>
        <w:tabs>
          <w:tab w:val="left" w:pos="1200"/>
        </w:tabs>
        <w:rPr>
          <w:rFonts w:ascii="Calibri" w:hAnsi="Calibri"/>
          <w:b w:val="0"/>
          <w:bCs w:val="0"/>
          <w:smallCaps w:val="0"/>
          <w:noProof/>
          <w:sz w:val="22"/>
          <w:szCs w:val="22"/>
        </w:rPr>
      </w:pPr>
      <w:hyperlink w:history="1" w:anchor="_Toc22915475">
        <w:r w:rsidRPr="004E4475">
          <w:rPr>
            <w:rStyle w:val="Hyperlink"/>
            <w:noProof/>
          </w:rPr>
          <w:t>1.5.</w:t>
        </w:r>
        <w:r w:rsidRPr="003D58CD">
          <w:rPr>
            <w:rFonts w:ascii="Calibri" w:hAnsi="Calibri"/>
            <w:b w:val="0"/>
            <w:bCs w:val="0"/>
            <w:smallCaps w:val="0"/>
            <w:noProof/>
            <w:sz w:val="22"/>
            <w:szCs w:val="22"/>
          </w:rPr>
          <w:tab/>
        </w:r>
        <w:r w:rsidRPr="004E4475">
          <w:rPr>
            <w:rStyle w:val="Hyperlink"/>
            <w:noProof/>
          </w:rPr>
          <w:t>Document Overview</w:t>
        </w:r>
        <w:r>
          <w:rPr>
            <w:noProof/>
            <w:webHidden/>
          </w:rPr>
          <w:tab/>
        </w:r>
        <w:r>
          <w:rPr>
            <w:noProof/>
            <w:webHidden/>
          </w:rPr>
          <w:fldChar w:fldCharType="begin"/>
        </w:r>
        <w:r>
          <w:rPr>
            <w:noProof/>
            <w:webHidden/>
          </w:rPr>
          <w:instrText xml:space="preserve"> PAGEREF _Toc22915475 \h </w:instrText>
        </w:r>
        <w:r>
          <w:rPr>
            <w:noProof/>
            <w:webHidden/>
          </w:rPr>
        </w:r>
        <w:r>
          <w:rPr>
            <w:noProof/>
            <w:webHidden/>
          </w:rPr>
          <w:fldChar w:fldCharType="separate"/>
        </w:r>
        <w:r>
          <w:rPr>
            <w:noProof/>
            <w:webHidden/>
          </w:rPr>
          <w:t>1</w:t>
        </w:r>
        <w:r>
          <w:rPr>
            <w:noProof/>
            <w:webHidden/>
          </w:rPr>
          <w:fldChar w:fldCharType="end"/>
        </w:r>
      </w:hyperlink>
    </w:p>
    <w:p w:rsidRPr="003D58CD" w:rsidR="000927B9" w:rsidRDefault="000927B9" w14:paraId="6B8EA597" w14:textId="77777777">
      <w:pPr>
        <w:pStyle w:val="TOC2"/>
        <w:tabs>
          <w:tab w:val="left" w:pos="1200"/>
        </w:tabs>
        <w:rPr>
          <w:rFonts w:ascii="Calibri" w:hAnsi="Calibri"/>
          <w:b w:val="0"/>
          <w:bCs w:val="0"/>
          <w:smallCaps w:val="0"/>
          <w:noProof/>
          <w:sz w:val="22"/>
          <w:szCs w:val="22"/>
        </w:rPr>
      </w:pPr>
      <w:hyperlink w:history="1" w:anchor="_Toc22915476">
        <w:r w:rsidRPr="004E4475">
          <w:rPr>
            <w:rStyle w:val="Hyperlink"/>
            <w:noProof/>
          </w:rPr>
          <w:t>1.6.</w:t>
        </w:r>
        <w:r w:rsidRPr="003D58CD">
          <w:rPr>
            <w:rFonts w:ascii="Calibri" w:hAnsi="Calibri"/>
            <w:b w:val="0"/>
            <w:bCs w:val="0"/>
            <w:smallCaps w:val="0"/>
            <w:noProof/>
            <w:sz w:val="22"/>
            <w:szCs w:val="22"/>
          </w:rPr>
          <w:tab/>
        </w:r>
        <w:r w:rsidRPr="004E4475">
          <w:rPr>
            <w:rStyle w:val="Hyperlink"/>
            <w:noProof/>
          </w:rPr>
          <w:t>References</w:t>
        </w:r>
        <w:r>
          <w:rPr>
            <w:noProof/>
            <w:webHidden/>
          </w:rPr>
          <w:tab/>
        </w:r>
        <w:r>
          <w:rPr>
            <w:noProof/>
            <w:webHidden/>
          </w:rPr>
          <w:fldChar w:fldCharType="begin"/>
        </w:r>
        <w:r>
          <w:rPr>
            <w:noProof/>
            <w:webHidden/>
          </w:rPr>
          <w:instrText xml:space="preserve"> PAGEREF _Toc22915476 \h </w:instrText>
        </w:r>
        <w:r>
          <w:rPr>
            <w:noProof/>
            <w:webHidden/>
          </w:rPr>
        </w:r>
        <w:r>
          <w:rPr>
            <w:noProof/>
            <w:webHidden/>
          </w:rPr>
          <w:fldChar w:fldCharType="separate"/>
        </w:r>
        <w:r>
          <w:rPr>
            <w:noProof/>
            <w:webHidden/>
          </w:rPr>
          <w:t>1</w:t>
        </w:r>
        <w:r>
          <w:rPr>
            <w:noProof/>
            <w:webHidden/>
          </w:rPr>
          <w:fldChar w:fldCharType="end"/>
        </w:r>
      </w:hyperlink>
    </w:p>
    <w:p w:rsidRPr="003D58CD" w:rsidR="000927B9" w:rsidRDefault="000927B9" w14:paraId="5A737330" w14:textId="77777777">
      <w:pPr>
        <w:pStyle w:val="TOC1"/>
        <w:tabs>
          <w:tab w:val="left" w:pos="400"/>
        </w:tabs>
        <w:rPr>
          <w:rFonts w:ascii="Calibri" w:hAnsi="Calibri"/>
          <w:b w:val="0"/>
          <w:caps w:val="0"/>
          <w:noProof/>
          <w:sz w:val="22"/>
          <w:szCs w:val="22"/>
        </w:rPr>
      </w:pPr>
      <w:hyperlink w:history="1" w:anchor="_Toc22915477">
        <w:r w:rsidRPr="004E4475">
          <w:rPr>
            <w:rStyle w:val="Hyperlink"/>
            <w:noProof/>
          </w:rPr>
          <w:t>2.</w:t>
        </w:r>
        <w:r w:rsidRPr="003D58CD">
          <w:rPr>
            <w:rFonts w:ascii="Calibri" w:hAnsi="Calibri"/>
            <w:b w:val="0"/>
            <w:caps w:val="0"/>
            <w:noProof/>
            <w:sz w:val="22"/>
            <w:szCs w:val="22"/>
          </w:rPr>
          <w:tab/>
        </w:r>
        <w:r w:rsidRPr="004E4475">
          <w:rPr>
            <w:rStyle w:val="Hyperlink"/>
            <w:noProof/>
          </w:rPr>
          <w:t>Test Items and Features</w:t>
        </w:r>
        <w:r>
          <w:rPr>
            <w:noProof/>
            <w:webHidden/>
          </w:rPr>
          <w:tab/>
        </w:r>
        <w:r>
          <w:rPr>
            <w:noProof/>
            <w:webHidden/>
          </w:rPr>
          <w:fldChar w:fldCharType="begin"/>
        </w:r>
        <w:r>
          <w:rPr>
            <w:noProof/>
            <w:webHidden/>
          </w:rPr>
          <w:instrText xml:space="preserve"> PAGEREF _Toc22915477 \h </w:instrText>
        </w:r>
        <w:r>
          <w:rPr>
            <w:noProof/>
            <w:webHidden/>
          </w:rPr>
        </w:r>
        <w:r>
          <w:rPr>
            <w:noProof/>
            <w:webHidden/>
          </w:rPr>
          <w:fldChar w:fldCharType="separate"/>
        </w:r>
        <w:r>
          <w:rPr>
            <w:noProof/>
            <w:webHidden/>
          </w:rPr>
          <w:t>2</w:t>
        </w:r>
        <w:r>
          <w:rPr>
            <w:noProof/>
            <w:webHidden/>
          </w:rPr>
          <w:fldChar w:fldCharType="end"/>
        </w:r>
      </w:hyperlink>
    </w:p>
    <w:p w:rsidRPr="003D58CD" w:rsidR="000927B9" w:rsidRDefault="000927B9" w14:paraId="1A16D07B" w14:textId="77777777">
      <w:pPr>
        <w:pStyle w:val="TOC1"/>
        <w:tabs>
          <w:tab w:val="left" w:pos="400"/>
        </w:tabs>
        <w:rPr>
          <w:rFonts w:ascii="Calibri" w:hAnsi="Calibri"/>
          <w:b w:val="0"/>
          <w:caps w:val="0"/>
          <w:noProof/>
          <w:sz w:val="22"/>
          <w:szCs w:val="22"/>
        </w:rPr>
      </w:pPr>
      <w:hyperlink w:history="1" w:anchor="_Toc22915478">
        <w:r w:rsidRPr="004E4475">
          <w:rPr>
            <w:rStyle w:val="Hyperlink"/>
            <w:noProof/>
          </w:rPr>
          <w:t>3.</w:t>
        </w:r>
        <w:r w:rsidRPr="003D58CD">
          <w:rPr>
            <w:rFonts w:ascii="Calibri" w:hAnsi="Calibri"/>
            <w:b w:val="0"/>
            <w:caps w:val="0"/>
            <w:noProof/>
            <w:sz w:val="22"/>
            <w:szCs w:val="22"/>
          </w:rPr>
          <w:tab/>
        </w:r>
        <w:r w:rsidRPr="004E4475">
          <w:rPr>
            <w:rStyle w:val="Hyperlink"/>
            <w:noProof/>
          </w:rPr>
          <w:t>Testing Approach</w:t>
        </w:r>
        <w:r>
          <w:rPr>
            <w:noProof/>
            <w:webHidden/>
          </w:rPr>
          <w:tab/>
        </w:r>
        <w:r>
          <w:rPr>
            <w:noProof/>
            <w:webHidden/>
          </w:rPr>
          <w:fldChar w:fldCharType="begin"/>
        </w:r>
        <w:r>
          <w:rPr>
            <w:noProof/>
            <w:webHidden/>
          </w:rPr>
          <w:instrText xml:space="preserve"> PAGEREF _Toc22915478 \h </w:instrText>
        </w:r>
        <w:r>
          <w:rPr>
            <w:noProof/>
            <w:webHidden/>
          </w:rPr>
        </w:r>
        <w:r>
          <w:rPr>
            <w:noProof/>
            <w:webHidden/>
          </w:rPr>
          <w:fldChar w:fldCharType="separate"/>
        </w:r>
        <w:r>
          <w:rPr>
            <w:noProof/>
            <w:webHidden/>
          </w:rPr>
          <w:t>3</w:t>
        </w:r>
        <w:r>
          <w:rPr>
            <w:noProof/>
            <w:webHidden/>
          </w:rPr>
          <w:fldChar w:fldCharType="end"/>
        </w:r>
      </w:hyperlink>
    </w:p>
    <w:p w:rsidRPr="003D58CD" w:rsidR="000927B9" w:rsidRDefault="000927B9" w14:paraId="7848C291" w14:textId="77777777">
      <w:pPr>
        <w:pStyle w:val="TOC1"/>
        <w:tabs>
          <w:tab w:val="left" w:pos="400"/>
        </w:tabs>
        <w:rPr>
          <w:rFonts w:ascii="Calibri" w:hAnsi="Calibri"/>
          <w:b w:val="0"/>
          <w:caps w:val="0"/>
          <w:noProof/>
          <w:sz w:val="22"/>
          <w:szCs w:val="22"/>
        </w:rPr>
      </w:pPr>
      <w:hyperlink w:history="1" w:anchor="_Toc22915479">
        <w:r w:rsidRPr="004E4475">
          <w:rPr>
            <w:rStyle w:val="Hyperlink"/>
            <w:noProof/>
          </w:rPr>
          <w:t>4.</w:t>
        </w:r>
        <w:r w:rsidRPr="003D58CD">
          <w:rPr>
            <w:rFonts w:ascii="Calibri" w:hAnsi="Calibri"/>
            <w:b w:val="0"/>
            <w:caps w:val="0"/>
            <w:noProof/>
            <w:sz w:val="22"/>
            <w:szCs w:val="22"/>
          </w:rPr>
          <w:tab/>
        </w:r>
        <w:r w:rsidRPr="004E4475">
          <w:rPr>
            <w:rStyle w:val="Hyperlink"/>
            <w:noProof/>
          </w:rPr>
          <w:t>Test XX</w:t>
        </w:r>
        <w:r>
          <w:rPr>
            <w:noProof/>
            <w:webHidden/>
          </w:rPr>
          <w:tab/>
        </w:r>
        <w:r>
          <w:rPr>
            <w:noProof/>
            <w:webHidden/>
          </w:rPr>
          <w:fldChar w:fldCharType="begin"/>
        </w:r>
        <w:r>
          <w:rPr>
            <w:noProof/>
            <w:webHidden/>
          </w:rPr>
          <w:instrText xml:space="preserve"> PAGEREF _Toc22915479 \h </w:instrText>
        </w:r>
        <w:r>
          <w:rPr>
            <w:noProof/>
            <w:webHidden/>
          </w:rPr>
        </w:r>
        <w:r>
          <w:rPr>
            <w:noProof/>
            <w:webHidden/>
          </w:rPr>
          <w:fldChar w:fldCharType="separate"/>
        </w:r>
        <w:r>
          <w:rPr>
            <w:noProof/>
            <w:webHidden/>
          </w:rPr>
          <w:t>4</w:t>
        </w:r>
        <w:r>
          <w:rPr>
            <w:noProof/>
            <w:webHidden/>
          </w:rPr>
          <w:fldChar w:fldCharType="end"/>
        </w:r>
      </w:hyperlink>
    </w:p>
    <w:p w:rsidRPr="003D58CD" w:rsidR="000927B9" w:rsidRDefault="000927B9" w14:paraId="1A5D243F" w14:textId="77777777">
      <w:pPr>
        <w:pStyle w:val="TOC2"/>
        <w:tabs>
          <w:tab w:val="left" w:pos="1200"/>
        </w:tabs>
        <w:rPr>
          <w:rFonts w:ascii="Calibri" w:hAnsi="Calibri"/>
          <w:b w:val="0"/>
          <w:bCs w:val="0"/>
          <w:smallCaps w:val="0"/>
          <w:noProof/>
          <w:sz w:val="22"/>
          <w:szCs w:val="22"/>
        </w:rPr>
      </w:pPr>
      <w:hyperlink w:history="1" w:anchor="_Toc22915480">
        <w:r w:rsidRPr="004E4475">
          <w:rPr>
            <w:rStyle w:val="Hyperlink"/>
            <w:noProof/>
          </w:rPr>
          <w:t>4.1.</w:t>
        </w:r>
        <w:r w:rsidRPr="003D58CD">
          <w:rPr>
            <w:rFonts w:ascii="Calibri" w:hAnsi="Calibri"/>
            <w:b w:val="0"/>
            <w:bCs w:val="0"/>
            <w:smallCaps w:val="0"/>
            <w:noProof/>
            <w:sz w:val="22"/>
            <w:szCs w:val="22"/>
          </w:rPr>
          <w:tab/>
        </w:r>
        <w:r w:rsidRPr="004E4475">
          <w:rPr>
            <w:rStyle w:val="Hyperlink"/>
            <w:noProof/>
          </w:rPr>
          <w:t>Test &lt;&lt;test id&gt;&gt;</w:t>
        </w:r>
        <w:r>
          <w:rPr>
            <w:noProof/>
            <w:webHidden/>
          </w:rPr>
          <w:tab/>
        </w:r>
        <w:r>
          <w:rPr>
            <w:noProof/>
            <w:webHidden/>
          </w:rPr>
          <w:fldChar w:fldCharType="begin"/>
        </w:r>
        <w:r>
          <w:rPr>
            <w:noProof/>
            <w:webHidden/>
          </w:rPr>
          <w:instrText xml:space="preserve"> PAGEREF _Toc22915480 \h </w:instrText>
        </w:r>
        <w:r>
          <w:rPr>
            <w:noProof/>
            <w:webHidden/>
          </w:rPr>
        </w:r>
        <w:r>
          <w:rPr>
            <w:noProof/>
            <w:webHidden/>
          </w:rPr>
          <w:fldChar w:fldCharType="separate"/>
        </w:r>
        <w:r>
          <w:rPr>
            <w:noProof/>
            <w:webHidden/>
          </w:rPr>
          <w:t>4</w:t>
        </w:r>
        <w:r>
          <w:rPr>
            <w:noProof/>
            <w:webHidden/>
          </w:rPr>
          <w:fldChar w:fldCharType="end"/>
        </w:r>
      </w:hyperlink>
    </w:p>
    <w:p w:rsidRPr="003D58CD" w:rsidR="000927B9" w:rsidRDefault="000927B9" w14:paraId="02444A33" w14:textId="77777777">
      <w:pPr>
        <w:pStyle w:val="TOC1"/>
        <w:tabs>
          <w:tab w:val="left" w:pos="400"/>
        </w:tabs>
        <w:rPr>
          <w:rFonts w:ascii="Calibri" w:hAnsi="Calibri"/>
          <w:b w:val="0"/>
          <w:caps w:val="0"/>
          <w:noProof/>
          <w:sz w:val="22"/>
          <w:szCs w:val="22"/>
        </w:rPr>
      </w:pPr>
      <w:hyperlink w:history="1" w:anchor="_Toc22915481">
        <w:r w:rsidRPr="004E4475">
          <w:rPr>
            <w:rStyle w:val="Hyperlink"/>
            <w:noProof/>
          </w:rPr>
          <w:t>5.</w:t>
        </w:r>
        <w:r w:rsidRPr="003D58CD">
          <w:rPr>
            <w:rFonts w:ascii="Calibri" w:hAnsi="Calibri"/>
            <w:b w:val="0"/>
            <w:caps w:val="0"/>
            <w:noProof/>
            <w:sz w:val="22"/>
            <w:szCs w:val="22"/>
          </w:rPr>
          <w:tab/>
        </w:r>
        <w:r w:rsidRPr="004E4475">
          <w:rPr>
            <w:rStyle w:val="Hyperlink"/>
            <w:noProof/>
          </w:rPr>
          <w:t>User Interface Testing</w:t>
        </w:r>
        <w:r>
          <w:rPr>
            <w:noProof/>
            <w:webHidden/>
          </w:rPr>
          <w:tab/>
        </w:r>
        <w:r>
          <w:rPr>
            <w:noProof/>
            <w:webHidden/>
          </w:rPr>
          <w:fldChar w:fldCharType="begin"/>
        </w:r>
        <w:r>
          <w:rPr>
            <w:noProof/>
            <w:webHidden/>
          </w:rPr>
          <w:instrText xml:space="preserve"> PAGEREF _Toc22915481 \h </w:instrText>
        </w:r>
        <w:r>
          <w:rPr>
            <w:noProof/>
            <w:webHidden/>
          </w:rPr>
        </w:r>
        <w:r>
          <w:rPr>
            <w:noProof/>
            <w:webHidden/>
          </w:rPr>
          <w:fldChar w:fldCharType="separate"/>
        </w:r>
        <w:r>
          <w:rPr>
            <w:noProof/>
            <w:webHidden/>
          </w:rPr>
          <w:t>5</w:t>
        </w:r>
        <w:r>
          <w:rPr>
            <w:noProof/>
            <w:webHidden/>
          </w:rPr>
          <w:fldChar w:fldCharType="end"/>
        </w:r>
      </w:hyperlink>
    </w:p>
    <w:p w:rsidRPr="003D58CD" w:rsidR="000927B9" w:rsidRDefault="000927B9" w14:paraId="10DF3AAE" w14:textId="77777777">
      <w:pPr>
        <w:pStyle w:val="TOC1"/>
        <w:tabs>
          <w:tab w:val="left" w:pos="400"/>
        </w:tabs>
        <w:rPr>
          <w:rFonts w:ascii="Calibri" w:hAnsi="Calibri"/>
          <w:b w:val="0"/>
          <w:caps w:val="0"/>
          <w:noProof/>
          <w:sz w:val="22"/>
          <w:szCs w:val="22"/>
        </w:rPr>
      </w:pPr>
      <w:hyperlink w:history="1" w:anchor="_Toc22915482">
        <w:r w:rsidRPr="004E4475">
          <w:rPr>
            <w:rStyle w:val="Hyperlink"/>
            <w:noProof/>
          </w:rPr>
          <w:t>6.</w:t>
        </w:r>
        <w:r w:rsidRPr="003D58CD">
          <w:rPr>
            <w:rFonts w:ascii="Calibri" w:hAnsi="Calibri"/>
            <w:b w:val="0"/>
            <w:caps w:val="0"/>
            <w:noProof/>
            <w:sz w:val="22"/>
            <w:szCs w:val="22"/>
          </w:rPr>
          <w:tab/>
        </w:r>
        <w:r w:rsidRPr="004E4475">
          <w:rPr>
            <w:rStyle w:val="Hyperlink"/>
            <w:noProof/>
          </w:rPr>
          <w:t>Test Schedule</w:t>
        </w:r>
        <w:r>
          <w:rPr>
            <w:noProof/>
            <w:webHidden/>
          </w:rPr>
          <w:tab/>
        </w:r>
        <w:r>
          <w:rPr>
            <w:noProof/>
            <w:webHidden/>
          </w:rPr>
          <w:fldChar w:fldCharType="begin"/>
        </w:r>
        <w:r>
          <w:rPr>
            <w:noProof/>
            <w:webHidden/>
          </w:rPr>
          <w:instrText xml:space="preserve"> PAGEREF _Toc22915482 \h </w:instrText>
        </w:r>
        <w:r>
          <w:rPr>
            <w:noProof/>
            <w:webHidden/>
          </w:rPr>
        </w:r>
        <w:r>
          <w:rPr>
            <w:noProof/>
            <w:webHidden/>
          </w:rPr>
          <w:fldChar w:fldCharType="separate"/>
        </w:r>
        <w:r>
          <w:rPr>
            <w:noProof/>
            <w:webHidden/>
          </w:rPr>
          <w:t>6</w:t>
        </w:r>
        <w:r>
          <w:rPr>
            <w:noProof/>
            <w:webHidden/>
          </w:rPr>
          <w:fldChar w:fldCharType="end"/>
        </w:r>
      </w:hyperlink>
    </w:p>
    <w:p w:rsidRPr="003D58CD" w:rsidR="000927B9" w:rsidRDefault="000927B9" w14:paraId="5EDAE8DF" w14:textId="77777777">
      <w:pPr>
        <w:pStyle w:val="TOC1"/>
        <w:tabs>
          <w:tab w:val="left" w:pos="400"/>
        </w:tabs>
        <w:rPr>
          <w:rFonts w:ascii="Calibri" w:hAnsi="Calibri"/>
          <w:b w:val="0"/>
          <w:caps w:val="0"/>
          <w:noProof/>
          <w:sz w:val="22"/>
          <w:szCs w:val="22"/>
        </w:rPr>
      </w:pPr>
      <w:hyperlink w:history="1" w:anchor="_Toc22915483">
        <w:r w:rsidRPr="004E4475">
          <w:rPr>
            <w:rStyle w:val="Hyperlink"/>
            <w:noProof/>
          </w:rPr>
          <w:t>7.</w:t>
        </w:r>
        <w:r w:rsidRPr="003D58CD">
          <w:rPr>
            <w:rFonts w:ascii="Calibri" w:hAnsi="Calibri"/>
            <w:b w:val="0"/>
            <w:caps w:val="0"/>
            <w:noProof/>
            <w:sz w:val="22"/>
            <w:szCs w:val="22"/>
          </w:rPr>
          <w:tab/>
        </w:r>
        <w:r w:rsidRPr="004E4475">
          <w:rPr>
            <w:rStyle w:val="Hyperlink"/>
            <w:noProof/>
          </w:rPr>
          <w:t>Other Sections</w:t>
        </w:r>
        <w:r>
          <w:rPr>
            <w:noProof/>
            <w:webHidden/>
          </w:rPr>
          <w:tab/>
        </w:r>
        <w:r>
          <w:rPr>
            <w:noProof/>
            <w:webHidden/>
          </w:rPr>
          <w:fldChar w:fldCharType="begin"/>
        </w:r>
        <w:r>
          <w:rPr>
            <w:noProof/>
            <w:webHidden/>
          </w:rPr>
          <w:instrText xml:space="preserve"> PAGEREF _Toc22915483 \h </w:instrText>
        </w:r>
        <w:r>
          <w:rPr>
            <w:noProof/>
            <w:webHidden/>
          </w:rPr>
        </w:r>
        <w:r>
          <w:rPr>
            <w:noProof/>
            <w:webHidden/>
          </w:rPr>
          <w:fldChar w:fldCharType="separate"/>
        </w:r>
        <w:r>
          <w:rPr>
            <w:noProof/>
            <w:webHidden/>
          </w:rPr>
          <w:t>7</w:t>
        </w:r>
        <w:r>
          <w:rPr>
            <w:noProof/>
            <w:webHidden/>
          </w:rPr>
          <w:fldChar w:fldCharType="end"/>
        </w:r>
      </w:hyperlink>
    </w:p>
    <w:p w:rsidRPr="003D58CD" w:rsidR="000927B9" w:rsidRDefault="000927B9" w14:paraId="0F24A4AE" w14:textId="77777777">
      <w:pPr>
        <w:pStyle w:val="TOC1"/>
        <w:tabs>
          <w:tab w:val="left" w:pos="400"/>
        </w:tabs>
        <w:rPr>
          <w:rFonts w:ascii="Calibri" w:hAnsi="Calibri"/>
          <w:b w:val="0"/>
          <w:caps w:val="0"/>
          <w:noProof/>
          <w:sz w:val="22"/>
          <w:szCs w:val="22"/>
        </w:rPr>
      </w:pPr>
      <w:hyperlink w:history="1" w:anchor="_Toc22915484">
        <w:r w:rsidRPr="004E4475">
          <w:rPr>
            <w:rStyle w:val="Hyperlink"/>
            <w:noProof/>
          </w:rPr>
          <w:t>8.</w:t>
        </w:r>
        <w:r w:rsidRPr="003D58CD">
          <w:rPr>
            <w:rFonts w:ascii="Calibri" w:hAnsi="Calibri"/>
            <w:b w:val="0"/>
            <w:caps w:val="0"/>
            <w:noProof/>
            <w:sz w:val="22"/>
            <w:szCs w:val="22"/>
          </w:rPr>
          <w:tab/>
        </w:r>
        <w:r w:rsidRPr="004E4475">
          <w:rPr>
            <w:rStyle w:val="Hyperlink"/>
            <w:noProof/>
          </w:rPr>
          <w:t>Appendix</w:t>
        </w:r>
        <w:r>
          <w:rPr>
            <w:noProof/>
            <w:webHidden/>
          </w:rPr>
          <w:tab/>
        </w:r>
        <w:r>
          <w:rPr>
            <w:noProof/>
            <w:webHidden/>
          </w:rPr>
          <w:fldChar w:fldCharType="begin"/>
        </w:r>
        <w:r>
          <w:rPr>
            <w:noProof/>
            <w:webHidden/>
          </w:rPr>
          <w:instrText xml:space="preserve"> PAGEREF _Toc22915484 \h </w:instrText>
        </w:r>
        <w:r>
          <w:rPr>
            <w:noProof/>
            <w:webHidden/>
          </w:rPr>
        </w:r>
        <w:r>
          <w:rPr>
            <w:noProof/>
            <w:webHidden/>
          </w:rPr>
          <w:fldChar w:fldCharType="separate"/>
        </w:r>
        <w:r>
          <w:rPr>
            <w:noProof/>
            <w:webHidden/>
          </w:rPr>
          <w:t>8</w:t>
        </w:r>
        <w:r>
          <w:rPr>
            <w:noProof/>
            <w:webHidden/>
          </w:rPr>
          <w:fldChar w:fldCharType="end"/>
        </w:r>
      </w:hyperlink>
    </w:p>
    <w:p w:rsidR="00941D93" w:rsidRDefault="00941D93" w14:paraId="0BCE6FBF" w14:textId="77777777">
      <w:pPr>
        <w:pStyle w:val="TOC2"/>
      </w:pPr>
      <w:r>
        <w:fldChar w:fldCharType="end"/>
      </w:r>
    </w:p>
    <w:p w:rsidR="00941D93" w:rsidRDefault="00941D93" w14:paraId="09A19F46" w14:textId="77777777">
      <w:pPr>
        <w:sectPr w:rsidR="00941D93">
          <w:headerReference w:type="default" r:id="rId9"/>
          <w:footerReference w:type="default" r:id="rId10"/>
          <w:pgSz w:w="12240" w:h="15840" w:orient="portrait" w:code="1"/>
          <w:pgMar w:top="1440" w:right="1440" w:bottom="1440" w:left="1800" w:header="720" w:footer="720" w:gutter="0"/>
          <w:pgNumType w:fmt="lowerRoman"/>
          <w:cols w:space="720"/>
        </w:sectPr>
      </w:pPr>
      <w:r>
        <w:t xml:space="preserve"> </w:t>
      </w:r>
    </w:p>
    <w:p w:rsidR="00941D93" w:rsidRDefault="00941D93" w14:paraId="1867EC57" w14:textId="77777777">
      <w:pPr>
        <w:pStyle w:val="Heading1"/>
      </w:pPr>
      <w:bookmarkStart w:name="_Toc22915470" w:id="20"/>
      <w:r>
        <w:t>Introduction</w:t>
      </w:r>
      <w:bookmarkEnd w:id="20"/>
    </w:p>
    <w:p w:rsidR="004D0BAC" w:rsidRDefault="004D0BAC" w14:paraId="65E28A03" w14:textId="77777777" w14:noSpellErr="1">
      <w:pPr>
        <w:pStyle w:val="Paragraph"/>
      </w:pPr>
      <w:r w:rsidR="004D0BAC">
        <w:rPr/>
        <w:t xml:space="preserve">The purpose of testing this software is for the purpose of software quality assurance, where </w:t>
      </w:r>
      <w:commentRangeStart w:id="738013358"/>
      <w:r w:rsidR="004D0BAC">
        <w:rPr/>
        <w:t>the</w:t>
      </w:r>
      <w:commentRangeEnd w:id="738013358"/>
      <w:r>
        <w:rPr>
          <w:rStyle w:val="CommentReference"/>
        </w:rPr>
        <w:commentReference w:id="738013358"/>
      </w:r>
      <w:r w:rsidR="004D0BAC">
        <w:rPr/>
        <w:t xml:space="preserve"> application passes all required functionality and obtain the documented actual results of all tests made.</w:t>
      </w:r>
    </w:p>
    <w:p w:rsidR="00941D93" w:rsidRDefault="00941D93" w14:paraId="3ED58F13" w14:textId="77777777">
      <w:pPr>
        <w:pStyle w:val="Paragraph"/>
      </w:pPr>
    </w:p>
    <w:p w:rsidR="00941D93" w:rsidRDefault="00941D93" w14:paraId="21DE9AA7" w14:textId="77777777">
      <w:pPr>
        <w:pStyle w:val="Heading2"/>
      </w:pPr>
      <w:bookmarkStart w:name="_Toc22915471" w:id="21"/>
      <w:r>
        <w:t>Purpose</w:t>
      </w:r>
      <w:bookmarkEnd w:id="21"/>
    </w:p>
    <w:p w:rsidR="00941D93" w:rsidRDefault="00941D93" w14:paraId="73DFCED5" w14:textId="77777777"/>
    <w:p w:rsidR="00941D93" w:rsidRDefault="00DF5167" w14:paraId="6C0EBD3C" w14:textId="77777777">
      <w:r>
        <w:t>Purpose of this document is to provide a written report of the tests and types of tests performed for the provided application, as well as the results of each of these tests performed. For this application, the test plan will focus its attention as a system test plan that describes the system from the customer’s point of view and will encompass black box type of testing.</w:t>
      </w:r>
      <w:r w:rsidR="008220E3">
        <w:t xml:space="preserve"> For these sets of tests, the test plan will focus on the functionality of the editable functions towards the tables and ensure the proper assumed behavior is performed by the application when given certain inputs.</w:t>
      </w:r>
    </w:p>
    <w:p w:rsidR="00941D93" w:rsidRDefault="00941D93" w14:paraId="0C7E8A61" w14:textId="77777777"/>
    <w:p w:rsidR="00941D93" w:rsidRDefault="00941D93" w14:paraId="6D8F6E26" w14:textId="77777777">
      <w:pPr>
        <w:pStyle w:val="Heading2"/>
      </w:pPr>
      <w:bookmarkStart w:name="_Toc22915472" w:id="22"/>
      <w:r>
        <w:t>Scope</w:t>
      </w:r>
      <w:bookmarkEnd w:id="22"/>
    </w:p>
    <w:p w:rsidR="00941D93" w:rsidRDefault="00101CFF" w14:paraId="32818983" w14:textId="77777777">
      <w:r>
        <w:t>The scope of the test plan is to create and execute a set of planned tests unto our current application, in order to ensure the application’s functionality and behavior to different scenarios concludes a passing state. Each test done will be documented as well as the actual results that occur during the test along, in comparison to the expected results of the application.</w:t>
      </w:r>
    </w:p>
    <w:p w:rsidR="00941D93" w:rsidRDefault="00941D93" w14:paraId="2E853B09" w14:textId="77777777"/>
    <w:p w:rsidR="00941D93" w:rsidRDefault="00941D93" w14:paraId="483696F2" w14:textId="77777777">
      <w:pPr>
        <w:pStyle w:val="Heading2"/>
      </w:pPr>
      <w:bookmarkStart w:name="_Toc22915473" w:id="23"/>
      <w:r>
        <w:t>System Overview</w:t>
      </w:r>
      <w:bookmarkEnd w:id="23"/>
    </w:p>
    <w:p w:rsidR="00101CFF" w:rsidRDefault="00101CFF" w14:paraId="7149911C" w14:textId="77777777">
      <w:r>
        <w:t>The application being tested entails a table editor from a database that is configurable via an XML database table file input, of which this editor allows all full functionality of creating, reading, update, and delete data within the table</w:t>
      </w:r>
      <w:r w:rsidR="001F407B">
        <w:t xml:space="preserve"> that was obtained from the input database file. This application will allow the user to use different options within the application to allow the user to execute different functions to the table, such as search functionality and replacing text. </w:t>
      </w:r>
    </w:p>
    <w:p w:rsidR="00150787" w:rsidP="00150787" w:rsidRDefault="00150787" w14:paraId="2E50DF27" w14:textId="77777777">
      <w:pPr>
        <w:pStyle w:val="Heading2"/>
      </w:pPr>
      <w:bookmarkStart w:name="_Toc22915474" w:id="24"/>
      <w:r>
        <w:t>Suspension and Exit Criteria</w:t>
      </w:r>
      <w:bookmarkEnd w:id="24"/>
    </w:p>
    <w:p w:rsidRPr="00013402" w:rsidR="00DF11F0" w:rsidP="00150787" w:rsidRDefault="00DF11F0" w14:paraId="6F8D97EF" w14:textId="77777777">
      <w:r>
        <w:t>In order to indicate that we have completed testing the application properly, we shall test the application and attempt to reach a 90% level of tests passing, if and only if, the remainder of the executed fail test cases are minor issues encountered that do no inhibit the application’s progress or execution. Once again, for this case, the application will need to pass 90% of the test cases only for the editing of the table functionality, to ensure the correct assumed behaviors are properly executed.</w:t>
      </w:r>
    </w:p>
    <w:p w:rsidR="00941D93" w:rsidRDefault="00941D93" w14:paraId="260A9194" w14:textId="77777777">
      <w:pPr>
        <w:pStyle w:val="Heading2"/>
      </w:pPr>
      <w:bookmarkStart w:name="_Toc22915475" w:id="25"/>
      <w:r>
        <w:t>Document Overview</w:t>
      </w:r>
      <w:bookmarkEnd w:id="25"/>
    </w:p>
    <w:p w:rsidR="008220E3" w:rsidRDefault="008220E3" w14:paraId="7E7FA803" w14:textId="77777777">
      <w:r>
        <w:t>The remainder of the document will provide information and guidance concerning the following:</w:t>
      </w:r>
    </w:p>
    <w:p w:rsidR="008220E3" w:rsidRDefault="008220E3" w14:paraId="025D85B6" w14:textId="77777777">
      <w:r>
        <w:t>Section 2 where the test plan focuses on the test items and features of the applications, of which for this case we are focusing on the testing of the functionality of the editing of the table</w:t>
      </w:r>
      <w:r w:rsidR="00DF11F0">
        <w:t xml:space="preserve"> or the Edit items in the file menu of the application.</w:t>
      </w:r>
    </w:p>
    <w:p w:rsidR="00DF11F0" w:rsidRDefault="00DF11F0" w14:paraId="58DF4C17" w14:textId="77777777">
      <w:r>
        <w:t>Section 3 will focus its attention on the testing approach taken when testing the application, steps taken, and criticality of each of these tests that shall be performed on the application to attempt to cover fully the feature we are testing for the application.</w:t>
      </w:r>
    </w:p>
    <w:p w:rsidR="00941D93" w:rsidRDefault="007E0AF8" w14:paraId="0976F84F" w14:textId="77777777">
      <w:pPr>
        <w:pStyle w:val="Heading2"/>
      </w:pPr>
      <w:bookmarkStart w:name="_Toc22915476" w:id="26"/>
      <w:r>
        <w:t>References</w:t>
      </w:r>
      <w:bookmarkEnd w:id="26"/>
    </w:p>
    <w:p w:rsidR="007A4335" w:rsidP="007A4335" w:rsidRDefault="008220E3" w14:paraId="3420B309" w14:textId="77777777">
      <w:r>
        <w:t>[1] Spec.docx provided by professor, Dr. Roach.</w:t>
      </w:r>
    </w:p>
    <w:p w:rsidR="00941D93" w:rsidRDefault="00941D93" w14:paraId="65812CEB" w14:textId="77777777"/>
    <w:p w:rsidR="007A4335" w:rsidP="007A4335" w:rsidRDefault="007A4335" w14:paraId="27A52C9B" w14:textId="77777777">
      <w:pPr>
        <w:pStyle w:val="Heading1"/>
        <w:pageBreakBefore w:val="0"/>
      </w:pPr>
      <w:bookmarkStart w:name="_Toc227033591" w:id="27"/>
      <w:r>
        <w:br w:type="page"/>
      </w:r>
      <w:bookmarkStart w:name="_Toc22915477" w:id="28"/>
      <w:r>
        <w:t>Test Items and Features</w:t>
      </w:r>
      <w:bookmarkEnd w:id="27"/>
      <w:bookmarkEnd w:id="28"/>
    </w:p>
    <w:p w:rsidR="00DF11F0" w:rsidP="007A4335" w:rsidRDefault="00DF11F0" w14:paraId="06AD0C1B" w14:textId="77777777"/>
    <w:p w:rsidRPr="00123BB7" w:rsidR="0035279C" w:rsidP="007A4335" w:rsidRDefault="00DF11F0" w14:paraId="37B61A76" w14:textId="77777777">
      <w:r>
        <w:t>The following section will describe the test items/features that will be addressed and approached whilst testing the application to ensure the application performs correctly. T</w:t>
      </w:r>
      <w:r w:rsidR="0035279C">
        <w:t>esting will focus on the editable functionality or options within the Edit section in the file menu, which will include the undoing a function, copying a row, pasting a row, insert row, delete row, and search functionality, which will also include testing each of their keyboard shortcuts as well. Through these items, we will be ensuring the proper pop-ups or messages are displayed to the user, whether it be an error or provided the user with information in concerns to a certain action they attempted to execute.</w:t>
      </w:r>
    </w:p>
    <w:p w:rsidR="00941D93" w:rsidRDefault="00941D93" w14:paraId="6021F29D" w14:textId="77777777"/>
    <w:p w:rsidR="00941D93" w:rsidRDefault="00941D93" w14:paraId="11655165" w14:textId="77777777">
      <w:pPr>
        <w:pStyle w:val="Heading1"/>
      </w:pPr>
      <w:bookmarkStart w:name="_Toc22915478" w:id="29"/>
      <w:r>
        <w:t>Testing Approach</w:t>
      </w:r>
      <w:bookmarkEnd w:id="29"/>
    </w:p>
    <w:p w:rsidR="00941D93" w:rsidRDefault="00941D93" w14:paraId="76F059CB" w14:textId="77777777"/>
    <w:p w:rsidR="0035279C" w:rsidP="00B34944" w:rsidRDefault="00B65F9D" w14:paraId="7DB1B33C" w14:textId="77777777">
      <w:r>
        <w:t xml:space="preserve">The following will include a test suite that will focus on which tests will be performed as well as their criticality </w:t>
      </w:r>
      <w:r w:rsidR="00D900A9">
        <w:t>for each respective test case that is to be performed</w:t>
      </w:r>
      <w:r w:rsidR="00CE432D">
        <w:t>.</w:t>
      </w:r>
    </w:p>
    <w:p w:rsidR="009069AE" w:rsidRDefault="009069AE" w14:paraId="2535F39E" w14:textId="77777777">
      <w:pPr>
        <w:pStyle w:val="ListBullet"/>
        <w:numPr>
          <w:ilvl w:val="0"/>
          <w:numId w:val="0"/>
        </w:numPr>
        <w:ind w:left="576" w:hanging="360"/>
      </w:pPr>
    </w:p>
    <w:p w:rsidR="009069AE" w:rsidP="009069AE" w:rsidRDefault="009069AE" w14:paraId="21CFC0C1" w14:textId="77777777">
      <w:pPr>
        <w:pStyle w:val="Caption"/>
        <w:keepNext/>
      </w:pPr>
      <w:bookmarkStart w:name="_Ref234215049" w:id="30"/>
      <w:r>
        <w:t>Table 1: Test Plan</w:t>
      </w:r>
      <w:bookmarkEnd w:id="30"/>
    </w:p>
    <w:tbl>
      <w:tblPr>
        <w:tblW w:w="9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290"/>
        <w:gridCol w:w="5378"/>
        <w:gridCol w:w="1638"/>
      </w:tblGrid>
      <w:tr w:rsidR="007A4335" w:rsidTr="2DC2D88E" w14:paraId="5EFA864B" w14:textId="77777777">
        <w:trPr>
          <w:trHeight w:val="360"/>
        </w:trPr>
        <w:tc>
          <w:tcPr>
            <w:tcW w:w="9306" w:type="dxa"/>
            <w:gridSpan w:val="3"/>
            <w:shd w:val="clear" w:color="auto" w:fill="E0E0E0"/>
            <w:tcMar/>
          </w:tcPr>
          <w:p w:rsidR="007A4335" w:rsidP="2DC2D88E" w:rsidRDefault="007A4335" w14:paraId="3A22631D" w14:textId="77777777" w14:noSpellErr="1">
            <w:pPr>
              <w:jc w:val="center"/>
              <w:rPr>
                <w:b w:val="1"/>
                <w:bCs w:val="1"/>
              </w:rPr>
            </w:pPr>
            <w:commentRangeStart w:id="1590381770"/>
            <w:commentRangeEnd w:id="1590381770"/>
            <w:r>
              <w:rPr>
                <w:rStyle w:val="CommentReference"/>
              </w:rPr>
              <w:commentReference w:id="1590381770"/>
            </w:r>
          </w:p>
          <w:p w:rsidR="007A4335" w:rsidP="009162F5" w:rsidRDefault="007A4335" w14:paraId="54410F73" w14:textId="77777777">
            <w:pPr>
              <w:jc w:val="center"/>
              <w:rPr>
                <w:b/>
              </w:rPr>
            </w:pPr>
            <w:r>
              <w:rPr>
                <w:b/>
              </w:rPr>
              <w:t>TEST SUITE &lt;Identifier&gt;</w:t>
            </w:r>
          </w:p>
        </w:tc>
      </w:tr>
      <w:tr w:rsidR="007A4335" w:rsidTr="2DC2D88E" w14:paraId="07C9A067" w14:textId="77777777">
        <w:trPr>
          <w:trHeight w:val="360"/>
        </w:trPr>
        <w:tc>
          <w:tcPr>
            <w:tcW w:w="2290" w:type="dxa"/>
            <w:shd w:val="clear" w:color="auto" w:fill="auto"/>
            <w:tcMar/>
          </w:tcPr>
          <w:p w:rsidR="007A4335" w:rsidP="009162F5" w:rsidRDefault="007A4335" w14:paraId="4BFECB14" w14:textId="77777777">
            <w:pPr>
              <w:jc w:val="center"/>
              <w:rPr>
                <w:b/>
              </w:rPr>
            </w:pPr>
            <w:r>
              <w:rPr>
                <w:b/>
              </w:rPr>
              <w:t>Description of Test Suite</w:t>
            </w:r>
          </w:p>
        </w:tc>
        <w:tc>
          <w:tcPr>
            <w:tcW w:w="7016" w:type="dxa"/>
            <w:gridSpan w:val="2"/>
            <w:shd w:val="clear" w:color="auto" w:fill="auto"/>
            <w:tcMar/>
          </w:tcPr>
          <w:p w:rsidR="007A4335" w:rsidP="009162F5" w:rsidRDefault="007A4335" w14:paraId="08C1A452" w14:textId="77777777">
            <w:pPr>
              <w:jc w:val="center"/>
              <w:rPr>
                <w:b/>
              </w:rPr>
            </w:pPr>
          </w:p>
        </w:tc>
      </w:tr>
      <w:tr w:rsidR="007A4335" w:rsidTr="2DC2D88E" w14:paraId="7AC033E6" w14:textId="77777777">
        <w:trPr>
          <w:trHeight w:val="360"/>
        </w:trPr>
        <w:tc>
          <w:tcPr>
            <w:tcW w:w="2290" w:type="dxa"/>
            <w:shd w:val="clear" w:color="auto" w:fill="E0E0E0"/>
            <w:tcMar/>
          </w:tcPr>
          <w:p w:rsidR="007A4335" w:rsidP="009162F5" w:rsidRDefault="007A4335" w14:paraId="5D1B5540" w14:textId="77777777">
            <w:pPr>
              <w:jc w:val="center"/>
              <w:rPr>
                <w:b/>
              </w:rPr>
            </w:pPr>
            <w:r>
              <w:rPr>
                <w:b/>
              </w:rPr>
              <w:t>Test Case Identifier</w:t>
            </w:r>
          </w:p>
        </w:tc>
        <w:tc>
          <w:tcPr>
            <w:tcW w:w="5378" w:type="dxa"/>
            <w:shd w:val="clear" w:color="auto" w:fill="E0E0E0"/>
            <w:tcMar/>
          </w:tcPr>
          <w:p w:rsidR="007A4335" w:rsidP="009162F5" w:rsidRDefault="007A4335" w14:paraId="7CA25D2D" w14:textId="77777777">
            <w:pPr>
              <w:jc w:val="center"/>
              <w:rPr>
                <w:b/>
              </w:rPr>
            </w:pPr>
            <w:r>
              <w:rPr>
                <w:b/>
              </w:rPr>
              <w:t>Objective</w:t>
            </w:r>
          </w:p>
        </w:tc>
        <w:tc>
          <w:tcPr>
            <w:tcW w:w="1638" w:type="dxa"/>
            <w:shd w:val="clear" w:color="auto" w:fill="E0E0E0"/>
            <w:tcMar/>
          </w:tcPr>
          <w:p w:rsidR="007A4335" w:rsidP="009162F5" w:rsidRDefault="00013402" w14:paraId="7BDD7AE2" w14:textId="77777777">
            <w:pPr>
              <w:jc w:val="center"/>
              <w:rPr>
                <w:b/>
              </w:rPr>
            </w:pPr>
            <w:r>
              <w:rPr>
                <w:b/>
              </w:rPr>
              <w:t>Criticality</w:t>
            </w:r>
          </w:p>
        </w:tc>
      </w:tr>
      <w:tr w:rsidR="007A4335" w:rsidTr="2DC2D88E" w14:paraId="5B263C2E" w14:textId="77777777">
        <w:trPr>
          <w:trHeight w:val="378"/>
        </w:trPr>
        <w:tc>
          <w:tcPr>
            <w:tcW w:w="2290" w:type="dxa"/>
            <w:tcMar/>
          </w:tcPr>
          <w:p w:rsidR="007A4335" w:rsidP="009162F5" w:rsidRDefault="00730F7D" w14:paraId="3A93EBE0" w14:textId="77777777">
            <w:pPr>
              <w:jc w:val="center"/>
            </w:pPr>
            <w:r>
              <w:t>1</w:t>
            </w:r>
          </w:p>
        </w:tc>
        <w:tc>
          <w:tcPr>
            <w:tcW w:w="5378" w:type="dxa"/>
            <w:shd w:val="clear" w:color="auto" w:fill="auto"/>
            <w:tcMar/>
          </w:tcPr>
          <w:p w:rsidR="007A4335" w:rsidP="009162F5" w:rsidRDefault="00730F7D" w14:paraId="57CCCAD0" w14:textId="77777777">
            <w:pPr>
              <w:jc w:val="center"/>
              <w:rPr>
                <w:b/>
              </w:rPr>
            </w:pPr>
            <w:r>
              <w:rPr>
                <w:b/>
              </w:rPr>
              <w:t>Search for via Text Input</w:t>
            </w:r>
          </w:p>
        </w:tc>
        <w:tc>
          <w:tcPr>
            <w:tcW w:w="1638" w:type="dxa"/>
            <w:shd w:val="clear" w:color="auto" w:fill="auto"/>
            <w:tcMar/>
          </w:tcPr>
          <w:p w:rsidR="007A4335" w:rsidP="009162F5" w:rsidRDefault="00730F7D" w14:paraId="668D709E" w14:textId="77777777">
            <w:pPr>
              <w:jc w:val="center"/>
              <w:rPr>
                <w:b/>
              </w:rPr>
            </w:pPr>
            <w:r>
              <w:rPr>
                <w:b/>
              </w:rPr>
              <w:t>High</w:t>
            </w:r>
          </w:p>
        </w:tc>
      </w:tr>
      <w:tr w:rsidR="00D25C79" w:rsidTr="2DC2D88E" w14:paraId="5E587900" w14:textId="77777777">
        <w:trPr>
          <w:trHeight w:val="378"/>
        </w:trPr>
        <w:tc>
          <w:tcPr>
            <w:tcW w:w="2290" w:type="dxa"/>
            <w:tcMar/>
          </w:tcPr>
          <w:p w:rsidR="00D25C79" w:rsidP="009162F5" w:rsidRDefault="00730F7D" w14:paraId="64DFA84B" w14:textId="77777777">
            <w:pPr>
              <w:jc w:val="center"/>
            </w:pPr>
            <w:r>
              <w:t>2</w:t>
            </w:r>
          </w:p>
        </w:tc>
        <w:tc>
          <w:tcPr>
            <w:tcW w:w="5378" w:type="dxa"/>
            <w:shd w:val="clear" w:color="auto" w:fill="auto"/>
            <w:tcMar/>
          </w:tcPr>
          <w:p w:rsidR="00D25C79" w:rsidP="009162F5" w:rsidRDefault="00730F7D" w14:paraId="7348418D" w14:textId="77777777">
            <w:pPr>
              <w:jc w:val="center"/>
              <w:rPr>
                <w:b/>
              </w:rPr>
            </w:pPr>
            <w:r>
              <w:rPr>
                <w:b/>
              </w:rPr>
              <w:t>Replace all searched items</w:t>
            </w:r>
          </w:p>
        </w:tc>
        <w:tc>
          <w:tcPr>
            <w:tcW w:w="1638" w:type="dxa"/>
            <w:shd w:val="clear" w:color="auto" w:fill="auto"/>
            <w:tcMar/>
          </w:tcPr>
          <w:p w:rsidR="00D25C79" w:rsidP="009162F5" w:rsidRDefault="00730F7D" w14:paraId="3607A52D" w14:textId="77777777">
            <w:pPr>
              <w:jc w:val="center"/>
              <w:rPr>
                <w:b/>
              </w:rPr>
            </w:pPr>
            <w:r>
              <w:rPr>
                <w:b/>
              </w:rPr>
              <w:t>High</w:t>
            </w:r>
          </w:p>
        </w:tc>
      </w:tr>
      <w:tr w:rsidR="00D25C79" w:rsidTr="2DC2D88E" w14:paraId="6C18FE2C" w14:textId="77777777">
        <w:trPr>
          <w:trHeight w:val="378"/>
        </w:trPr>
        <w:tc>
          <w:tcPr>
            <w:tcW w:w="2290" w:type="dxa"/>
            <w:tcMar/>
          </w:tcPr>
          <w:p w:rsidR="00D25C79" w:rsidP="009162F5" w:rsidRDefault="00730F7D" w14:paraId="0326E40C" w14:textId="77777777">
            <w:pPr>
              <w:jc w:val="center"/>
            </w:pPr>
            <w:r>
              <w:t>3</w:t>
            </w:r>
          </w:p>
        </w:tc>
        <w:tc>
          <w:tcPr>
            <w:tcW w:w="5378" w:type="dxa"/>
            <w:shd w:val="clear" w:color="auto" w:fill="auto"/>
            <w:tcMar/>
          </w:tcPr>
          <w:p w:rsidR="00D25C79" w:rsidP="009162F5" w:rsidRDefault="00730F7D" w14:paraId="06075B2F" w14:textId="77777777">
            <w:pPr>
              <w:jc w:val="center"/>
              <w:rPr>
                <w:b/>
              </w:rPr>
            </w:pPr>
            <w:r>
              <w:rPr>
                <w:b/>
              </w:rPr>
              <w:t>Search filters by items that match case</w:t>
            </w:r>
          </w:p>
        </w:tc>
        <w:tc>
          <w:tcPr>
            <w:tcW w:w="1638" w:type="dxa"/>
            <w:shd w:val="clear" w:color="auto" w:fill="auto"/>
            <w:tcMar/>
          </w:tcPr>
          <w:p w:rsidR="00D25C79" w:rsidP="009162F5" w:rsidRDefault="00730F7D" w14:paraId="6341BDBE" w14:textId="77777777">
            <w:pPr>
              <w:jc w:val="center"/>
              <w:rPr>
                <w:b/>
              </w:rPr>
            </w:pPr>
            <w:r>
              <w:rPr>
                <w:b/>
              </w:rPr>
              <w:t>High</w:t>
            </w:r>
          </w:p>
        </w:tc>
      </w:tr>
      <w:tr w:rsidR="00D25C79" w:rsidTr="2DC2D88E" w14:paraId="79DF9E74" w14:textId="77777777">
        <w:trPr>
          <w:trHeight w:val="378"/>
        </w:trPr>
        <w:tc>
          <w:tcPr>
            <w:tcW w:w="2290" w:type="dxa"/>
            <w:tcMar/>
          </w:tcPr>
          <w:p w:rsidR="00D25C79" w:rsidP="009162F5" w:rsidRDefault="00730F7D" w14:paraId="15DBDEF0" w14:textId="77777777">
            <w:pPr>
              <w:jc w:val="center"/>
            </w:pPr>
            <w:r>
              <w:t>4</w:t>
            </w:r>
          </w:p>
        </w:tc>
        <w:tc>
          <w:tcPr>
            <w:tcW w:w="5378" w:type="dxa"/>
            <w:shd w:val="clear" w:color="auto" w:fill="auto"/>
            <w:tcMar/>
          </w:tcPr>
          <w:p w:rsidR="00D25C79" w:rsidP="009162F5" w:rsidRDefault="00730F7D" w14:paraId="2F0467E4" w14:textId="77777777">
            <w:pPr>
              <w:jc w:val="center"/>
              <w:rPr>
                <w:b/>
              </w:rPr>
            </w:pPr>
            <w:r>
              <w:rPr>
                <w:b/>
              </w:rPr>
              <w:t>Searches in specific column only</w:t>
            </w:r>
          </w:p>
        </w:tc>
        <w:tc>
          <w:tcPr>
            <w:tcW w:w="1638" w:type="dxa"/>
            <w:shd w:val="clear" w:color="auto" w:fill="auto"/>
            <w:tcMar/>
          </w:tcPr>
          <w:p w:rsidR="00D25C79" w:rsidP="009162F5" w:rsidRDefault="00730F7D" w14:paraId="57127356" w14:textId="77777777">
            <w:pPr>
              <w:jc w:val="center"/>
              <w:rPr>
                <w:b/>
              </w:rPr>
            </w:pPr>
            <w:r>
              <w:rPr>
                <w:b/>
              </w:rPr>
              <w:t>High</w:t>
            </w:r>
          </w:p>
        </w:tc>
      </w:tr>
      <w:tr w:rsidR="00D25C79" w:rsidTr="2DC2D88E" w14:paraId="0CC88C83" w14:textId="77777777">
        <w:trPr>
          <w:trHeight w:val="378"/>
        </w:trPr>
        <w:tc>
          <w:tcPr>
            <w:tcW w:w="2290" w:type="dxa"/>
            <w:tcMar/>
          </w:tcPr>
          <w:p w:rsidR="00D25C79" w:rsidP="009162F5" w:rsidRDefault="00730F7D" w14:paraId="12CEBDC8" w14:textId="77777777">
            <w:pPr>
              <w:jc w:val="center"/>
            </w:pPr>
            <w:r>
              <w:t>5</w:t>
            </w:r>
          </w:p>
        </w:tc>
        <w:tc>
          <w:tcPr>
            <w:tcW w:w="5378" w:type="dxa"/>
            <w:shd w:val="clear" w:color="auto" w:fill="auto"/>
            <w:tcMar/>
          </w:tcPr>
          <w:p w:rsidR="00D25C79" w:rsidP="009162F5" w:rsidRDefault="00730F7D" w14:paraId="20535C07" w14:textId="77777777">
            <w:pPr>
              <w:jc w:val="center"/>
              <w:rPr>
                <w:b/>
              </w:rPr>
            </w:pPr>
            <w:r>
              <w:rPr>
                <w:b/>
              </w:rPr>
              <w:t xml:space="preserve">Search filters my matching whole words </w:t>
            </w:r>
          </w:p>
        </w:tc>
        <w:tc>
          <w:tcPr>
            <w:tcW w:w="1638" w:type="dxa"/>
            <w:shd w:val="clear" w:color="auto" w:fill="auto"/>
            <w:tcMar/>
          </w:tcPr>
          <w:p w:rsidR="00D25C79" w:rsidP="009162F5" w:rsidRDefault="00730F7D" w14:paraId="38FE3F20" w14:textId="77777777">
            <w:pPr>
              <w:jc w:val="center"/>
              <w:rPr>
                <w:b/>
              </w:rPr>
            </w:pPr>
            <w:r>
              <w:rPr>
                <w:b/>
              </w:rPr>
              <w:t>Low</w:t>
            </w:r>
          </w:p>
        </w:tc>
      </w:tr>
      <w:tr w:rsidR="003140D8" w:rsidTr="2DC2D88E" w14:paraId="174106C7" w14:textId="77777777">
        <w:trPr>
          <w:trHeight w:val="378"/>
        </w:trPr>
        <w:tc>
          <w:tcPr>
            <w:tcW w:w="2290" w:type="dxa"/>
            <w:tcMar/>
          </w:tcPr>
          <w:p w:rsidR="003140D8" w:rsidP="009162F5" w:rsidRDefault="003140D8" w14:paraId="04C347EC" w14:textId="77777777">
            <w:pPr>
              <w:jc w:val="center"/>
            </w:pPr>
            <w:r>
              <w:t>7</w:t>
            </w:r>
          </w:p>
        </w:tc>
        <w:tc>
          <w:tcPr>
            <w:tcW w:w="5378" w:type="dxa"/>
            <w:shd w:val="clear" w:color="auto" w:fill="auto"/>
            <w:tcMar/>
          </w:tcPr>
          <w:p w:rsidR="003140D8" w:rsidP="009162F5" w:rsidRDefault="003140D8" w14:paraId="52AAE367" w14:textId="77777777">
            <w:pPr>
              <w:jc w:val="center"/>
              <w:rPr>
                <w:b/>
              </w:rPr>
            </w:pPr>
            <w:r>
              <w:rPr>
                <w:b/>
              </w:rPr>
              <w:t>Search filters with all checked checkboxes</w:t>
            </w:r>
          </w:p>
        </w:tc>
        <w:tc>
          <w:tcPr>
            <w:tcW w:w="1638" w:type="dxa"/>
            <w:shd w:val="clear" w:color="auto" w:fill="auto"/>
            <w:tcMar/>
          </w:tcPr>
          <w:p w:rsidR="003140D8" w:rsidP="009162F5" w:rsidRDefault="003140D8" w14:paraId="00E2C8E1" w14:textId="77777777">
            <w:pPr>
              <w:jc w:val="center"/>
              <w:rPr>
                <w:b/>
              </w:rPr>
            </w:pPr>
            <w:r>
              <w:rPr>
                <w:b/>
              </w:rPr>
              <w:t>Low</w:t>
            </w:r>
          </w:p>
        </w:tc>
      </w:tr>
      <w:tr w:rsidR="003140D8" w:rsidTr="2DC2D88E" w14:paraId="487CF690" w14:textId="77777777">
        <w:trPr>
          <w:trHeight w:val="378"/>
        </w:trPr>
        <w:tc>
          <w:tcPr>
            <w:tcW w:w="2290" w:type="dxa"/>
            <w:tcMar/>
          </w:tcPr>
          <w:p w:rsidR="003140D8" w:rsidP="009162F5" w:rsidRDefault="003140D8" w14:paraId="34ADCC1F" w14:textId="77777777">
            <w:pPr>
              <w:jc w:val="center"/>
            </w:pPr>
            <w:r>
              <w:t>8</w:t>
            </w:r>
          </w:p>
        </w:tc>
        <w:tc>
          <w:tcPr>
            <w:tcW w:w="5378" w:type="dxa"/>
            <w:shd w:val="clear" w:color="auto" w:fill="auto"/>
            <w:tcMar/>
          </w:tcPr>
          <w:p w:rsidR="003140D8" w:rsidP="009162F5" w:rsidRDefault="003140D8" w14:paraId="0A7C9FB6" w14:textId="77777777">
            <w:pPr>
              <w:jc w:val="center"/>
              <w:rPr>
                <w:b/>
              </w:rPr>
            </w:pPr>
            <w:r>
              <w:rPr>
                <w:b/>
              </w:rPr>
              <w:t>Replace one searched item</w:t>
            </w:r>
          </w:p>
        </w:tc>
        <w:tc>
          <w:tcPr>
            <w:tcW w:w="1638" w:type="dxa"/>
            <w:shd w:val="clear" w:color="auto" w:fill="auto"/>
            <w:tcMar/>
          </w:tcPr>
          <w:p w:rsidR="003140D8" w:rsidP="009162F5" w:rsidRDefault="003140D8" w14:paraId="6A07CE29" w14:textId="77777777">
            <w:pPr>
              <w:jc w:val="center"/>
              <w:rPr>
                <w:b/>
              </w:rPr>
            </w:pPr>
            <w:r>
              <w:rPr>
                <w:b/>
              </w:rPr>
              <w:t>High</w:t>
            </w:r>
          </w:p>
        </w:tc>
      </w:tr>
    </w:tbl>
    <w:p w:rsidR="009069AE" w:rsidP="009069AE" w:rsidRDefault="009069AE" w14:paraId="7D0BD79D" w14:textId="77777777"/>
    <w:p w:rsidR="009069AE" w:rsidP="009069AE" w:rsidRDefault="009069AE" w14:paraId="4A5B920D" w14:textId="77777777"/>
    <w:p w:rsidR="009069AE" w:rsidP="009069AE" w:rsidRDefault="009069AE" w14:paraId="35FEEBD8" w14:textId="77777777"/>
    <w:p w:rsidRPr="00130598" w:rsidR="009069AE" w:rsidP="009069AE" w:rsidRDefault="009069AE" w14:paraId="0FAA7F42" w14:textId="77777777">
      <w:pPr>
        <w:pStyle w:val="ListBullet"/>
        <w:numPr>
          <w:ilvl w:val="0"/>
          <w:numId w:val="0"/>
        </w:numPr>
        <w:ind w:left="576" w:hanging="360"/>
      </w:pPr>
    </w:p>
    <w:p w:rsidR="009069AE" w:rsidRDefault="009069AE" w14:paraId="1AE0CCE3" w14:textId="77777777">
      <w:pPr>
        <w:pStyle w:val="ListBullet"/>
        <w:numPr>
          <w:ilvl w:val="0"/>
          <w:numId w:val="0"/>
        </w:numPr>
        <w:ind w:left="576" w:hanging="360"/>
      </w:pPr>
    </w:p>
    <w:p w:rsidR="00941D93" w:rsidRDefault="00941D93" w14:paraId="3D20E600" w14:textId="77777777">
      <w:pPr>
        <w:pStyle w:val="Heading1"/>
      </w:pPr>
      <w:bookmarkStart w:name="_Toc22915479" w:id="31"/>
      <w:r>
        <w:t xml:space="preserve">Test </w:t>
      </w:r>
      <w:bookmarkEnd w:id="31"/>
      <w:r w:rsidR="00D900A9">
        <w:t>Specifications</w:t>
      </w:r>
    </w:p>
    <w:p w:rsidR="00CE432D" w:rsidP="00B34944" w:rsidRDefault="00CE432D" w14:paraId="3224570E" w14:textId="77777777">
      <w:pPr>
        <w:pStyle w:val="Paragraph"/>
      </w:pPr>
      <w:r>
        <w:t>The purpose of this section is keep a documented history on all the test cases that are to be performed for the Search functionality and ensure each function is properly tested and provide test results.</w:t>
      </w:r>
    </w:p>
    <w:p w:rsidR="00D25C79" w:rsidP="00D25C79" w:rsidRDefault="00D25C79" w14:paraId="372C91BF" w14:textId="77777777">
      <w:pPr>
        <w:pStyle w:val="Heading2"/>
      </w:pPr>
      <w:r>
        <w:t>Test 1</w:t>
      </w:r>
    </w:p>
    <w:p w:rsidR="00D25C79" w:rsidP="00D25C79" w:rsidRDefault="00D25C79" w14:paraId="43E0282D" w14:textId="77777777"/>
    <w:p w:rsidRPr="00FC1A41" w:rsidR="00D25C79" w:rsidP="00D25C79" w:rsidRDefault="00D25C79" w14:paraId="09720D62" w14:textId="77777777">
      <w:r w:rsidRPr="00B34944">
        <w:rPr>
          <w:b/>
          <w:bCs/>
        </w:rPr>
        <w:t xml:space="preserve">Objective: </w:t>
      </w:r>
      <w:r w:rsidRPr="00FC1A41" w:rsidR="00453A8C">
        <w:t xml:space="preserve">Search </w:t>
      </w:r>
      <w:r w:rsidRPr="00FC1A41" w:rsidR="00FC1A41">
        <w:t>via a</w:t>
      </w:r>
      <w:r w:rsidRPr="00FC1A41" w:rsidR="00453A8C">
        <w:t xml:space="preserve"> text input</w:t>
      </w:r>
    </w:p>
    <w:p w:rsidR="00D25C79" w:rsidP="00D25C79" w:rsidRDefault="00D25C79" w14:paraId="77782391" w14:textId="77777777">
      <w:pPr>
        <w:sectPr w:rsidR="00D25C79">
          <w:headerReference w:type="default" r:id="rId11"/>
          <w:footerReference w:type="default" r:id="rId12"/>
          <w:pgSz w:w="12240" w:h="15840" w:orient="portrait" w:code="1"/>
          <w:pgMar w:top="1440" w:right="1440" w:bottom="1440" w:left="1800" w:header="720" w:footer="720" w:gutter="0"/>
          <w:pgNumType w:start="1"/>
          <w:cols w:space="720"/>
        </w:sectPr>
      </w:pPr>
      <w:r w:rsidRPr="00B34944">
        <w:rPr>
          <w:b/>
          <w:bCs/>
        </w:rPr>
        <w:t>Notes:</w:t>
      </w:r>
      <w:r w:rsidRPr="00B34944">
        <w:t xml:space="preserve"> </w:t>
      </w:r>
      <w:r w:rsidR="00FC1A41">
        <w:t>Text  could  also be different inputs of characters and insuring those different characters are identified within the table when searching.</w:t>
      </w:r>
    </w:p>
    <w:p w:rsidR="00D25C79" w:rsidP="00D25C79" w:rsidRDefault="00D25C79" w14:paraId="56F97001" w14:textId="77777777">
      <w:pPr>
        <w:pStyle w:val="Paragraph"/>
        <w:sectPr w:rsidR="00D25C79">
          <w:type w:val="continuous"/>
          <w:pgSz w:w="12240" w:h="15840" w:orient="portrait" w:code="1"/>
          <w:pgMar w:top="1440" w:right="1440" w:bottom="1440" w:left="1800" w:header="720" w:footer="720" w:gutter="0"/>
          <w:cols w:space="720"/>
        </w:sectPr>
      </w:pPr>
    </w:p>
    <w:p w:rsidR="00D25C79" w:rsidP="00D25C79" w:rsidRDefault="00D25C79" w14:paraId="3A4AB9CB"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87"/>
        <w:gridCol w:w="2272"/>
        <w:gridCol w:w="1236"/>
        <w:gridCol w:w="12"/>
        <w:gridCol w:w="508"/>
        <w:gridCol w:w="2163"/>
        <w:gridCol w:w="1812"/>
      </w:tblGrid>
      <w:tr w:rsidR="00D25C79" w:rsidTr="2DC2D88E" w14:paraId="244F6692" w14:textId="77777777">
        <w:tblPrEx>
          <w:tblCellMar>
            <w:top w:w="0" w:type="dxa"/>
            <w:bottom w:w="0" w:type="dxa"/>
          </w:tblCellMar>
        </w:tblPrEx>
        <w:trPr>
          <w:cantSplit/>
          <w:trHeight w:val="300"/>
        </w:trPr>
        <w:tc>
          <w:tcPr>
            <w:tcW w:w="4620" w:type="dxa"/>
            <w:gridSpan w:val="4"/>
            <w:tcMar/>
          </w:tcPr>
          <w:p w:rsidR="00D25C79" w:rsidP="00BB7A92" w:rsidRDefault="00D25C79" w14:paraId="5FC67C02" w14:textId="77777777">
            <w:r>
              <w:t xml:space="preserve">Test No.: </w:t>
            </w:r>
            <w:r w:rsidR="00FC1A41">
              <w:t>1</w:t>
            </w:r>
          </w:p>
        </w:tc>
        <w:tc>
          <w:tcPr>
            <w:tcW w:w="4596" w:type="dxa"/>
            <w:gridSpan w:val="3"/>
            <w:tcMar/>
          </w:tcPr>
          <w:p w:rsidR="00D25C79" w:rsidP="00BB7A92" w:rsidRDefault="00D25C79" w14:paraId="5C903BB5" w14:textId="77777777" w14:noSpellErr="1">
            <w:r w:rsidR="00D25C79">
              <w:rPr/>
              <w:t xml:space="preserve">Current Status: </w:t>
            </w:r>
            <w:r w:rsidR="0027190F">
              <w:rPr/>
              <w:t>Pending</w:t>
            </w:r>
            <w:commentRangeStart w:id="28682036"/>
            <w:commentRangeEnd w:id="28682036"/>
            <w:r>
              <w:rPr>
                <w:rStyle w:val="CommentReference"/>
              </w:rPr>
              <w:commentReference w:id="28682036"/>
            </w:r>
          </w:p>
        </w:tc>
      </w:tr>
      <w:tr w:rsidR="00D25C79" w:rsidTr="2DC2D88E" w14:paraId="11AC9119" w14:textId="77777777">
        <w:tblPrEx>
          <w:tblCellMar>
            <w:top w:w="0" w:type="dxa"/>
            <w:bottom w:w="0" w:type="dxa"/>
          </w:tblCellMar>
        </w:tblPrEx>
        <w:trPr>
          <w:cantSplit/>
          <w:trHeight w:val="300"/>
        </w:trPr>
        <w:tc>
          <w:tcPr>
            <w:tcW w:w="9216" w:type="dxa"/>
            <w:gridSpan w:val="7"/>
            <w:tcMar/>
          </w:tcPr>
          <w:p w:rsidRPr="00E47986" w:rsidR="00D25C79" w:rsidP="00BB7A92" w:rsidRDefault="00D25C79" w14:paraId="151EC463" w14:textId="77777777">
            <w:r w:rsidRPr="00E47986">
              <w:t xml:space="preserve">Test title:  </w:t>
            </w:r>
            <w:r w:rsidR="00FC1A41">
              <w:t>Search Text Input</w:t>
            </w:r>
          </w:p>
          <w:p w:rsidRPr="00E47986" w:rsidR="00D25C79" w:rsidP="00BB7A92" w:rsidRDefault="00D25C79" w14:paraId="5860B92B" w14:textId="77777777"/>
        </w:tc>
      </w:tr>
      <w:tr w:rsidR="00D25C79" w:rsidTr="2DC2D88E" w14:paraId="58365B40" w14:textId="77777777">
        <w:tblPrEx>
          <w:tblCellMar>
            <w:top w:w="0" w:type="dxa"/>
            <w:bottom w:w="0" w:type="dxa"/>
          </w:tblCellMar>
        </w:tblPrEx>
        <w:trPr>
          <w:cantSplit/>
          <w:trHeight w:val="1070"/>
        </w:trPr>
        <w:tc>
          <w:tcPr>
            <w:tcW w:w="9216" w:type="dxa"/>
            <w:gridSpan w:val="7"/>
            <w:tcMar/>
          </w:tcPr>
          <w:p w:rsidRPr="00E47986" w:rsidR="00D25C79" w:rsidP="00101CFF" w:rsidRDefault="00D25C79" w14:paraId="244723D5" w14:textId="77777777" w14:noSpellErr="1">
            <w:r w:rsidR="00D25C79">
              <w:rPr/>
              <w:t xml:space="preserve">Testing approach: </w:t>
            </w:r>
            <w:r w:rsidR="00101CFF">
              <w:rPr/>
              <w:t xml:space="preserve">The following test will entail the testing of the search functionality through text inputs, of which different valid existing and valid non-existing inputs could </w:t>
            </w:r>
            <w:r w:rsidR="00101CFF">
              <w:rPr/>
              <w:t>be entered</w:t>
            </w:r>
            <w:r w:rsidR="00101CFF">
              <w:rPr/>
              <w:t xml:space="preserve"> into </w:t>
            </w:r>
            <w:commentRangeStart w:id="1035430852"/>
            <w:r w:rsidR="00101CFF">
              <w:rPr/>
              <w:t>the</w:t>
            </w:r>
            <w:commentRangeEnd w:id="1035430852"/>
            <w:r>
              <w:rPr>
                <w:rStyle w:val="CommentReference"/>
              </w:rPr>
              <w:commentReference w:id="1035430852"/>
            </w:r>
            <w:r w:rsidR="00101CFF">
              <w:rPr/>
              <w:t xml:space="preserve"> textbox.</w:t>
            </w:r>
          </w:p>
        </w:tc>
      </w:tr>
      <w:tr w:rsidR="00D25C79" w:rsidTr="2DC2D88E" w14:paraId="742C212B" w14:textId="77777777">
        <w:tblPrEx>
          <w:tblCellMar>
            <w:top w:w="0" w:type="dxa"/>
            <w:bottom w:w="0" w:type="dxa"/>
          </w:tblCellMar>
        </w:tblPrEx>
        <w:trPr>
          <w:cantSplit/>
          <w:trHeight w:val="4130"/>
        </w:trPr>
        <w:tc>
          <w:tcPr>
            <w:tcW w:w="1008" w:type="dxa"/>
            <w:tcMar/>
          </w:tcPr>
          <w:p w:rsidR="00D25C79" w:rsidP="00BB7A92" w:rsidRDefault="00D25C79" w14:paraId="38577AEB" w14:textId="77777777">
            <w:r>
              <w:t>STEP</w:t>
            </w:r>
          </w:p>
          <w:p w:rsidR="00D25C79" w:rsidP="00BB7A92" w:rsidRDefault="00D25C79" w14:paraId="0F136CF4" w14:textId="77777777"/>
          <w:p w:rsidR="00D25C79" w:rsidP="00BB7A92" w:rsidRDefault="00FC1A41" w14:paraId="77478F79" w14:textId="77777777">
            <w:r>
              <w:t>1</w:t>
            </w:r>
          </w:p>
          <w:p w:rsidR="00FC1A41" w:rsidP="00BB7A92" w:rsidRDefault="00FC1A41" w14:paraId="0F581610" w14:textId="77777777"/>
          <w:p w:rsidR="00FC1A41" w:rsidP="00BB7A92" w:rsidRDefault="00FC1A41" w14:paraId="41531617" w14:textId="77777777"/>
          <w:p w:rsidR="00FC1A41" w:rsidP="00BB7A92" w:rsidRDefault="00FC1A41" w14:paraId="2B8345A0" w14:textId="77777777">
            <w:r>
              <w:t>2</w:t>
            </w:r>
          </w:p>
        </w:tc>
        <w:tc>
          <w:tcPr>
            <w:tcW w:w="2340" w:type="dxa"/>
            <w:tcMar/>
          </w:tcPr>
          <w:p w:rsidR="00D25C79" w:rsidP="00BB7A92" w:rsidRDefault="00D25C79" w14:paraId="6612D9B9" w14:textId="77777777">
            <w:r>
              <w:t>OPERATOR ACTION</w:t>
            </w:r>
          </w:p>
          <w:p w:rsidR="00D25C79" w:rsidP="00BB7A92" w:rsidRDefault="00D25C79" w14:paraId="7C377CCC" w14:textId="77777777"/>
          <w:p w:rsidR="00D25C79" w:rsidP="00BB7A92" w:rsidRDefault="00FC1A41" w14:paraId="77BBA234" w14:textId="77777777">
            <w:commentRangeStart w:id="32"/>
            <w:r>
              <w:t>In the top file menu, click on the Edit option and select Search.</w:t>
            </w:r>
            <w:commentRangeEnd w:id="32"/>
            <w:r w:rsidR="003D6389">
              <w:rPr>
                <w:rStyle w:val="CommentReference"/>
              </w:rPr>
              <w:commentReference w:id="32"/>
            </w:r>
          </w:p>
          <w:p w:rsidR="00FC1A41" w:rsidP="00BB7A92" w:rsidRDefault="00FC1A41" w14:paraId="744AAE15" w14:textId="77777777"/>
          <w:p w:rsidR="00FC1A41" w:rsidP="00BB7A92" w:rsidRDefault="00FC1A41" w14:paraId="70054BF2" w14:textId="77777777">
            <w:commentRangeStart w:id="33"/>
            <w:r>
              <w:t xml:space="preserve">Ensure Search window appears and enter a valid text input within the “Search” textbox and click “Find”. </w:t>
            </w:r>
            <w:commentRangeEnd w:id="33"/>
            <w:r w:rsidR="003D6389">
              <w:rPr>
                <w:rStyle w:val="CommentReference"/>
              </w:rPr>
              <w:commentReference w:id="33"/>
            </w:r>
          </w:p>
        </w:tc>
        <w:tc>
          <w:tcPr>
            <w:tcW w:w="1800" w:type="dxa"/>
            <w:gridSpan w:val="3"/>
            <w:tcMar/>
          </w:tcPr>
          <w:p w:rsidR="00D25C79" w:rsidP="00BB7A92" w:rsidRDefault="00D25C79" w14:paraId="163F678C" w14:textId="77777777">
            <w:r>
              <w:t>PURPOSE</w:t>
            </w:r>
          </w:p>
          <w:p w:rsidR="00D25C79" w:rsidP="00BB7A92" w:rsidRDefault="00D25C79" w14:paraId="1974173D" w14:textId="77777777"/>
          <w:p w:rsidR="00D25C79" w:rsidP="00BB7A92" w:rsidRDefault="00FC1A41" w14:paraId="15AC4D8A" w14:textId="77777777">
            <w:r>
              <w:t>Purpose of this test is to ensure the application does indeed provide the results through the table of the text input.</w:t>
            </w:r>
          </w:p>
        </w:tc>
        <w:tc>
          <w:tcPr>
            <w:tcW w:w="2224" w:type="dxa"/>
            <w:tcMar/>
          </w:tcPr>
          <w:p w:rsidR="00D25C79" w:rsidP="00BB7A92" w:rsidRDefault="00FC1A41" w14:paraId="0E275A76" w14:textId="77777777">
            <w:r>
              <w:t>EXPECTED</w:t>
            </w:r>
            <w:r w:rsidR="00D25C79">
              <w:t xml:space="preserve"> RESULTS</w:t>
            </w:r>
          </w:p>
          <w:p w:rsidR="00D25C79" w:rsidP="00BB7A92" w:rsidRDefault="00D25C79" w14:paraId="16C6249B" w14:textId="77777777"/>
          <w:p w:rsidR="00D25C79" w:rsidP="00BB7A92" w:rsidRDefault="00FC1A41" w14:paraId="4A770994" w14:textId="77777777">
            <w:commentRangeStart w:id="34"/>
            <w:r>
              <w:t>The application should display only a table with the content that relates to the text input entered.</w:t>
            </w:r>
            <w:commentRangeEnd w:id="34"/>
            <w:r w:rsidR="00B80A06">
              <w:rPr>
                <w:rStyle w:val="CommentReference"/>
              </w:rPr>
              <w:commentReference w:id="34"/>
            </w:r>
          </w:p>
        </w:tc>
        <w:tc>
          <w:tcPr>
            <w:tcW w:w="1844" w:type="dxa"/>
            <w:tcMar/>
          </w:tcPr>
          <w:p w:rsidR="00D25C79" w:rsidP="00BB7A92" w:rsidRDefault="00D25C79" w14:paraId="53B7403E" w14:textId="77777777" w14:noSpellErr="1">
            <w:r w:rsidR="00D25C79">
              <w:rPr/>
              <w:t>COMMENTS</w:t>
            </w:r>
            <w:commentRangeStart w:id="1724499612"/>
            <w:commentRangeEnd w:id="1724499612"/>
            <w:r>
              <w:rPr>
                <w:rStyle w:val="CommentReference"/>
              </w:rPr>
              <w:commentReference w:id="1724499612"/>
            </w:r>
          </w:p>
          <w:p w:rsidR="00D25C79" w:rsidP="00BB7A92" w:rsidRDefault="00D25C79" w14:paraId="38285D52" w14:textId="77777777"/>
          <w:p w:rsidR="00D25C79" w:rsidP="00BB7A92" w:rsidRDefault="00D25C79" w14:paraId="7F90E19C" w14:textId="77777777" w14:noSpellErr="1">
            <w:commentRangeStart w:id="1614830441"/>
            <w:commentRangeEnd w:id="1614830441"/>
            <w:r>
              <w:rPr>
                <w:rStyle w:val="CommentReference"/>
              </w:rPr>
              <w:commentReference w:id="1614830441"/>
            </w:r>
          </w:p>
        </w:tc>
      </w:tr>
      <w:tr w:rsidR="00D25C79" w:rsidTr="2DC2D88E" w14:paraId="3CC374E2" w14:textId="77777777">
        <w:tblPrEx>
          <w:tblCellMar>
            <w:top w:w="0" w:type="dxa"/>
            <w:bottom w:w="0" w:type="dxa"/>
          </w:tblCellMar>
        </w:tblPrEx>
        <w:trPr>
          <w:trHeight w:val="1250"/>
        </w:trPr>
        <w:tc>
          <w:tcPr>
            <w:tcW w:w="9216" w:type="dxa"/>
            <w:gridSpan w:val="7"/>
            <w:tcBorders>
              <w:bottom w:val="single" w:color="auto" w:sz="4" w:space="0"/>
            </w:tcBorders>
            <w:tcMar/>
          </w:tcPr>
          <w:p w:rsidR="00D25C79" w:rsidP="00BB7A92" w:rsidRDefault="00D25C79" w14:paraId="5C01666E" w14:textId="77777777" w14:noSpellErr="1">
            <w:r w:rsidR="00D25C79">
              <w:rPr/>
              <w:t>Concluding Remarks:</w:t>
            </w:r>
            <w:commentRangeStart w:id="2064390740"/>
            <w:commentRangeEnd w:id="2064390740"/>
            <w:r>
              <w:rPr>
                <w:rStyle w:val="CommentReference"/>
              </w:rPr>
              <w:commentReference w:id="2064390740"/>
            </w:r>
          </w:p>
        </w:tc>
      </w:tr>
      <w:tr w:rsidR="00D25C79" w:rsidTr="2DC2D88E" w14:paraId="58601431" w14:textId="77777777">
        <w:tblPrEx>
          <w:tblCellMar>
            <w:top w:w="0" w:type="dxa"/>
            <w:bottom w:w="0" w:type="dxa"/>
          </w:tblCellMar>
        </w:tblPrEx>
        <w:trPr>
          <w:trHeight w:val="890"/>
        </w:trPr>
        <w:tc>
          <w:tcPr>
            <w:tcW w:w="4608" w:type="dxa"/>
            <w:gridSpan w:val="3"/>
            <w:tcMar/>
          </w:tcPr>
          <w:p w:rsidR="00D25C79" w:rsidP="00BB7A92" w:rsidRDefault="00D25C79" w14:paraId="3167E3A9" w14:textId="77777777">
            <w:r>
              <w:t xml:space="preserve">Testing Team: </w:t>
            </w:r>
          </w:p>
          <w:p w:rsidR="00D25C79" w:rsidP="00BB7A92" w:rsidRDefault="00D25C79" w14:paraId="799590E6" w14:textId="77777777">
            <w:r>
              <w:t>&lt;&lt; List members of testing team and lead &gt;&gt;</w:t>
            </w:r>
          </w:p>
        </w:tc>
        <w:tc>
          <w:tcPr>
            <w:tcW w:w="4608" w:type="dxa"/>
            <w:gridSpan w:val="4"/>
            <w:tcMar/>
          </w:tcPr>
          <w:p w:rsidR="00D25C79" w:rsidP="00BB7A92" w:rsidRDefault="00D25C79" w14:paraId="79E4C4D5" w14:textId="77777777">
            <w:r>
              <w:t>Date Completed:</w:t>
            </w:r>
          </w:p>
        </w:tc>
      </w:tr>
    </w:tbl>
    <w:p w:rsidR="00D25C79" w:rsidP="00D25C79" w:rsidRDefault="00D25C79" w14:paraId="78F37C88" w14:textId="77777777">
      <w:pPr>
        <w:pStyle w:val="Paragraph"/>
      </w:pPr>
    </w:p>
    <w:p w:rsidR="00D25C79" w:rsidP="00D25C79" w:rsidRDefault="00D25C79" w14:paraId="2FFD5A5A" w14:textId="77777777">
      <w:pPr>
        <w:pStyle w:val="Heading2"/>
      </w:pPr>
      <w:r>
        <w:t xml:space="preserve">Test </w:t>
      </w:r>
      <w:r w:rsidR="00FC1A41">
        <w:t>2</w:t>
      </w:r>
    </w:p>
    <w:p w:rsidR="00D25C79" w:rsidP="00D25C79" w:rsidRDefault="00D25C79" w14:paraId="25800CBB" w14:textId="77777777"/>
    <w:p w:rsidRPr="00B34944" w:rsidR="00D25C79" w:rsidP="00D25C79" w:rsidRDefault="00D25C79" w14:paraId="3C753A33" w14:textId="77777777">
      <w:r w:rsidRPr="00B34944">
        <w:rPr>
          <w:b/>
          <w:bCs/>
        </w:rPr>
        <w:t xml:space="preserve">Objective: </w:t>
      </w:r>
      <w:r w:rsidR="00FC1A41">
        <w:rPr>
          <w:b/>
          <w:bCs/>
        </w:rPr>
        <w:t>Replace all searched items</w:t>
      </w:r>
    </w:p>
    <w:p w:rsidRPr="00B34944" w:rsidR="00D25C79" w:rsidP="00D25C79" w:rsidRDefault="00D25C79" w14:paraId="78468F50" w14:textId="77777777">
      <w:r w:rsidRPr="00B34944">
        <w:rPr>
          <w:b/>
          <w:bCs/>
        </w:rPr>
        <w:t>Notes:</w:t>
      </w:r>
      <w:r w:rsidRPr="00B34944">
        <w:t xml:space="preserve"> </w:t>
      </w:r>
      <w:r w:rsidR="00FC1A41">
        <w:t>User shall be able to replace all the searched text.</w:t>
      </w:r>
    </w:p>
    <w:p w:rsidR="00D25C79" w:rsidP="00D25C79" w:rsidRDefault="00D25C79" w14:paraId="45F4F9A1" w14:textId="77777777">
      <w:pPr>
        <w:sectPr w:rsidR="00D25C79">
          <w:headerReference w:type="default" r:id="rId16"/>
          <w:footerReference w:type="default" r:id="rId17"/>
          <w:pgSz w:w="12240" w:h="15840" w:orient="portrait" w:code="1"/>
          <w:pgMar w:top="1440" w:right="1440" w:bottom="1440" w:left="1800" w:header="720" w:footer="720" w:gutter="0"/>
          <w:pgNumType w:start="1"/>
          <w:cols w:space="720"/>
        </w:sectPr>
      </w:pPr>
    </w:p>
    <w:p w:rsidR="00D25C79" w:rsidP="00D25C79" w:rsidRDefault="00D25C79" w14:paraId="62198235" w14:textId="77777777">
      <w:pPr>
        <w:pStyle w:val="Paragraph"/>
        <w:sectPr w:rsidR="00D25C79">
          <w:type w:val="continuous"/>
          <w:pgSz w:w="12240" w:h="15840" w:orient="portrait" w:code="1"/>
          <w:pgMar w:top="1440" w:right="1440" w:bottom="1440" w:left="1800" w:header="720" w:footer="720" w:gutter="0"/>
          <w:cols w:space="720"/>
        </w:sectPr>
      </w:pPr>
    </w:p>
    <w:p w:rsidR="00D25C79" w:rsidP="00D25C79" w:rsidRDefault="00D25C79" w14:paraId="07A51A9A"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85"/>
        <w:gridCol w:w="2288"/>
        <w:gridCol w:w="1233"/>
        <w:gridCol w:w="12"/>
        <w:gridCol w:w="506"/>
        <w:gridCol w:w="2156"/>
        <w:gridCol w:w="1810"/>
      </w:tblGrid>
      <w:tr w:rsidR="00D25C79" w:rsidTr="2DC2D88E" w14:paraId="6DB6FF43" w14:textId="77777777">
        <w:tblPrEx>
          <w:tblCellMar>
            <w:top w:w="0" w:type="dxa"/>
            <w:bottom w:w="0" w:type="dxa"/>
          </w:tblCellMar>
        </w:tblPrEx>
        <w:trPr>
          <w:cantSplit/>
          <w:trHeight w:val="300"/>
        </w:trPr>
        <w:tc>
          <w:tcPr>
            <w:tcW w:w="4620" w:type="dxa"/>
            <w:gridSpan w:val="4"/>
            <w:tcMar/>
          </w:tcPr>
          <w:p w:rsidR="00D25C79" w:rsidP="00BB7A92" w:rsidRDefault="00D25C79" w14:paraId="63FA3646" w14:textId="77777777">
            <w:r>
              <w:t xml:space="preserve">Test No.: </w:t>
            </w:r>
            <w:r w:rsidR="00FC1A41">
              <w:t>2</w:t>
            </w:r>
          </w:p>
        </w:tc>
        <w:tc>
          <w:tcPr>
            <w:tcW w:w="4596" w:type="dxa"/>
            <w:gridSpan w:val="3"/>
            <w:tcMar/>
          </w:tcPr>
          <w:p w:rsidR="00D25C79" w:rsidP="00BB7A92" w:rsidRDefault="00D25C79" w14:paraId="1100FB57" w14:textId="77777777">
            <w:r>
              <w:t xml:space="preserve">Current Status: </w:t>
            </w:r>
            <w:r w:rsidR="0027190F">
              <w:t>Pending</w:t>
            </w:r>
          </w:p>
        </w:tc>
      </w:tr>
      <w:tr w:rsidR="00D25C79" w:rsidTr="2DC2D88E" w14:paraId="40D533A9" w14:textId="77777777">
        <w:tblPrEx>
          <w:tblCellMar>
            <w:top w:w="0" w:type="dxa"/>
            <w:bottom w:w="0" w:type="dxa"/>
          </w:tblCellMar>
        </w:tblPrEx>
        <w:trPr>
          <w:cantSplit/>
          <w:trHeight w:val="300"/>
        </w:trPr>
        <w:tc>
          <w:tcPr>
            <w:tcW w:w="9216" w:type="dxa"/>
            <w:gridSpan w:val="7"/>
            <w:tcMar/>
          </w:tcPr>
          <w:p w:rsidRPr="00E47986" w:rsidR="00D25C79" w:rsidP="00BB7A92" w:rsidRDefault="00D25C79" w14:paraId="206B9232" w14:textId="77777777">
            <w:r w:rsidRPr="00E47986">
              <w:t xml:space="preserve">Test title:  </w:t>
            </w:r>
            <w:r w:rsidR="009604FB">
              <w:t>Replace Searched Items</w:t>
            </w:r>
          </w:p>
          <w:p w:rsidRPr="00E47986" w:rsidR="00D25C79" w:rsidP="00BB7A92" w:rsidRDefault="00D25C79" w14:paraId="59D44E85" w14:textId="77777777"/>
        </w:tc>
      </w:tr>
      <w:tr w:rsidR="00D25C79" w:rsidTr="2DC2D88E" w14:paraId="076BFC94" w14:textId="77777777">
        <w:tblPrEx>
          <w:tblCellMar>
            <w:top w:w="0" w:type="dxa"/>
            <w:bottom w:w="0" w:type="dxa"/>
          </w:tblCellMar>
        </w:tblPrEx>
        <w:trPr>
          <w:cantSplit/>
          <w:trHeight w:val="1070"/>
        </w:trPr>
        <w:tc>
          <w:tcPr>
            <w:tcW w:w="9216" w:type="dxa"/>
            <w:gridSpan w:val="7"/>
            <w:tcMar/>
          </w:tcPr>
          <w:p w:rsidRPr="00E47986" w:rsidR="009604FB" w:rsidP="009604FB" w:rsidRDefault="00D25C79" w14:paraId="4E2BB116" w14:textId="77777777">
            <w:r w:rsidRPr="00E47986">
              <w:t xml:space="preserve">Testing approach: </w:t>
            </w:r>
            <w:r w:rsidR="009604FB">
              <w:t>Test ensures that all items that were searched via text input are found and replaced with another text input.</w:t>
            </w:r>
          </w:p>
          <w:p w:rsidRPr="00E47986" w:rsidR="00D25C79" w:rsidP="00BB7A92" w:rsidRDefault="00D25C79" w14:paraId="7D3578E6" w14:textId="77777777"/>
        </w:tc>
      </w:tr>
      <w:tr w:rsidR="00D25C79" w:rsidTr="2DC2D88E" w14:paraId="04228C18" w14:textId="77777777">
        <w:tblPrEx>
          <w:tblCellMar>
            <w:top w:w="0" w:type="dxa"/>
            <w:bottom w:w="0" w:type="dxa"/>
          </w:tblCellMar>
        </w:tblPrEx>
        <w:trPr>
          <w:cantSplit/>
          <w:trHeight w:val="4130"/>
        </w:trPr>
        <w:tc>
          <w:tcPr>
            <w:tcW w:w="1008" w:type="dxa"/>
            <w:tcMar/>
          </w:tcPr>
          <w:p w:rsidR="00D25C79" w:rsidP="00BB7A92" w:rsidRDefault="00D25C79" w14:paraId="54C57854" w14:textId="77777777">
            <w:r>
              <w:t>STEP</w:t>
            </w:r>
          </w:p>
          <w:p w:rsidR="00D25C79" w:rsidP="00BB7A92" w:rsidRDefault="00D25C79" w14:paraId="36A6220E" w14:textId="77777777"/>
          <w:p w:rsidR="00D25C79" w:rsidP="00BB7A92" w:rsidRDefault="009604FB" w14:paraId="1E755060" w14:textId="77777777">
            <w:r>
              <w:t>1</w:t>
            </w:r>
          </w:p>
          <w:p w:rsidR="009604FB" w:rsidP="00BB7A92" w:rsidRDefault="009604FB" w14:paraId="15992BD3" w14:textId="77777777"/>
          <w:p w:rsidR="009604FB" w:rsidP="00BB7A92" w:rsidRDefault="009604FB" w14:paraId="3032F2ED" w14:textId="77777777"/>
          <w:p w:rsidR="009604FB" w:rsidP="00BB7A92" w:rsidRDefault="009604FB" w14:paraId="2D9E4D8F" w14:textId="77777777"/>
          <w:p w:rsidR="009604FB" w:rsidP="00BB7A92" w:rsidRDefault="009604FB" w14:paraId="2D122A29" w14:textId="77777777"/>
          <w:p w:rsidR="009604FB" w:rsidP="00BB7A92" w:rsidRDefault="009604FB" w14:paraId="2CE83E1D" w14:textId="77777777">
            <w:r>
              <w:t>2</w:t>
            </w:r>
          </w:p>
          <w:p w:rsidR="009604FB" w:rsidP="00BB7A92" w:rsidRDefault="009604FB" w14:paraId="64A3A27E" w14:textId="77777777"/>
          <w:p w:rsidR="009604FB" w:rsidP="00BB7A92" w:rsidRDefault="009604FB" w14:paraId="749DB24F" w14:textId="77777777"/>
          <w:p w:rsidR="009604FB" w:rsidP="00BB7A92" w:rsidRDefault="009604FB" w14:paraId="60CE682C" w14:textId="77777777"/>
          <w:p w:rsidR="009604FB" w:rsidP="00BB7A92" w:rsidRDefault="009604FB" w14:paraId="697F5A57" w14:textId="77777777"/>
          <w:p w:rsidR="009604FB" w:rsidP="00BB7A92" w:rsidRDefault="009604FB" w14:paraId="55B9AD32" w14:textId="77777777">
            <w:r>
              <w:t>3</w:t>
            </w:r>
          </w:p>
          <w:p w:rsidR="009604FB" w:rsidP="00BB7A92" w:rsidRDefault="009604FB" w14:paraId="4F363F17" w14:textId="77777777"/>
          <w:p w:rsidR="009604FB" w:rsidP="00BB7A92" w:rsidRDefault="009604FB" w14:paraId="6F1F2CB8" w14:textId="77777777"/>
        </w:tc>
        <w:tc>
          <w:tcPr>
            <w:tcW w:w="2340" w:type="dxa"/>
            <w:tcMar/>
          </w:tcPr>
          <w:p w:rsidR="00D25C79" w:rsidP="00BB7A92" w:rsidRDefault="00D25C79" w14:paraId="1A03871B" w14:textId="77777777">
            <w:r>
              <w:t>OPERATOR ACTION</w:t>
            </w:r>
          </w:p>
          <w:p w:rsidR="00D25C79" w:rsidP="00BB7A92" w:rsidRDefault="00D25C79" w14:paraId="1462DED1" w14:textId="77777777"/>
          <w:p w:rsidR="009604FB" w:rsidP="009604FB" w:rsidRDefault="009604FB" w14:paraId="300AC0C2" w14:textId="77777777">
            <w:commentRangeStart w:id="35"/>
            <w:r>
              <w:t>In the top file menu, click on the Edit option and select Search.</w:t>
            </w:r>
          </w:p>
          <w:p w:rsidR="009604FB" w:rsidP="009604FB" w:rsidRDefault="009604FB" w14:paraId="27919B3C" w14:textId="77777777"/>
          <w:p w:rsidR="00D25C79" w:rsidP="009604FB" w:rsidRDefault="009604FB" w14:paraId="17FD0E96" w14:textId="77777777">
            <w:r>
              <w:t>Ensure Search window appears and enter a valid text input within the “Search” textbox.</w:t>
            </w:r>
          </w:p>
          <w:p w:rsidR="009604FB" w:rsidP="009604FB" w:rsidRDefault="009604FB" w14:paraId="62255666" w14:textId="77777777"/>
          <w:p w:rsidR="009604FB" w:rsidP="009604FB" w:rsidRDefault="009604FB" w14:paraId="4D7072F3" w14:textId="77777777">
            <w:commentRangeStart w:id="36"/>
            <w:r>
              <w:t>Enter another valid text to search in the “Replace” textbox and click “</w:t>
            </w:r>
            <w:proofErr w:type="spellStart"/>
            <w:r>
              <w:t>ReplaceAll</w:t>
            </w:r>
            <w:proofErr w:type="spellEnd"/>
            <w:r>
              <w:t>” button</w:t>
            </w:r>
            <w:commentRangeEnd w:id="36"/>
            <w:r w:rsidR="00CC16F4">
              <w:rPr>
                <w:rStyle w:val="CommentReference"/>
              </w:rPr>
              <w:commentReference w:id="36"/>
            </w:r>
            <w:r>
              <w:t>.</w:t>
            </w:r>
            <w:commentRangeEnd w:id="35"/>
            <w:r w:rsidR="00B80A06">
              <w:rPr>
                <w:rStyle w:val="CommentReference"/>
              </w:rPr>
              <w:commentReference w:id="35"/>
            </w:r>
          </w:p>
        </w:tc>
        <w:tc>
          <w:tcPr>
            <w:tcW w:w="1800" w:type="dxa"/>
            <w:gridSpan w:val="3"/>
            <w:tcMar/>
          </w:tcPr>
          <w:p w:rsidR="00D25C79" w:rsidP="00BB7A92" w:rsidRDefault="00D25C79" w14:paraId="6DF6C3B1" w14:textId="77777777">
            <w:r>
              <w:t>PURPOSE</w:t>
            </w:r>
          </w:p>
          <w:p w:rsidR="00D25C79" w:rsidP="00BB7A92" w:rsidRDefault="00D25C79" w14:paraId="2EBE6153" w14:textId="77777777"/>
          <w:p w:rsidR="00D25C79" w:rsidP="00BB7A92" w:rsidRDefault="009604FB" w14:paraId="58A88917" w14:textId="77777777">
            <w:r>
              <w:t>Test ensures all searched text items are replaced with new text input.</w:t>
            </w:r>
          </w:p>
        </w:tc>
        <w:tc>
          <w:tcPr>
            <w:tcW w:w="2224" w:type="dxa"/>
            <w:tcMar/>
          </w:tcPr>
          <w:p w:rsidR="00D25C79" w:rsidP="00BB7A92" w:rsidRDefault="00D25C79" w14:paraId="54A00C53" w14:textId="77777777">
            <w:r>
              <w:t>EXEPCTED RESULTS</w:t>
            </w:r>
          </w:p>
          <w:p w:rsidR="00D25C79" w:rsidP="00BB7A92" w:rsidRDefault="00D25C79" w14:paraId="1B05A53F" w14:textId="77777777"/>
          <w:p w:rsidR="00D25C79" w:rsidP="00BB7A92" w:rsidRDefault="009604FB" w14:paraId="42A1143D" w14:textId="77777777">
            <w:r>
              <w:t>Application should replace all text items with new text input.</w:t>
            </w:r>
          </w:p>
        </w:tc>
        <w:tc>
          <w:tcPr>
            <w:tcW w:w="1844" w:type="dxa"/>
            <w:tcMar/>
          </w:tcPr>
          <w:p w:rsidR="00D25C79" w:rsidP="00BB7A92" w:rsidRDefault="00D25C79" w14:paraId="38924466" w14:textId="77777777">
            <w:r>
              <w:t>COMMENTS</w:t>
            </w:r>
          </w:p>
          <w:p w:rsidR="00D25C79" w:rsidP="00BB7A92" w:rsidRDefault="00D25C79" w14:paraId="5E56C788" w14:textId="77777777"/>
          <w:p w:rsidR="00D25C79" w:rsidP="00BB7A92" w:rsidRDefault="00D25C79" w14:paraId="42319B60" w14:textId="77777777" w14:noSpellErr="1">
            <w:commentRangeStart w:id="1251801825"/>
            <w:commentRangeEnd w:id="1251801825"/>
            <w:r>
              <w:rPr>
                <w:rStyle w:val="CommentReference"/>
              </w:rPr>
              <w:commentReference w:id="1251801825"/>
            </w:r>
          </w:p>
        </w:tc>
      </w:tr>
      <w:tr w:rsidR="00D25C79" w:rsidTr="2DC2D88E" w14:paraId="0E036C04" w14:textId="77777777">
        <w:tblPrEx>
          <w:tblCellMar>
            <w:top w:w="0" w:type="dxa"/>
            <w:bottom w:w="0" w:type="dxa"/>
          </w:tblCellMar>
        </w:tblPrEx>
        <w:trPr>
          <w:trHeight w:val="1250"/>
        </w:trPr>
        <w:tc>
          <w:tcPr>
            <w:tcW w:w="9216" w:type="dxa"/>
            <w:gridSpan w:val="7"/>
            <w:tcBorders>
              <w:bottom w:val="single" w:color="auto" w:sz="4" w:space="0"/>
            </w:tcBorders>
            <w:tcMar/>
          </w:tcPr>
          <w:p w:rsidR="00D25C79" w:rsidP="00BB7A92" w:rsidRDefault="00D25C79" w14:paraId="3C651C82" w14:textId="77777777">
            <w:r>
              <w:t>Concluding Remarks:</w:t>
            </w:r>
          </w:p>
        </w:tc>
      </w:tr>
      <w:tr w:rsidR="00D25C79" w:rsidTr="2DC2D88E" w14:paraId="76321DE3" w14:textId="77777777">
        <w:tblPrEx>
          <w:tblCellMar>
            <w:top w:w="0" w:type="dxa"/>
            <w:bottom w:w="0" w:type="dxa"/>
          </w:tblCellMar>
        </w:tblPrEx>
        <w:trPr>
          <w:trHeight w:val="890"/>
        </w:trPr>
        <w:tc>
          <w:tcPr>
            <w:tcW w:w="4608" w:type="dxa"/>
            <w:gridSpan w:val="3"/>
            <w:tcMar/>
          </w:tcPr>
          <w:p w:rsidR="00D25C79" w:rsidP="00BB7A92" w:rsidRDefault="00D25C79" w14:paraId="34537F30" w14:textId="77777777">
            <w:r>
              <w:t xml:space="preserve">Testing Team: </w:t>
            </w:r>
          </w:p>
          <w:p w:rsidR="00D25C79" w:rsidP="00BB7A92" w:rsidRDefault="00D25C79" w14:paraId="024334F3" w14:textId="77777777">
            <w:r>
              <w:t>&lt;&lt; List members of testing team and lead &gt;&gt;</w:t>
            </w:r>
          </w:p>
        </w:tc>
        <w:tc>
          <w:tcPr>
            <w:tcW w:w="4608" w:type="dxa"/>
            <w:gridSpan w:val="4"/>
            <w:tcMar/>
          </w:tcPr>
          <w:p w:rsidR="00D25C79" w:rsidP="00BB7A92" w:rsidRDefault="00D25C79" w14:paraId="6752FFF4" w14:textId="77777777">
            <w:r>
              <w:t>Date Completed:</w:t>
            </w:r>
          </w:p>
        </w:tc>
      </w:tr>
    </w:tbl>
    <w:p w:rsidR="00D25C79" w:rsidP="00D25C79" w:rsidRDefault="00D25C79" w14:paraId="7BB19408" w14:textId="77777777">
      <w:pPr>
        <w:pStyle w:val="Paragraph"/>
      </w:pPr>
    </w:p>
    <w:p w:rsidR="00D25C79" w:rsidP="00D25C79" w:rsidRDefault="00D25C79" w14:paraId="6688FFCC" w14:textId="77777777">
      <w:pPr>
        <w:pStyle w:val="Heading2"/>
      </w:pPr>
      <w:r>
        <w:t xml:space="preserve">Test </w:t>
      </w:r>
      <w:r w:rsidR="00FC1A41">
        <w:t>3</w:t>
      </w:r>
    </w:p>
    <w:p w:rsidR="00D25C79" w:rsidP="00D25C79" w:rsidRDefault="00D25C79" w14:paraId="30CA2FEB" w14:textId="77777777"/>
    <w:p w:rsidRPr="00B34944" w:rsidR="00D25C79" w:rsidP="00D25C79" w:rsidRDefault="00D25C79" w14:paraId="579D190B" w14:textId="77777777">
      <w:r w:rsidRPr="00B34944">
        <w:rPr>
          <w:b/>
          <w:bCs/>
        </w:rPr>
        <w:t xml:space="preserve">Objective: </w:t>
      </w:r>
      <w:r w:rsidR="00E11CA3">
        <w:rPr>
          <w:b/>
          <w:bCs/>
        </w:rPr>
        <w:t>Search filters by items that match case</w:t>
      </w:r>
    </w:p>
    <w:p w:rsidRPr="00B34944" w:rsidR="00D25C79" w:rsidP="00D25C79" w:rsidRDefault="00D25C79" w14:paraId="40D6B08F" w14:textId="77777777">
      <w:r w:rsidRPr="00B34944">
        <w:rPr>
          <w:b/>
          <w:bCs/>
        </w:rPr>
        <w:t>Notes:</w:t>
      </w:r>
      <w:r w:rsidRPr="00B34944">
        <w:t xml:space="preserve"> </w:t>
      </w:r>
      <w:r w:rsidR="00E11CA3">
        <w:t>N/A</w:t>
      </w:r>
    </w:p>
    <w:p w:rsidR="00D25C79" w:rsidP="00D25C79" w:rsidRDefault="00D25C79" w14:paraId="07403791" w14:textId="77777777">
      <w:pPr>
        <w:sectPr w:rsidR="00D25C79">
          <w:headerReference w:type="default" r:id="rId18"/>
          <w:footerReference w:type="default" r:id="rId19"/>
          <w:pgSz w:w="12240" w:h="15840" w:orient="portrait" w:code="1"/>
          <w:pgMar w:top="1440" w:right="1440" w:bottom="1440" w:left="1800" w:header="720" w:footer="720" w:gutter="0"/>
          <w:pgNumType w:start="1"/>
          <w:cols w:space="720"/>
        </w:sectPr>
      </w:pPr>
    </w:p>
    <w:p w:rsidR="00D25C79" w:rsidP="00D25C79" w:rsidRDefault="00D25C79" w14:paraId="45A07271" w14:textId="77777777">
      <w:pPr>
        <w:pStyle w:val="Paragraph"/>
        <w:sectPr w:rsidR="00D25C79">
          <w:type w:val="continuous"/>
          <w:pgSz w:w="12240" w:h="15840" w:orient="portrait" w:code="1"/>
          <w:pgMar w:top="1440" w:right="1440" w:bottom="1440" w:left="1800" w:header="720" w:footer="720" w:gutter="0"/>
          <w:cols w:space="720"/>
        </w:sectPr>
      </w:pPr>
    </w:p>
    <w:p w:rsidR="00D25C79" w:rsidP="00D25C79" w:rsidRDefault="00D25C79" w14:paraId="37533ECE"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87"/>
        <w:gridCol w:w="2270"/>
        <w:gridCol w:w="1242"/>
        <w:gridCol w:w="12"/>
        <w:gridCol w:w="509"/>
        <w:gridCol w:w="2159"/>
        <w:gridCol w:w="1811"/>
      </w:tblGrid>
      <w:tr w:rsidR="00D25C79" w:rsidTr="00BB7A92" w14:paraId="18E12A4C" w14:textId="77777777">
        <w:tblPrEx>
          <w:tblCellMar>
            <w:top w:w="0" w:type="dxa"/>
            <w:bottom w:w="0" w:type="dxa"/>
          </w:tblCellMar>
        </w:tblPrEx>
        <w:trPr>
          <w:cantSplit/>
          <w:trHeight w:val="300"/>
        </w:trPr>
        <w:tc>
          <w:tcPr>
            <w:tcW w:w="4620" w:type="dxa"/>
            <w:gridSpan w:val="4"/>
          </w:tcPr>
          <w:p w:rsidR="00D25C79" w:rsidP="00BB7A92" w:rsidRDefault="00D25C79" w14:paraId="0F9D31F1" w14:textId="77777777">
            <w:r>
              <w:t xml:space="preserve">Test No.: </w:t>
            </w:r>
            <w:r w:rsidR="00E11CA3">
              <w:t>3</w:t>
            </w:r>
          </w:p>
        </w:tc>
        <w:tc>
          <w:tcPr>
            <w:tcW w:w="4596" w:type="dxa"/>
            <w:gridSpan w:val="3"/>
          </w:tcPr>
          <w:p w:rsidR="00D25C79" w:rsidP="00BB7A92" w:rsidRDefault="00D25C79" w14:paraId="1C919A82" w14:textId="77777777">
            <w:r>
              <w:t xml:space="preserve">Current Status: </w:t>
            </w:r>
            <w:r w:rsidR="0027190F">
              <w:t>Pending</w:t>
            </w:r>
          </w:p>
        </w:tc>
      </w:tr>
      <w:tr w:rsidR="00D25C79" w:rsidTr="00BB7A92" w14:paraId="3EA39912" w14:textId="77777777">
        <w:tblPrEx>
          <w:tblCellMar>
            <w:top w:w="0" w:type="dxa"/>
            <w:bottom w:w="0" w:type="dxa"/>
          </w:tblCellMar>
        </w:tblPrEx>
        <w:trPr>
          <w:cantSplit/>
          <w:trHeight w:val="300"/>
        </w:trPr>
        <w:tc>
          <w:tcPr>
            <w:tcW w:w="9216" w:type="dxa"/>
            <w:gridSpan w:val="7"/>
          </w:tcPr>
          <w:p w:rsidRPr="00E47986" w:rsidR="00D25C79" w:rsidP="00BB7A92" w:rsidRDefault="00D25C79" w14:paraId="11205A83" w14:textId="77777777">
            <w:r w:rsidRPr="00E47986">
              <w:t xml:space="preserve">Test title:  </w:t>
            </w:r>
            <w:r w:rsidR="00E11CA3">
              <w:t>Match Case Search Filter</w:t>
            </w:r>
          </w:p>
          <w:p w:rsidRPr="00E47986" w:rsidR="00D25C79" w:rsidP="00BB7A92" w:rsidRDefault="00D25C79" w14:paraId="213D1036" w14:textId="77777777"/>
        </w:tc>
      </w:tr>
      <w:tr w:rsidR="00D25C79" w:rsidTr="00BB7A92" w14:paraId="5B44DFAB" w14:textId="77777777">
        <w:tblPrEx>
          <w:tblCellMar>
            <w:top w:w="0" w:type="dxa"/>
            <w:bottom w:w="0" w:type="dxa"/>
          </w:tblCellMar>
        </w:tblPrEx>
        <w:trPr>
          <w:cantSplit/>
          <w:trHeight w:val="1070"/>
        </w:trPr>
        <w:tc>
          <w:tcPr>
            <w:tcW w:w="9216" w:type="dxa"/>
            <w:gridSpan w:val="7"/>
          </w:tcPr>
          <w:p w:rsidRPr="00E47986" w:rsidR="00D25C79" w:rsidP="00E11CA3" w:rsidRDefault="00D25C79" w14:paraId="25341CE2" w14:textId="77777777">
            <w:r w:rsidRPr="00E47986">
              <w:t xml:space="preserve">Testing approach: </w:t>
            </w:r>
            <w:r w:rsidR="00E11CA3">
              <w:t>Test entails ensuring that when the “Match Case” checkbox is selected and the user inputs a valid text to search for, the table will filter with the text input and only text that matches the case.</w:t>
            </w:r>
          </w:p>
        </w:tc>
      </w:tr>
      <w:tr w:rsidR="00D25C79" w:rsidTr="00BB7A92" w14:paraId="6BBBF244" w14:textId="77777777">
        <w:tblPrEx>
          <w:tblCellMar>
            <w:top w:w="0" w:type="dxa"/>
            <w:bottom w:w="0" w:type="dxa"/>
          </w:tblCellMar>
        </w:tblPrEx>
        <w:trPr>
          <w:cantSplit/>
          <w:trHeight w:val="4130"/>
        </w:trPr>
        <w:tc>
          <w:tcPr>
            <w:tcW w:w="1008" w:type="dxa"/>
          </w:tcPr>
          <w:p w:rsidR="00D25C79" w:rsidP="00BB7A92" w:rsidRDefault="00D25C79" w14:paraId="7C458D97" w14:textId="77777777">
            <w:r>
              <w:t>STEP</w:t>
            </w:r>
          </w:p>
          <w:p w:rsidR="00D25C79" w:rsidP="00BB7A92" w:rsidRDefault="00D25C79" w14:paraId="1355DE55" w14:textId="77777777"/>
          <w:p w:rsidR="00D25C79" w:rsidP="00BB7A92" w:rsidRDefault="00E26386" w14:paraId="603F1BBF" w14:textId="77777777">
            <w:r>
              <w:t>1</w:t>
            </w:r>
          </w:p>
          <w:p w:rsidR="00E26386" w:rsidP="00BB7A92" w:rsidRDefault="00E26386" w14:paraId="7018696B" w14:textId="77777777"/>
          <w:p w:rsidR="00E26386" w:rsidP="00BB7A92" w:rsidRDefault="00E26386" w14:paraId="73911173" w14:textId="77777777"/>
          <w:p w:rsidR="00E26386" w:rsidP="00BB7A92" w:rsidRDefault="00E26386" w14:paraId="1F57520E" w14:textId="77777777"/>
          <w:p w:rsidR="00E26386" w:rsidP="00BB7A92" w:rsidRDefault="00E26386" w14:paraId="73F39E80" w14:textId="77777777"/>
          <w:p w:rsidR="00E26386" w:rsidP="00BB7A92" w:rsidRDefault="00E26386" w14:paraId="64149646" w14:textId="77777777">
            <w:r>
              <w:t>2</w:t>
            </w:r>
          </w:p>
          <w:p w:rsidR="00E26386" w:rsidP="00BB7A92" w:rsidRDefault="00E26386" w14:paraId="04D5EC5A" w14:textId="77777777"/>
          <w:p w:rsidR="00E26386" w:rsidP="00BB7A92" w:rsidRDefault="00E26386" w14:paraId="1DD8E1E9" w14:textId="77777777"/>
          <w:p w:rsidR="00E26386" w:rsidP="00BB7A92" w:rsidRDefault="00E26386" w14:paraId="245F5760" w14:textId="77777777"/>
          <w:p w:rsidR="00E26386" w:rsidP="00BB7A92" w:rsidRDefault="00E26386" w14:paraId="78A7CC66" w14:textId="77777777"/>
          <w:p w:rsidR="00E26386" w:rsidP="00BB7A92" w:rsidRDefault="00E26386" w14:paraId="58594CAE" w14:textId="77777777"/>
          <w:p w:rsidR="00E26386" w:rsidP="00BB7A92" w:rsidRDefault="00E26386" w14:paraId="74DF9124" w14:textId="77777777">
            <w:r>
              <w:t>3</w:t>
            </w:r>
          </w:p>
        </w:tc>
        <w:tc>
          <w:tcPr>
            <w:tcW w:w="2340" w:type="dxa"/>
          </w:tcPr>
          <w:p w:rsidR="00D25C79" w:rsidP="00BB7A92" w:rsidRDefault="00D25C79" w14:paraId="3FCFFB6D" w14:textId="77777777">
            <w:r>
              <w:t>OPERATOR ACTION</w:t>
            </w:r>
          </w:p>
          <w:p w:rsidR="00D25C79" w:rsidP="00BB7A92" w:rsidRDefault="00D25C79" w14:paraId="28ED6D6D" w14:textId="77777777"/>
          <w:p w:rsidR="00E11CA3" w:rsidP="00E11CA3" w:rsidRDefault="00E11CA3" w14:paraId="378BA67F" w14:textId="77777777">
            <w:commentRangeStart w:id="37"/>
            <w:r>
              <w:t>In the top file menu, click on the Edit option and select Search.</w:t>
            </w:r>
          </w:p>
          <w:p w:rsidR="00E11CA3" w:rsidP="00E11CA3" w:rsidRDefault="00E11CA3" w14:paraId="037F1CF3" w14:textId="77777777"/>
          <w:p w:rsidR="00E11CA3" w:rsidP="00E11CA3" w:rsidRDefault="00E11CA3" w14:paraId="3E863C57" w14:textId="77777777">
            <w:r>
              <w:t>Ensure Search window appears and enter a valid text input</w:t>
            </w:r>
            <w:r w:rsidR="00E26386">
              <w:t xml:space="preserve"> with all characters uppercase</w:t>
            </w:r>
            <w:r>
              <w:t xml:space="preserve"> within the “Search” textbox.</w:t>
            </w:r>
          </w:p>
          <w:p w:rsidR="00E11CA3" w:rsidP="00E11CA3" w:rsidRDefault="00E11CA3" w14:paraId="3EC5B9EF" w14:textId="77777777"/>
          <w:p w:rsidR="00D25C79" w:rsidP="00E11CA3" w:rsidRDefault="00E11CA3" w14:paraId="427AE7FB" w14:textId="77777777">
            <w:r>
              <w:t>Check the “Match Case”</w:t>
            </w:r>
            <w:r w:rsidR="00E26386">
              <w:t xml:space="preserve"> checkbox and click “Find”.</w:t>
            </w:r>
            <w:commentRangeEnd w:id="37"/>
            <w:r w:rsidR="00B80A06">
              <w:rPr>
                <w:rStyle w:val="CommentReference"/>
              </w:rPr>
              <w:commentReference w:id="37"/>
            </w:r>
          </w:p>
        </w:tc>
        <w:tc>
          <w:tcPr>
            <w:tcW w:w="1800" w:type="dxa"/>
            <w:gridSpan w:val="3"/>
          </w:tcPr>
          <w:p w:rsidR="00D25C79" w:rsidP="00BB7A92" w:rsidRDefault="00D25C79" w14:paraId="00226014" w14:textId="77777777">
            <w:r>
              <w:t>PURPOSE</w:t>
            </w:r>
          </w:p>
          <w:p w:rsidR="00D25C79" w:rsidP="00BB7A92" w:rsidRDefault="00D25C79" w14:paraId="41CC9537" w14:textId="77777777"/>
          <w:p w:rsidR="00D25C79" w:rsidP="00BB7A92" w:rsidRDefault="00E26386" w14:paraId="6085306D" w14:textId="77777777">
            <w:r>
              <w:t>The purpose of this test is make sure the search functionality searches for the correct text with the same pattern.</w:t>
            </w:r>
          </w:p>
        </w:tc>
        <w:tc>
          <w:tcPr>
            <w:tcW w:w="2224" w:type="dxa"/>
          </w:tcPr>
          <w:p w:rsidR="00D25C79" w:rsidP="00BB7A92" w:rsidRDefault="00D25C79" w14:paraId="709FBED4" w14:textId="77777777">
            <w:r>
              <w:t>EXEPCTED RESULTS</w:t>
            </w:r>
          </w:p>
          <w:p w:rsidR="00D25C79" w:rsidP="00BB7A92" w:rsidRDefault="00D25C79" w14:paraId="3B68C72C" w14:textId="77777777"/>
          <w:p w:rsidR="00D25C79" w:rsidP="00BB7A92" w:rsidRDefault="00E26386" w14:paraId="3DADBC13" w14:textId="77777777">
            <w:r>
              <w:t>Application should display all text in data that match the search text case input.</w:t>
            </w:r>
          </w:p>
        </w:tc>
        <w:tc>
          <w:tcPr>
            <w:tcW w:w="1844" w:type="dxa"/>
          </w:tcPr>
          <w:p w:rsidR="00D25C79" w:rsidP="00BB7A92" w:rsidRDefault="00D25C79" w14:paraId="4D14FD9E" w14:textId="77777777">
            <w:r>
              <w:t>COMMENTS</w:t>
            </w:r>
          </w:p>
          <w:p w:rsidR="00D25C79" w:rsidP="00BB7A92" w:rsidRDefault="00D25C79" w14:paraId="395272A3" w14:textId="77777777"/>
          <w:p w:rsidR="00D25C79" w:rsidP="00BB7A92" w:rsidRDefault="00D25C79" w14:paraId="2B04A1B2" w14:textId="77777777"/>
        </w:tc>
      </w:tr>
      <w:tr w:rsidR="00D25C79" w:rsidTr="00BB7A92" w14:paraId="4A05674E" w14:textId="77777777">
        <w:tblPrEx>
          <w:tblCellMar>
            <w:top w:w="0" w:type="dxa"/>
            <w:bottom w:w="0" w:type="dxa"/>
          </w:tblCellMar>
        </w:tblPrEx>
        <w:trPr>
          <w:trHeight w:val="1250"/>
        </w:trPr>
        <w:tc>
          <w:tcPr>
            <w:tcW w:w="9216" w:type="dxa"/>
            <w:gridSpan w:val="7"/>
            <w:tcBorders>
              <w:bottom w:val="single" w:color="auto" w:sz="4" w:space="0"/>
            </w:tcBorders>
          </w:tcPr>
          <w:p w:rsidR="00D25C79" w:rsidP="00BB7A92" w:rsidRDefault="00D25C79" w14:paraId="244A1B48" w14:textId="77777777">
            <w:r>
              <w:t>Concluding Remarks:</w:t>
            </w:r>
          </w:p>
        </w:tc>
      </w:tr>
      <w:tr w:rsidR="00D25C79" w:rsidTr="00BB7A92" w14:paraId="7D688C51" w14:textId="77777777">
        <w:tblPrEx>
          <w:tblCellMar>
            <w:top w:w="0" w:type="dxa"/>
            <w:bottom w:w="0" w:type="dxa"/>
          </w:tblCellMar>
        </w:tblPrEx>
        <w:trPr>
          <w:trHeight w:val="890"/>
        </w:trPr>
        <w:tc>
          <w:tcPr>
            <w:tcW w:w="4608" w:type="dxa"/>
            <w:gridSpan w:val="3"/>
          </w:tcPr>
          <w:p w:rsidR="00D25C79" w:rsidP="00BB7A92" w:rsidRDefault="00D25C79" w14:paraId="4C59067C" w14:textId="77777777">
            <w:r>
              <w:t xml:space="preserve">Testing Team: </w:t>
            </w:r>
          </w:p>
          <w:p w:rsidR="00D25C79" w:rsidP="00BB7A92" w:rsidRDefault="00D25C79" w14:paraId="0E5A9326" w14:textId="77777777">
            <w:r>
              <w:t>&lt;&lt; List members of testing team and lead &gt;&gt;</w:t>
            </w:r>
          </w:p>
        </w:tc>
        <w:tc>
          <w:tcPr>
            <w:tcW w:w="4608" w:type="dxa"/>
            <w:gridSpan w:val="4"/>
          </w:tcPr>
          <w:p w:rsidR="00D25C79" w:rsidP="00BB7A92" w:rsidRDefault="00D25C79" w14:paraId="43CBD2F3" w14:textId="77777777">
            <w:r>
              <w:t>Date Completed:</w:t>
            </w:r>
          </w:p>
        </w:tc>
      </w:tr>
    </w:tbl>
    <w:p w:rsidR="00D25C79" w:rsidP="00B34944" w:rsidRDefault="00D25C79" w14:paraId="2EDBE9AD" w14:textId="77777777">
      <w:pPr>
        <w:pStyle w:val="Paragraph"/>
      </w:pPr>
    </w:p>
    <w:p w:rsidR="00D900A9" w:rsidP="00D900A9" w:rsidRDefault="00D900A9" w14:paraId="45A05B34" w14:textId="77777777">
      <w:pPr>
        <w:pStyle w:val="Heading2"/>
      </w:pPr>
      <w:r>
        <w:t xml:space="preserve">Test </w:t>
      </w:r>
      <w:r w:rsidR="00FC1A41">
        <w:t>4</w:t>
      </w:r>
    </w:p>
    <w:p w:rsidR="00D900A9" w:rsidP="00D900A9" w:rsidRDefault="00D900A9" w14:paraId="33D7AD10" w14:textId="77777777"/>
    <w:p w:rsidRPr="00B34944" w:rsidR="00D900A9" w:rsidP="00D900A9" w:rsidRDefault="00D900A9" w14:paraId="74170A1D" w14:textId="77777777">
      <w:r w:rsidRPr="00B34944">
        <w:rPr>
          <w:b/>
          <w:bCs/>
        </w:rPr>
        <w:t xml:space="preserve">Objective: </w:t>
      </w:r>
      <w:r w:rsidR="008C114A">
        <w:rPr>
          <w:b/>
          <w:bCs/>
        </w:rPr>
        <w:t>Search items in specific column only</w:t>
      </w:r>
    </w:p>
    <w:p w:rsidRPr="00B34944" w:rsidR="00D900A9" w:rsidP="00D900A9" w:rsidRDefault="00D900A9" w14:paraId="32EBE96E" w14:textId="77777777">
      <w:r w:rsidRPr="00B34944">
        <w:rPr>
          <w:b/>
          <w:bCs/>
        </w:rPr>
        <w:t>Notes:</w:t>
      </w:r>
      <w:r w:rsidRPr="00B34944">
        <w:t xml:space="preserve"> </w:t>
      </w:r>
      <w:r w:rsidR="008C114A">
        <w:t>N/A</w:t>
      </w:r>
    </w:p>
    <w:p w:rsidR="00D900A9" w:rsidP="00D900A9" w:rsidRDefault="00D900A9" w14:paraId="1F66F435" w14:textId="77777777">
      <w:pPr>
        <w:sectPr w:rsidR="00D900A9">
          <w:headerReference w:type="default" r:id="rId20"/>
          <w:footerReference w:type="default" r:id="rId21"/>
          <w:pgSz w:w="12240" w:h="15840" w:orient="portrait" w:code="1"/>
          <w:pgMar w:top="1440" w:right="1440" w:bottom="1440" w:left="1800" w:header="720" w:footer="720" w:gutter="0"/>
          <w:pgNumType w:start="1"/>
          <w:cols w:space="720"/>
        </w:sectPr>
      </w:pPr>
    </w:p>
    <w:p w:rsidR="00D900A9" w:rsidP="00D900A9" w:rsidRDefault="00D900A9" w14:paraId="4BB36786" w14:textId="77777777">
      <w:pPr>
        <w:pStyle w:val="Paragraph"/>
        <w:sectPr w:rsidR="00D900A9">
          <w:type w:val="continuous"/>
          <w:pgSz w:w="12240" w:h="15840" w:orient="portrait" w:code="1"/>
          <w:pgMar w:top="1440" w:right="1440" w:bottom="1440" w:left="1800" w:header="720" w:footer="720" w:gutter="0"/>
          <w:cols w:space="720"/>
        </w:sectPr>
      </w:pPr>
    </w:p>
    <w:p w:rsidR="00D900A9" w:rsidP="00D900A9" w:rsidRDefault="00D900A9" w14:paraId="3C976A74"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87"/>
        <w:gridCol w:w="2270"/>
        <w:gridCol w:w="1242"/>
        <w:gridCol w:w="12"/>
        <w:gridCol w:w="509"/>
        <w:gridCol w:w="2159"/>
        <w:gridCol w:w="1811"/>
      </w:tblGrid>
      <w:tr w:rsidR="00D900A9" w:rsidTr="00BB7A92" w14:paraId="310FB106" w14:textId="77777777">
        <w:tblPrEx>
          <w:tblCellMar>
            <w:top w:w="0" w:type="dxa"/>
            <w:bottom w:w="0" w:type="dxa"/>
          </w:tblCellMar>
        </w:tblPrEx>
        <w:trPr>
          <w:cantSplit/>
          <w:trHeight w:val="300"/>
        </w:trPr>
        <w:tc>
          <w:tcPr>
            <w:tcW w:w="4620" w:type="dxa"/>
            <w:gridSpan w:val="4"/>
          </w:tcPr>
          <w:p w:rsidR="00D900A9" w:rsidP="00BB7A92" w:rsidRDefault="00D900A9" w14:paraId="17DBB7C3" w14:textId="77777777">
            <w:r>
              <w:t xml:space="preserve">Test No.: </w:t>
            </w:r>
            <w:r w:rsidR="008C114A">
              <w:t>4</w:t>
            </w:r>
          </w:p>
        </w:tc>
        <w:tc>
          <w:tcPr>
            <w:tcW w:w="4596" w:type="dxa"/>
            <w:gridSpan w:val="3"/>
          </w:tcPr>
          <w:p w:rsidR="00D900A9" w:rsidP="00BB7A92" w:rsidRDefault="00D900A9" w14:paraId="63258296" w14:textId="77777777">
            <w:r>
              <w:t xml:space="preserve">Current Status: </w:t>
            </w:r>
            <w:r w:rsidR="0027190F">
              <w:t>Pending</w:t>
            </w:r>
          </w:p>
        </w:tc>
      </w:tr>
      <w:tr w:rsidR="00D900A9" w:rsidTr="00BB7A92" w14:paraId="35C17924" w14:textId="77777777">
        <w:tblPrEx>
          <w:tblCellMar>
            <w:top w:w="0" w:type="dxa"/>
            <w:bottom w:w="0" w:type="dxa"/>
          </w:tblCellMar>
        </w:tblPrEx>
        <w:trPr>
          <w:cantSplit/>
          <w:trHeight w:val="300"/>
        </w:trPr>
        <w:tc>
          <w:tcPr>
            <w:tcW w:w="9216" w:type="dxa"/>
            <w:gridSpan w:val="7"/>
          </w:tcPr>
          <w:p w:rsidRPr="00E47986" w:rsidR="00D900A9" w:rsidP="00BB7A92" w:rsidRDefault="00D900A9" w14:paraId="420708AC" w14:textId="77777777">
            <w:r w:rsidRPr="00E47986">
              <w:t xml:space="preserve">Test title:  </w:t>
            </w:r>
            <w:r w:rsidR="00A95D89">
              <w:t>Specific Column Search</w:t>
            </w:r>
          </w:p>
          <w:p w:rsidRPr="00E47986" w:rsidR="00D900A9" w:rsidP="00BB7A92" w:rsidRDefault="00D900A9" w14:paraId="22E491FE" w14:textId="77777777"/>
        </w:tc>
      </w:tr>
      <w:tr w:rsidR="00D900A9" w:rsidTr="00BB7A92" w14:paraId="79022760" w14:textId="77777777">
        <w:tblPrEx>
          <w:tblCellMar>
            <w:top w:w="0" w:type="dxa"/>
            <w:bottom w:w="0" w:type="dxa"/>
          </w:tblCellMar>
        </w:tblPrEx>
        <w:trPr>
          <w:cantSplit/>
          <w:trHeight w:val="1070"/>
        </w:trPr>
        <w:tc>
          <w:tcPr>
            <w:tcW w:w="9216" w:type="dxa"/>
            <w:gridSpan w:val="7"/>
          </w:tcPr>
          <w:p w:rsidRPr="00E47986" w:rsidR="00D900A9" w:rsidP="00A95D89" w:rsidRDefault="00D900A9" w14:paraId="5A5138F0" w14:textId="77777777">
            <w:r w:rsidRPr="00E47986">
              <w:t xml:space="preserve">Testing approach: </w:t>
            </w:r>
            <w:r w:rsidR="00A95D89">
              <w:t>This test will focus on testing the search functionality, by entering a valid text input and selecting the “This Column Only” checkbox item.</w:t>
            </w:r>
          </w:p>
        </w:tc>
      </w:tr>
      <w:tr w:rsidR="00D900A9" w:rsidTr="00BB7A92" w14:paraId="092035A3" w14:textId="77777777">
        <w:tblPrEx>
          <w:tblCellMar>
            <w:top w:w="0" w:type="dxa"/>
            <w:bottom w:w="0" w:type="dxa"/>
          </w:tblCellMar>
        </w:tblPrEx>
        <w:trPr>
          <w:cantSplit/>
          <w:trHeight w:val="4130"/>
        </w:trPr>
        <w:tc>
          <w:tcPr>
            <w:tcW w:w="1008" w:type="dxa"/>
          </w:tcPr>
          <w:p w:rsidR="00D900A9" w:rsidP="00BB7A92" w:rsidRDefault="00D900A9" w14:paraId="62AD860F" w14:textId="77777777">
            <w:r>
              <w:t>STEP</w:t>
            </w:r>
          </w:p>
          <w:p w:rsidR="00D900A9" w:rsidP="00BB7A92" w:rsidRDefault="00D900A9" w14:paraId="35FCD4C7" w14:textId="77777777"/>
          <w:p w:rsidR="00D900A9" w:rsidP="00BB7A92" w:rsidRDefault="00A95D89" w14:paraId="3F7B9C47" w14:textId="77777777">
            <w:r>
              <w:t>1</w:t>
            </w:r>
          </w:p>
          <w:p w:rsidR="00A95D89" w:rsidP="00BB7A92" w:rsidRDefault="00A95D89" w14:paraId="04271C4C" w14:textId="77777777"/>
          <w:p w:rsidR="00A95D89" w:rsidP="00BB7A92" w:rsidRDefault="00A95D89" w14:paraId="6B75548B" w14:textId="77777777"/>
          <w:p w:rsidR="00A95D89" w:rsidP="00BB7A92" w:rsidRDefault="00A95D89" w14:paraId="0F393689" w14:textId="77777777"/>
          <w:p w:rsidR="00A95D89" w:rsidP="00BB7A92" w:rsidRDefault="00A95D89" w14:paraId="20EDD7C0" w14:textId="77777777">
            <w:r>
              <w:t>2</w:t>
            </w:r>
          </w:p>
          <w:p w:rsidR="00A95D89" w:rsidP="00BB7A92" w:rsidRDefault="00A95D89" w14:paraId="5F7A9A25" w14:textId="77777777"/>
          <w:p w:rsidR="00A95D89" w:rsidP="00BB7A92" w:rsidRDefault="00A95D89" w14:paraId="7D785C86" w14:textId="77777777"/>
          <w:p w:rsidR="00A95D89" w:rsidP="00BB7A92" w:rsidRDefault="00A95D89" w14:paraId="0D826DC7" w14:textId="77777777"/>
          <w:p w:rsidR="00A95D89" w:rsidP="00BB7A92" w:rsidRDefault="00A95D89" w14:paraId="5FBA30C0" w14:textId="77777777"/>
          <w:p w:rsidR="00A95D89" w:rsidP="00BB7A92" w:rsidRDefault="00A95D89" w14:paraId="04ED1E34" w14:textId="77777777">
            <w:r>
              <w:t>3</w:t>
            </w:r>
          </w:p>
        </w:tc>
        <w:tc>
          <w:tcPr>
            <w:tcW w:w="2340" w:type="dxa"/>
          </w:tcPr>
          <w:p w:rsidR="00D900A9" w:rsidP="00BB7A92" w:rsidRDefault="00D900A9" w14:paraId="17AC6C50" w14:textId="77777777">
            <w:r>
              <w:t>OPERATOR ACTION</w:t>
            </w:r>
          </w:p>
          <w:p w:rsidR="00D900A9" w:rsidP="00BB7A92" w:rsidRDefault="00D900A9" w14:paraId="4CC3EE1C" w14:textId="77777777"/>
          <w:p w:rsidR="00A95D89" w:rsidP="00A95D89" w:rsidRDefault="00A95D89" w14:paraId="13929918" w14:textId="77777777">
            <w:commentRangeStart w:id="38"/>
            <w:r>
              <w:t>In the top file menu, click on the Edit option and select Search.</w:t>
            </w:r>
          </w:p>
          <w:p w:rsidR="00A95D89" w:rsidP="00A95D89" w:rsidRDefault="00A95D89" w14:paraId="7A07D6ED" w14:textId="77777777"/>
          <w:p w:rsidR="00A95D89" w:rsidP="00A95D89" w:rsidRDefault="00A95D89" w14:paraId="19CD3E8E" w14:textId="77777777">
            <w:r>
              <w:t>Ensure Search window appears and enter a valid text input within the “Search” textbox.</w:t>
            </w:r>
          </w:p>
          <w:p w:rsidR="00A95D89" w:rsidP="00A95D89" w:rsidRDefault="00A95D89" w14:paraId="71E59C2F" w14:textId="77777777"/>
          <w:p w:rsidR="00D900A9" w:rsidP="00A95D89" w:rsidRDefault="00A95D89" w14:paraId="10A5A5AC" w14:textId="77777777">
            <w:r>
              <w:t>Check the “This Column Only” checkbox and click “Find”.</w:t>
            </w:r>
            <w:commentRangeEnd w:id="38"/>
            <w:r w:rsidR="00B80A06">
              <w:rPr>
                <w:rStyle w:val="CommentReference"/>
              </w:rPr>
              <w:commentReference w:id="38"/>
            </w:r>
          </w:p>
        </w:tc>
        <w:tc>
          <w:tcPr>
            <w:tcW w:w="1800" w:type="dxa"/>
            <w:gridSpan w:val="3"/>
          </w:tcPr>
          <w:p w:rsidR="00D900A9" w:rsidP="00BB7A92" w:rsidRDefault="00D900A9" w14:paraId="3DD16EDB" w14:textId="77777777">
            <w:r>
              <w:t>PURPOSE</w:t>
            </w:r>
          </w:p>
          <w:p w:rsidR="00D900A9" w:rsidP="00BB7A92" w:rsidRDefault="00D900A9" w14:paraId="2696AA51" w14:textId="77777777"/>
          <w:p w:rsidR="00D900A9" w:rsidP="00BB7A92" w:rsidRDefault="00A95D89" w14:paraId="7D10A855" w14:textId="77777777">
            <w:r>
              <w:t>The purpose of this test is to ensure searching functionality works properly for a specified column only.</w:t>
            </w:r>
          </w:p>
        </w:tc>
        <w:tc>
          <w:tcPr>
            <w:tcW w:w="2224" w:type="dxa"/>
          </w:tcPr>
          <w:p w:rsidR="00D900A9" w:rsidP="00BB7A92" w:rsidRDefault="00D900A9" w14:paraId="0316CCF4" w14:textId="77777777">
            <w:r>
              <w:t>EXEPCTED RESULTS</w:t>
            </w:r>
          </w:p>
          <w:p w:rsidR="00D900A9" w:rsidP="00BB7A92" w:rsidRDefault="00D900A9" w14:paraId="1CC15AB9" w14:textId="77777777"/>
          <w:p w:rsidR="00D900A9" w:rsidP="00BB7A92" w:rsidRDefault="00A95D89" w14:paraId="40C239E2" w14:textId="77777777">
            <w:r>
              <w:t>Searching of input text should only be applied in the specified column only.</w:t>
            </w:r>
          </w:p>
        </w:tc>
        <w:tc>
          <w:tcPr>
            <w:tcW w:w="1844" w:type="dxa"/>
          </w:tcPr>
          <w:p w:rsidR="00D900A9" w:rsidP="00BB7A92" w:rsidRDefault="00D900A9" w14:paraId="7633794D" w14:textId="77777777">
            <w:r>
              <w:t>COMMENTS</w:t>
            </w:r>
          </w:p>
          <w:p w:rsidR="00D900A9" w:rsidP="00BB7A92" w:rsidRDefault="00D900A9" w14:paraId="2FC175E3" w14:textId="77777777"/>
          <w:p w:rsidR="00D900A9" w:rsidP="00BB7A92" w:rsidRDefault="00D900A9" w14:paraId="2BD44322" w14:textId="77777777"/>
        </w:tc>
      </w:tr>
      <w:tr w:rsidR="00D900A9" w:rsidTr="00BB7A92" w14:paraId="78FC3BE1" w14:textId="77777777">
        <w:tblPrEx>
          <w:tblCellMar>
            <w:top w:w="0" w:type="dxa"/>
            <w:bottom w:w="0" w:type="dxa"/>
          </w:tblCellMar>
        </w:tblPrEx>
        <w:trPr>
          <w:trHeight w:val="1250"/>
        </w:trPr>
        <w:tc>
          <w:tcPr>
            <w:tcW w:w="9216" w:type="dxa"/>
            <w:gridSpan w:val="7"/>
            <w:tcBorders>
              <w:bottom w:val="single" w:color="auto" w:sz="4" w:space="0"/>
            </w:tcBorders>
          </w:tcPr>
          <w:p w:rsidR="00D900A9" w:rsidP="00BB7A92" w:rsidRDefault="00D900A9" w14:paraId="33B6703A" w14:textId="77777777">
            <w:r>
              <w:t>Concluding Remarks:</w:t>
            </w:r>
          </w:p>
        </w:tc>
      </w:tr>
      <w:tr w:rsidR="00D900A9" w:rsidTr="00BB7A92" w14:paraId="50085F7A" w14:textId="77777777">
        <w:tblPrEx>
          <w:tblCellMar>
            <w:top w:w="0" w:type="dxa"/>
            <w:bottom w:w="0" w:type="dxa"/>
          </w:tblCellMar>
        </w:tblPrEx>
        <w:trPr>
          <w:trHeight w:val="890"/>
        </w:trPr>
        <w:tc>
          <w:tcPr>
            <w:tcW w:w="4608" w:type="dxa"/>
            <w:gridSpan w:val="3"/>
          </w:tcPr>
          <w:p w:rsidR="00D900A9" w:rsidP="00BB7A92" w:rsidRDefault="00D900A9" w14:paraId="7F922CA2" w14:textId="77777777">
            <w:r>
              <w:t xml:space="preserve">Testing Team: </w:t>
            </w:r>
          </w:p>
          <w:p w:rsidR="00D900A9" w:rsidP="00BB7A92" w:rsidRDefault="00D900A9" w14:paraId="25C73379" w14:textId="77777777">
            <w:r>
              <w:t>&lt;&lt; List members of testing team and lead &gt;&gt;</w:t>
            </w:r>
          </w:p>
        </w:tc>
        <w:tc>
          <w:tcPr>
            <w:tcW w:w="4608" w:type="dxa"/>
            <w:gridSpan w:val="4"/>
          </w:tcPr>
          <w:p w:rsidR="00D900A9" w:rsidP="00BB7A92" w:rsidRDefault="00D900A9" w14:paraId="660E5CBB" w14:textId="77777777">
            <w:r>
              <w:t>Date Completed:</w:t>
            </w:r>
          </w:p>
        </w:tc>
      </w:tr>
    </w:tbl>
    <w:p w:rsidR="00D900A9" w:rsidP="00B34944" w:rsidRDefault="00D900A9" w14:paraId="6C43BA96" w14:textId="77777777">
      <w:pPr>
        <w:pStyle w:val="Paragraph"/>
      </w:pPr>
    </w:p>
    <w:p w:rsidR="00D900A9" w:rsidP="00D900A9" w:rsidRDefault="00D900A9" w14:paraId="7D5A0293" w14:textId="77777777">
      <w:pPr>
        <w:pStyle w:val="Heading2"/>
      </w:pPr>
      <w:r>
        <w:t xml:space="preserve">Test </w:t>
      </w:r>
      <w:r w:rsidR="00FC1A41">
        <w:t>5</w:t>
      </w:r>
    </w:p>
    <w:p w:rsidR="00D900A9" w:rsidP="00D900A9" w:rsidRDefault="00D900A9" w14:paraId="0121CBCD" w14:textId="77777777"/>
    <w:p w:rsidRPr="00B34944" w:rsidR="00D900A9" w:rsidP="00D900A9" w:rsidRDefault="00D900A9" w14:paraId="08941779" w14:textId="77777777">
      <w:r w:rsidRPr="00B34944">
        <w:rPr>
          <w:b/>
          <w:bCs/>
        </w:rPr>
        <w:t xml:space="preserve">Objective: </w:t>
      </w:r>
      <w:r w:rsidR="0027190F">
        <w:rPr>
          <w:b/>
          <w:bCs/>
        </w:rPr>
        <w:t>Search filters by matching whole words</w:t>
      </w:r>
    </w:p>
    <w:p w:rsidRPr="00B34944" w:rsidR="00D900A9" w:rsidP="00D900A9" w:rsidRDefault="00D900A9" w14:paraId="34551F93" w14:textId="77777777">
      <w:r w:rsidRPr="00B34944">
        <w:rPr>
          <w:b/>
          <w:bCs/>
        </w:rPr>
        <w:t>Notes:</w:t>
      </w:r>
      <w:r w:rsidRPr="00B34944">
        <w:t xml:space="preserve"> </w:t>
      </w:r>
      <w:r w:rsidR="0027190F">
        <w:t>N/A</w:t>
      </w:r>
    </w:p>
    <w:p w:rsidR="00D900A9" w:rsidP="00D900A9" w:rsidRDefault="00D900A9" w14:paraId="40A92C99" w14:textId="77777777">
      <w:pPr>
        <w:sectPr w:rsidR="00D900A9">
          <w:headerReference w:type="default" r:id="rId22"/>
          <w:footerReference w:type="default" r:id="rId23"/>
          <w:pgSz w:w="12240" w:h="15840" w:orient="portrait" w:code="1"/>
          <w:pgMar w:top="1440" w:right="1440" w:bottom="1440" w:left="1800" w:header="720" w:footer="720" w:gutter="0"/>
          <w:pgNumType w:start="1"/>
          <w:cols w:space="720"/>
        </w:sectPr>
      </w:pPr>
    </w:p>
    <w:p w:rsidR="00D900A9" w:rsidP="00D900A9" w:rsidRDefault="00D900A9" w14:paraId="3520B1C7" w14:textId="77777777">
      <w:pPr>
        <w:pStyle w:val="Paragraph"/>
        <w:sectPr w:rsidR="00D900A9">
          <w:type w:val="continuous"/>
          <w:pgSz w:w="12240" w:h="15840" w:orient="portrait" w:code="1"/>
          <w:pgMar w:top="1440" w:right="1440" w:bottom="1440" w:left="1800" w:header="720" w:footer="720" w:gutter="0"/>
          <w:cols w:space="720"/>
        </w:sectPr>
      </w:pPr>
    </w:p>
    <w:p w:rsidR="00D900A9" w:rsidP="00D900A9" w:rsidRDefault="00D900A9" w14:paraId="4250E653"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88"/>
        <w:gridCol w:w="2272"/>
        <w:gridCol w:w="1237"/>
        <w:gridCol w:w="12"/>
        <w:gridCol w:w="508"/>
        <w:gridCol w:w="2161"/>
        <w:gridCol w:w="1812"/>
      </w:tblGrid>
      <w:tr w:rsidR="00D900A9" w:rsidTr="00BB7A92" w14:paraId="1798065F" w14:textId="77777777">
        <w:tblPrEx>
          <w:tblCellMar>
            <w:top w:w="0" w:type="dxa"/>
            <w:bottom w:w="0" w:type="dxa"/>
          </w:tblCellMar>
        </w:tblPrEx>
        <w:trPr>
          <w:cantSplit/>
          <w:trHeight w:val="300"/>
        </w:trPr>
        <w:tc>
          <w:tcPr>
            <w:tcW w:w="4620" w:type="dxa"/>
            <w:gridSpan w:val="4"/>
          </w:tcPr>
          <w:p w:rsidR="00D900A9" w:rsidP="00BB7A92" w:rsidRDefault="00D900A9" w14:paraId="34A0DF7C" w14:textId="77777777">
            <w:r>
              <w:t xml:space="preserve">Test No.: </w:t>
            </w:r>
            <w:r w:rsidR="0027190F">
              <w:t>5</w:t>
            </w:r>
          </w:p>
        </w:tc>
        <w:tc>
          <w:tcPr>
            <w:tcW w:w="4596" w:type="dxa"/>
            <w:gridSpan w:val="3"/>
          </w:tcPr>
          <w:p w:rsidR="00D900A9" w:rsidP="00BB7A92" w:rsidRDefault="00D900A9" w14:paraId="1AAA7004" w14:textId="77777777">
            <w:r>
              <w:t xml:space="preserve">Current Status: </w:t>
            </w:r>
            <w:r w:rsidR="0027190F">
              <w:t>Pending</w:t>
            </w:r>
          </w:p>
        </w:tc>
      </w:tr>
      <w:tr w:rsidR="00D900A9" w:rsidTr="00BB7A92" w14:paraId="497895CC" w14:textId="77777777">
        <w:tblPrEx>
          <w:tblCellMar>
            <w:top w:w="0" w:type="dxa"/>
            <w:bottom w:w="0" w:type="dxa"/>
          </w:tblCellMar>
        </w:tblPrEx>
        <w:trPr>
          <w:cantSplit/>
          <w:trHeight w:val="300"/>
        </w:trPr>
        <w:tc>
          <w:tcPr>
            <w:tcW w:w="9216" w:type="dxa"/>
            <w:gridSpan w:val="7"/>
          </w:tcPr>
          <w:p w:rsidRPr="00E47986" w:rsidR="00D900A9" w:rsidP="00BB7A92" w:rsidRDefault="00D900A9" w14:paraId="3E3937D7" w14:textId="77777777">
            <w:r w:rsidRPr="00E47986">
              <w:t xml:space="preserve">Test title:  </w:t>
            </w:r>
            <w:r w:rsidR="0027190F">
              <w:t>Whole Word Match Search Filter</w:t>
            </w:r>
          </w:p>
          <w:p w:rsidRPr="00E47986" w:rsidR="00D900A9" w:rsidP="00BB7A92" w:rsidRDefault="00D900A9" w14:paraId="341FF7F7" w14:textId="77777777"/>
        </w:tc>
      </w:tr>
      <w:tr w:rsidR="00D900A9" w:rsidTr="00BB7A92" w14:paraId="4CE8D38D" w14:textId="77777777">
        <w:tblPrEx>
          <w:tblCellMar>
            <w:top w:w="0" w:type="dxa"/>
            <w:bottom w:w="0" w:type="dxa"/>
          </w:tblCellMar>
        </w:tblPrEx>
        <w:trPr>
          <w:cantSplit/>
          <w:trHeight w:val="1070"/>
        </w:trPr>
        <w:tc>
          <w:tcPr>
            <w:tcW w:w="9216" w:type="dxa"/>
            <w:gridSpan w:val="7"/>
          </w:tcPr>
          <w:p w:rsidRPr="00E47986" w:rsidR="00D900A9" w:rsidP="0027190F" w:rsidRDefault="00D900A9" w14:paraId="32178F7F" w14:textId="77777777">
            <w:r w:rsidRPr="00E47986">
              <w:t xml:space="preserve">Testing approach: </w:t>
            </w:r>
            <w:r w:rsidR="0027190F">
              <w:t>The test will entail the testing of the search filter in which we will select the “Match Whole Words” filter and ensure that the application searches specifically for the whole word entered.</w:t>
            </w:r>
          </w:p>
        </w:tc>
      </w:tr>
      <w:tr w:rsidR="00D900A9" w:rsidTr="00BB7A92" w14:paraId="4C223DCB" w14:textId="77777777">
        <w:tblPrEx>
          <w:tblCellMar>
            <w:top w:w="0" w:type="dxa"/>
            <w:bottom w:w="0" w:type="dxa"/>
          </w:tblCellMar>
        </w:tblPrEx>
        <w:trPr>
          <w:cantSplit/>
          <w:trHeight w:val="4130"/>
        </w:trPr>
        <w:tc>
          <w:tcPr>
            <w:tcW w:w="1008" w:type="dxa"/>
          </w:tcPr>
          <w:p w:rsidR="00D900A9" w:rsidP="00BB7A92" w:rsidRDefault="00D900A9" w14:paraId="1B08AEF4" w14:textId="77777777">
            <w:r>
              <w:t>STEP</w:t>
            </w:r>
          </w:p>
          <w:p w:rsidR="00D900A9" w:rsidP="00BB7A92" w:rsidRDefault="00D900A9" w14:paraId="372C7B3E" w14:textId="77777777"/>
          <w:p w:rsidR="00D900A9" w:rsidP="00BB7A92" w:rsidRDefault="0027190F" w14:paraId="4080C0A1" w14:textId="77777777">
            <w:r>
              <w:t>1</w:t>
            </w:r>
          </w:p>
          <w:p w:rsidR="0027190F" w:rsidP="00BB7A92" w:rsidRDefault="0027190F" w14:paraId="266AC8CA" w14:textId="77777777"/>
          <w:p w:rsidR="0027190F" w:rsidP="00BB7A92" w:rsidRDefault="0027190F" w14:paraId="69A5C13A" w14:textId="77777777"/>
          <w:p w:rsidR="0027190F" w:rsidP="00BB7A92" w:rsidRDefault="0027190F" w14:paraId="16F2B1BA" w14:textId="77777777"/>
          <w:p w:rsidR="0027190F" w:rsidP="00BB7A92" w:rsidRDefault="0027190F" w14:paraId="7798F65F" w14:textId="77777777"/>
          <w:p w:rsidR="0027190F" w:rsidP="00BB7A92" w:rsidRDefault="0027190F" w14:paraId="4230977E" w14:textId="77777777">
            <w:r>
              <w:t>2</w:t>
            </w:r>
          </w:p>
          <w:p w:rsidR="0027190F" w:rsidP="00BB7A92" w:rsidRDefault="0027190F" w14:paraId="5D3095B6" w14:textId="77777777"/>
          <w:p w:rsidR="0027190F" w:rsidP="00BB7A92" w:rsidRDefault="0027190F" w14:paraId="2BEC5843" w14:textId="77777777"/>
          <w:p w:rsidR="0027190F" w:rsidP="00BB7A92" w:rsidRDefault="0027190F" w14:paraId="2502C075" w14:textId="77777777"/>
          <w:p w:rsidR="0027190F" w:rsidP="00BB7A92" w:rsidRDefault="0027190F" w14:paraId="759E123B" w14:textId="77777777"/>
          <w:p w:rsidR="0027190F" w:rsidP="00BB7A92" w:rsidRDefault="0027190F" w14:paraId="4C2E5772" w14:textId="77777777">
            <w:r>
              <w:t>3</w:t>
            </w:r>
          </w:p>
        </w:tc>
        <w:tc>
          <w:tcPr>
            <w:tcW w:w="2340" w:type="dxa"/>
          </w:tcPr>
          <w:p w:rsidR="00D900A9" w:rsidP="00BB7A92" w:rsidRDefault="00D900A9" w14:paraId="28DD8D8D" w14:textId="77777777">
            <w:r>
              <w:t>OPERATOR ACTION</w:t>
            </w:r>
          </w:p>
          <w:p w:rsidR="00D900A9" w:rsidP="00BB7A92" w:rsidRDefault="00D900A9" w14:paraId="568C2B98" w14:textId="77777777"/>
          <w:p w:rsidR="0027190F" w:rsidP="0027190F" w:rsidRDefault="0027190F" w14:paraId="5A714A19" w14:textId="77777777">
            <w:commentRangeStart w:id="39"/>
            <w:r>
              <w:t>In the top file menu, click on the Edit option and select Search.</w:t>
            </w:r>
          </w:p>
          <w:p w:rsidR="0027190F" w:rsidP="0027190F" w:rsidRDefault="0027190F" w14:paraId="47347FCB" w14:textId="77777777"/>
          <w:p w:rsidR="0027190F" w:rsidP="0027190F" w:rsidRDefault="0027190F" w14:paraId="44175900" w14:textId="77777777">
            <w:r>
              <w:t>Ensure Search window appears and enter a valid text input within the “Search” textbox.</w:t>
            </w:r>
          </w:p>
          <w:p w:rsidR="0027190F" w:rsidP="0027190F" w:rsidRDefault="0027190F" w14:paraId="4EBE2F10" w14:textId="77777777"/>
          <w:p w:rsidR="00D900A9" w:rsidP="0027190F" w:rsidRDefault="0027190F" w14:paraId="71205F63" w14:textId="77777777">
            <w:r>
              <w:t>Check the “Match Whole Words” checkbox and click “Find”.</w:t>
            </w:r>
            <w:commentRangeEnd w:id="39"/>
            <w:r w:rsidR="00B80A06">
              <w:rPr>
                <w:rStyle w:val="CommentReference"/>
              </w:rPr>
              <w:commentReference w:id="39"/>
            </w:r>
          </w:p>
        </w:tc>
        <w:tc>
          <w:tcPr>
            <w:tcW w:w="1800" w:type="dxa"/>
            <w:gridSpan w:val="3"/>
          </w:tcPr>
          <w:p w:rsidR="00D900A9" w:rsidP="00BB7A92" w:rsidRDefault="00D900A9" w14:paraId="01F84C5C" w14:textId="77777777">
            <w:r>
              <w:t>PURPOSE</w:t>
            </w:r>
          </w:p>
          <w:p w:rsidR="00D900A9" w:rsidP="00BB7A92" w:rsidRDefault="00D900A9" w14:paraId="2D960E69" w14:textId="77777777"/>
          <w:p w:rsidR="00D900A9" w:rsidP="00BB7A92" w:rsidRDefault="0027190F" w14:paraId="70B39355" w14:textId="77777777">
            <w:r>
              <w:t>Ensuring that search function searches specifically and only for the whole word.</w:t>
            </w:r>
          </w:p>
        </w:tc>
        <w:tc>
          <w:tcPr>
            <w:tcW w:w="2224" w:type="dxa"/>
          </w:tcPr>
          <w:p w:rsidR="00D900A9" w:rsidP="00BB7A92" w:rsidRDefault="00D900A9" w14:paraId="342815C5" w14:textId="77777777">
            <w:r>
              <w:t>EXEPCTED RESULTS</w:t>
            </w:r>
          </w:p>
          <w:p w:rsidR="00D900A9" w:rsidP="00BB7A92" w:rsidRDefault="00D900A9" w14:paraId="00D80402" w14:textId="77777777"/>
          <w:p w:rsidR="00D900A9" w:rsidP="00BB7A92" w:rsidRDefault="0027190F" w14:paraId="7A1E613E" w14:textId="77777777">
            <w:r>
              <w:t>Application should only display the data text that displays the whole words that were specified and matched.</w:t>
            </w:r>
          </w:p>
        </w:tc>
        <w:tc>
          <w:tcPr>
            <w:tcW w:w="1844" w:type="dxa"/>
          </w:tcPr>
          <w:p w:rsidR="00D900A9" w:rsidP="00BB7A92" w:rsidRDefault="00D900A9" w14:paraId="7A858148" w14:textId="77777777">
            <w:r>
              <w:t>COMMENTS</w:t>
            </w:r>
          </w:p>
          <w:p w:rsidR="00D900A9" w:rsidP="00BB7A92" w:rsidRDefault="00D900A9" w14:paraId="6EBD92FA" w14:textId="77777777"/>
          <w:p w:rsidR="00D900A9" w:rsidP="00BB7A92" w:rsidRDefault="00D900A9" w14:paraId="79BC6958" w14:textId="77777777"/>
        </w:tc>
      </w:tr>
      <w:tr w:rsidR="00D900A9" w:rsidTr="00BB7A92" w14:paraId="77B0BA67" w14:textId="77777777">
        <w:tblPrEx>
          <w:tblCellMar>
            <w:top w:w="0" w:type="dxa"/>
            <w:bottom w:w="0" w:type="dxa"/>
          </w:tblCellMar>
        </w:tblPrEx>
        <w:trPr>
          <w:trHeight w:val="1250"/>
        </w:trPr>
        <w:tc>
          <w:tcPr>
            <w:tcW w:w="9216" w:type="dxa"/>
            <w:gridSpan w:val="7"/>
            <w:tcBorders>
              <w:bottom w:val="single" w:color="auto" w:sz="4" w:space="0"/>
            </w:tcBorders>
          </w:tcPr>
          <w:p w:rsidR="00D900A9" w:rsidP="00BB7A92" w:rsidRDefault="00D900A9" w14:paraId="58A97314" w14:textId="77777777">
            <w:r>
              <w:t>Concluding Remarks:</w:t>
            </w:r>
          </w:p>
        </w:tc>
      </w:tr>
      <w:tr w:rsidR="00D900A9" w:rsidTr="00BB7A92" w14:paraId="059F9627" w14:textId="77777777">
        <w:tblPrEx>
          <w:tblCellMar>
            <w:top w:w="0" w:type="dxa"/>
            <w:bottom w:w="0" w:type="dxa"/>
          </w:tblCellMar>
        </w:tblPrEx>
        <w:trPr>
          <w:trHeight w:val="890"/>
        </w:trPr>
        <w:tc>
          <w:tcPr>
            <w:tcW w:w="4608" w:type="dxa"/>
            <w:gridSpan w:val="3"/>
          </w:tcPr>
          <w:p w:rsidR="00D900A9" w:rsidP="00BB7A92" w:rsidRDefault="00D900A9" w14:paraId="51EBF016" w14:textId="77777777">
            <w:r>
              <w:t xml:space="preserve">Testing Team: </w:t>
            </w:r>
          </w:p>
          <w:p w:rsidR="00D900A9" w:rsidP="00BB7A92" w:rsidRDefault="00D900A9" w14:paraId="636660C5" w14:textId="77777777">
            <w:r>
              <w:t>&lt;&lt; List members of testing team and lead &gt;&gt;</w:t>
            </w:r>
          </w:p>
        </w:tc>
        <w:tc>
          <w:tcPr>
            <w:tcW w:w="4608" w:type="dxa"/>
            <w:gridSpan w:val="4"/>
          </w:tcPr>
          <w:p w:rsidR="00D900A9" w:rsidP="00BB7A92" w:rsidRDefault="00D900A9" w14:paraId="699B4B2B" w14:textId="77777777">
            <w:r>
              <w:t>Date Completed:</w:t>
            </w:r>
          </w:p>
        </w:tc>
      </w:tr>
    </w:tbl>
    <w:p w:rsidR="00D900A9" w:rsidP="00D900A9" w:rsidRDefault="00D900A9" w14:paraId="56500E5D" w14:textId="77777777">
      <w:pPr>
        <w:pStyle w:val="Paragraph"/>
      </w:pPr>
    </w:p>
    <w:p w:rsidR="00D900A9" w:rsidP="00D900A9" w:rsidRDefault="00D900A9" w14:paraId="5843E877" w14:textId="77777777">
      <w:pPr>
        <w:pStyle w:val="Heading2"/>
      </w:pPr>
      <w:r>
        <w:t xml:space="preserve">Test </w:t>
      </w:r>
      <w:r w:rsidR="00FC1A41">
        <w:t>6</w:t>
      </w:r>
    </w:p>
    <w:p w:rsidR="00D900A9" w:rsidP="00D900A9" w:rsidRDefault="00D900A9" w14:paraId="4039FF89" w14:textId="77777777"/>
    <w:p w:rsidRPr="00B34944" w:rsidR="00D900A9" w:rsidP="00D900A9" w:rsidRDefault="00D900A9" w14:paraId="0C0D109A" w14:textId="77777777">
      <w:r w:rsidRPr="00B34944">
        <w:rPr>
          <w:b/>
          <w:bCs/>
        </w:rPr>
        <w:t xml:space="preserve">Objective: </w:t>
      </w:r>
      <w:r w:rsidR="00165AFB">
        <w:rPr>
          <w:b/>
          <w:bCs/>
        </w:rPr>
        <w:t>Search Filters with all checked boxes</w:t>
      </w:r>
    </w:p>
    <w:p w:rsidRPr="00B34944" w:rsidR="00D900A9" w:rsidP="00D900A9" w:rsidRDefault="00D900A9" w14:paraId="6C4291A6" w14:textId="77777777">
      <w:r w:rsidRPr="00B34944">
        <w:rPr>
          <w:b/>
          <w:bCs/>
        </w:rPr>
        <w:t>Notes:</w:t>
      </w:r>
      <w:r w:rsidRPr="00B34944">
        <w:t xml:space="preserve"> </w:t>
      </w:r>
      <w:r w:rsidR="00165AFB">
        <w:t>N/A</w:t>
      </w:r>
    </w:p>
    <w:p w:rsidR="00D900A9" w:rsidP="00D900A9" w:rsidRDefault="00D900A9" w14:paraId="50DA85DD" w14:textId="77777777">
      <w:pPr>
        <w:sectPr w:rsidR="00D900A9">
          <w:headerReference w:type="default" r:id="rId24"/>
          <w:footerReference w:type="default" r:id="rId25"/>
          <w:pgSz w:w="12240" w:h="15840" w:orient="portrait" w:code="1"/>
          <w:pgMar w:top="1440" w:right="1440" w:bottom="1440" w:left="1800" w:header="720" w:footer="720" w:gutter="0"/>
          <w:pgNumType w:start="1"/>
          <w:cols w:space="720"/>
        </w:sectPr>
      </w:pPr>
    </w:p>
    <w:p w:rsidR="00D900A9" w:rsidP="00D900A9" w:rsidRDefault="00D900A9" w14:paraId="6A4E532A" w14:textId="77777777">
      <w:pPr>
        <w:pStyle w:val="Paragraph"/>
        <w:sectPr w:rsidR="00D900A9">
          <w:type w:val="continuous"/>
          <w:pgSz w:w="12240" w:h="15840" w:orient="portrait" w:code="1"/>
          <w:pgMar w:top="1440" w:right="1440" w:bottom="1440" w:left="1800" w:header="720" w:footer="720" w:gutter="0"/>
          <w:cols w:space="720"/>
        </w:sectPr>
      </w:pPr>
    </w:p>
    <w:p w:rsidR="00D900A9" w:rsidP="00D900A9" w:rsidRDefault="00D900A9" w14:paraId="59D950F7"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87"/>
        <w:gridCol w:w="2273"/>
        <w:gridCol w:w="1235"/>
        <w:gridCol w:w="12"/>
        <w:gridCol w:w="508"/>
        <w:gridCol w:w="2162"/>
        <w:gridCol w:w="1813"/>
      </w:tblGrid>
      <w:tr w:rsidR="00D900A9" w:rsidTr="00BB7A92" w14:paraId="15DA9D46" w14:textId="77777777">
        <w:tblPrEx>
          <w:tblCellMar>
            <w:top w:w="0" w:type="dxa"/>
            <w:bottom w:w="0" w:type="dxa"/>
          </w:tblCellMar>
        </w:tblPrEx>
        <w:trPr>
          <w:cantSplit/>
          <w:trHeight w:val="300"/>
        </w:trPr>
        <w:tc>
          <w:tcPr>
            <w:tcW w:w="4620" w:type="dxa"/>
            <w:gridSpan w:val="4"/>
          </w:tcPr>
          <w:p w:rsidR="00D900A9" w:rsidP="00BB7A92" w:rsidRDefault="00D900A9" w14:paraId="0104045A" w14:textId="77777777">
            <w:r>
              <w:t xml:space="preserve">Test No.: </w:t>
            </w:r>
            <w:r w:rsidR="00165AFB">
              <w:t>6</w:t>
            </w:r>
          </w:p>
        </w:tc>
        <w:tc>
          <w:tcPr>
            <w:tcW w:w="4596" w:type="dxa"/>
            <w:gridSpan w:val="3"/>
          </w:tcPr>
          <w:p w:rsidR="00D900A9" w:rsidP="00BB7A92" w:rsidRDefault="00D900A9" w14:paraId="1227A466" w14:textId="77777777">
            <w:r>
              <w:t xml:space="preserve">Current Status: </w:t>
            </w:r>
            <w:r w:rsidR="0027190F">
              <w:t>Pending</w:t>
            </w:r>
          </w:p>
        </w:tc>
      </w:tr>
      <w:tr w:rsidR="00D900A9" w:rsidTr="00BB7A92" w14:paraId="545A0F0E" w14:textId="77777777">
        <w:tblPrEx>
          <w:tblCellMar>
            <w:top w:w="0" w:type="dxa"/>
            <w:bottom w:w="0" w:type="dxa"/>
          </w:tblCellMar>
        </w:tblPrEx>
        <w:trPr>
          <w:cantSplit/>
          <w:trHeight w:val="300"/>
        </w:trPr>
        <w:tc>
          <w:tcPr>
            <w:tcW w:w="9216" w:type="dxa"/>
            <w:gridSpan w:val="7"/>
          </w:tcPr>
          <w:p w:rsidRPr="00E47986" w:rsidR="00D900A9" w:rsidP="00BB7A92" w:rsidRDefault="00D900A9" w14:paraId="7ED03897" w14:textId="77777777">
            <w:r w:rsidRPr="00E47986">
              <w:t xml:space="preserve">Test title:  </w:t>
            </w:r>
            <w:r w:rsidR="00165AFB">
              <w:t>All Filters Applied Search</w:t>
            </w:r>
          </w:p>
          <w:p w:rsidRPr="00E47986" w:rsidR="00D900A9" w:rsidP="00BB7A92" w:rsidRDefault="00D900A9" w14:paraId="1517FD38" w14:textId="77777777"/>
        </w:tc>
      </w:tr>
      <w:tr w:rsidR="00D900A9" w:rsidTr="00BB7A92" w14:paraId="120AD2FC" w14:textId="77777777">
        <w:tblPrEx>
          <w:tblCellMar>
            <w:top w:w="0" w:type="dxa"/>
            <w:bottom w:w="0" w:type="dxa"/>
          </w:tblCellMar>
        </w:tblPrEx>
        <w:trPr>
          <w:cantSplit/>
          <w:trHeight w:val="1070"/>
        </w:trPr>
        <w:tc>
          <w:tcPr>
            <w:tcW w:w="9216" w:type="dxa"/>
            <w:gridSpan w:val="7"/>
          </w:tcPr>
          <w:p w:rsidRPr="00E47986" w:rsidR="00D900A9" w:rsidP="00165AFB" w:rsidRDefault="00D900A9" w14:paraId="1E007164" w14:textId="77777777">
            <w:r w:rsidRPr="00E47986">
              <w:t xml:space="preserve">Testing approach: </w:t>
            </w:r>
            <w:r w:rsidR="00165AFB">
              <w:t>The test will entail the selected all checkbox filters within the search window and clicking on the “Find” button.</w:t>
            </w:r>
          </w:p>
        </w:tc>
      </w:tr>
      <w:tr w:rsidR="00D900A9" w:rsidTr="00BB7A92" w14:paraId="70ACEA06" w14:textId="77777777">
        <w:tblPrEx>
          <w:tblCellMar>
            <w:top w:w="0" w:type="dxa"/>
            <w:bottom w:w="0" w:type="dxa"/>
          </w:tblCellMar>
        </w:tblPrEx>
        <w:trPr>
          <w:cantSplit/>
          <w:trHeight w:val="4130"/>
        </w:trPr>
        <w:tc>
          <w:tcPr>
            <w:tcW w:w="1008" w:type="dxa"/>
          </w:tcPr>
          <w:p w:rsidR="00D900A9" w:rsidP="00BB7A92" w:rsidRDefault="00D900A9" w14:paraId="444CD63A" w14:textId="77777777">
            <w:r>
              <w:t>STEP</w:t>
            </w:r>
          </w:p>
          <w:p w:rsidR="00D900A9" w:rsidP="00BB7A92" w:rsidRDefault="00D900A9" w14:paraId="52C35040" w14:textId="77777777"/>
          <w:p w:rsidR="00D900A9" w:rsidP="00BB7A92" w:rsidRDefault="00DB6447" w14:paraId="29EA97A5" w14:textId="77777777">
            <w:r>
              <w:t>1</w:t>
            </w:r>
          </w:p>
          <w:p w:rsidR="00DB6447" w:rsidP="00BB7A92" w:rsidRDefault="00DB6447" w14:paraId="27C85A1A" w14:textId="77777777"/>
          <w:p w:rsidR="00DB6447" w:rsidP="00BB7A92" w:rsidRDefault="00DB6447" w14:paraId="4C356406" w14:textId="77777777"/>
          <w:p w:rsidR="00DB6447" w:rsidP="00BB7A92" w:rsidRDefault="00DB6447" w14:paraId="374B0615" w14:textId="77777777"/>
          <w:p w:rsidR="00DB6447" w:rsidP="00BB7A92" w:rsidRDefault="00DB6447" w14:paraId="54352D8B" w14:textId="77777777"/>
          <w:p w:rsidR="00DB6447" w:rsidP="00BB7A92" w:rsidRDefault="00DB6447" w14:paraId="17210624" w14:textId="77777777">
            <w:r>
              <w:t>2</w:t>
            </w:r>
          </w:p>
          <w:p w:rsidR="00DB6447" w:rsidP="00BB7A92" w:rsidRDefault="00DB6447" w14:paraId="68F541FB" w14:textId="77777777"/>
          <w:p w:rsidR="00DB6447" w:rsidP="00BB7A92" w:rsidRDefault="00DB6447" w14:paraId="23F12F26" w14:textId="77777777"/>
          <w:p w:rsidR="00DB6447" w:rsidP="00BB7A92" w:rsidRDefault="00DB6447" w14:paraId="76AA8D08" w14:textId="77777777"/>
          <w:p w:rsidR="00DB6447" w:rsidP="00BB7A92" w:rsidRDefault="00DB6447" w14:paraId="07F17002" w14:textId="77777777"/>
          <w:p w:rsidR="00DB6447" w:rsidP="00BB7A92" w:rsidRDefault="00DB6447" w14:paraId="5462B931" w14:textId="77777777">
            <w:r>
              <w:t>3</w:t>
            </w:r>
          </w:p>
        </w:tc>
        <w:tc>
          <w:tcPr>
            <w:tcW w:w="2340" w:type="dxa"/>
          </w:tcPr>
          <w:p w:rsidR="00D900A9" w:rsidP="00BB7A92" w:rsidRDefault="00D900A9" w14:paraId="6A677D0B" w14:textId="77777777">
            <w:r>
              <w:t>OPERATOR ACTION</w:t>
            </w:r>
          </w:p>
          <w:p w:rsidR="00D900A9" w:rsidP="00BB7A92" w:rsidRDefault="00D900A9" w14:paraId="1F34EC95" w14:textId="77777777"/>
          <w:p w:rsidR="00DB6447" w:rsidP="00DB6447" w:rsidRDefault="00DB6447" w14:paraId="4C64E4F3" w14:textId="77777777">
            <w:commentRangeStart w:id="40"/>
            <w:r>
              <w:t>In the top file menu, click on the Edit option and select Search.</w:t>
            </w:r>
          </w:p>
          <w:p w:rsidR="00DB6447" w:rsidP="00DB6447" w:rsidRDefault="00DB6447" w14:paraId="55B0096E" w14:textId="77777777"/>
          <w:p w:rsidR="00DB6447" w:rsidP="00DB6447" w:rsidRDefault="00DB6447" w14:paraId="5D66A1EB" w14:textId="77777777">
            <w:r>
              <w:t>Ensure Search window appears and enter a valid text input within the “Search” textbox.</w:t>
            </w:r>
          </w:p>
          <w:p w:rsidR="00DB6447" w:rsidP="00DB6447" w:rsidRDefault="00DB6447" w14:paraId="455E8FDC" w14:textId="77777777"/>
          <w:p w:rsidR="00D900A9" w:rsidP="00DB6447" w:rsidRDefault="00DB6447" w14:paraId="57C1BC71" w14:textId="77777777">
            <w:r>
              <w:t>Check the “Match Whole Words”, “Match case”, “This Column Only” checkboxes and click “Find”.</w:t>
            </w:r>
            <w:commentRangeEnd w:id="40"/>
            <w:r w:rsidR="00B80A06">
              <w:rPr>
                <w:rStyle w:val="CommentReference"/>
              </w:rPr>
              <w:commentReference w:id="40"/>
            </w:r>
          </w:p>
        </w:tc>
        <w:tc>
          <w:tcPr>
            <w:tcW w:w="1800" w:type="dxa"/>
            <w:gridSpan w:val="3"/>
          </w:tcPr>
          <w:p w:rsidR="00D900A9" w:rsidP="00BB7A92" w:rsidRDefault="00D900A9" w14:paraId="3E672CDE" w14:textId="77777777">
            <w:r>
              <w:t>PURPOSE</w:t>
            </w:r>
          </w:p>
          <w:p w:rsidR="00D900A9" w:rsidP="00BB7A92" w:rsidRDefault="00D900A9" w14:paraId="1731171E" w14:textId="77777777"/>
          <w:p w:rsidR="00D900A9" w:rsidP="00BB7A92" w:rsidRDefault="00165AFB" w14:paraId="5150A4E7" w14:textId="77777777">
            <w:r>
              <w:t xml:space="preserve">Purpose of the test is to ensure all filters will be applied when the user attempts to search and will </w:t>
            </w:r>
            <w:r w:rsidR="00DB6447">
              <w:t>provide the assumed behavior.</w:t>
            </w:r>
          </w:p>
        </w:tc>
        <w:tc>
          <w:tcPr>
            <w:tcW w:w="2224" w:type="dxa"/>
          </w:tcPr>
          <w:p w:rsidR="00D900A9" w:rsidP="00BB7A92" w:rsidRDefault="00D900A9" w14:paraId="1DD304F1" w14:textId="77777777">
            <w:r>
              <w:t>EXEPCTED RESULTS</w:t>
            </w:r>
          </w:p>
          <w:p w:rsidR="00D900A9" w:rsidP="00BB7A92" w:rsidRDefault="00D900A9" w14:paraId="43714EEB" w14:textId="77777777"/>
          <w:p w:rsidR="00D900A9" w:rsidP="00BB7A92" w:rsidRDefault="00DB6447" w14:paraId="6CED5E24" w14:textId="77777777">
            <w:r>
              <w:t>Application should display all data text matches to the search text input and all added filters.</w:t>
            </w:r>
          </w:p>
        </w:tc>
        <w:tc>
          <w:tcPr>
            <w:tcW w:w="1844" w:type="dxa"/>
          </w:tcPr>
          <w:p w:rsidR="00D900A9" w:rsidP="00BB7A92" w:rsidRDefault="00D900A9" w14:paraId="694183EF" w14:textId="77777777">
            <w:r>
              <w:t>COMMENTS</w:t>
            </w:r>
          </w:p>
          <w:p w:rsidR="00D900A9" w:rsidP="00BB7A92" w:rsidRDefault="00D900A9" w14:paraId="116F6795" w14:textId="77777777"/>
          <w:p w:rsidR="00D900A9" w:rsidP="00BB7A92" w:rsidRDefault="00D900A9" w14:paraId="79E566FD" w14:textId="77777777"/>
        </w:tc>
      </w:tr>
      <w:tr w:rsidR="00D900A9" w:rsidTr="00BB7A92" w14:paraId="33C0E125" w14:textId="77777777">
        <w:tblPrEx>
          <w:tblCellMar>
            <w:top w:w="0" w:type="dxa"/>
            <w:bottom w:w="0" w:type="dxa"/>
          </w:tblCellMar>
        </w:tblPrEx>
        <w:trPr>
          <w:trHeight w:val="1250"/>
        </w:trPr>
        <w:tc>
          <w:tcPr>
            <w:tcW w:w="9216" w:type="dxa"/>
            <w:gridSpan w:val="7"/>
            <w:tcBorders>
              <w:bottom w:val="single" w:color="auto" w:sz="4" w:space="0"/>
            </w:tcBorders>
          </w:tcPr>
          <w:p w:rsidR="00D900A9" w:rsidP="00BB7A92" w:rsidRDefault="00D900A9" w14:paraId="349ADA99" w14:textId="77777777">
            <w:r>
              <w:t>Concluding Remarks:</w:t>
            </w:r>
          </w:p>
        </w:tc>
      </w:tr>
      <w:tr w:rsidR="00D900A9" w:rsidTr="00BB7A92" w14:paraId="2529D051" w14:textId="77777777">
        <w:tblPrEx>
          <w:tblCellMar>
            <w:top w:w="0" w:type="dxa"/>
            <w:bottom w:w="0" w:type="dxa"/>
          </w:tblCellMar>
        </w:tblPrEx>
        <w:trPr>
          <w:trHeight w:val="890"/>
        </w:trPr>
        <w:tc>
          <w:tcPr>
            <w:tcW w:w="4608" w:type="dxa"/>
            <w:gridSpan w:val="3"/>
          </w:tcPr>
          <w:p w:rsidR="00D900A9" w:rsidP="00BB7A92" w:rsidRDefault="00D900A9" w14:paraId="098A1FD0" w14:textId="77777777">
            <w:r>
              <w:t xml:space="preserve">Testing Team: </w:t>
            </w:r>
          </w:p>
          <w:p w:rsidR="00D900A9" w:rsidP="00BB7A92" w:rsidRDefault="00D900A9" w14:paraId="12F31A19" w14:textId="77777777">
            <w:r>
              <w:t>&lt;&lt; List members of testing team and lead &gt;&gt;</w:t>
            </w:r>
          </w:p>
        </w:tc>
        <w:tc>
          <w:tcPr>
            <w:tcW w:w="4608" w:type="dxa"/>
            <w:gridSpan w:val="4"/>
          </w:tcPr>
          <w:p w:rsidR="00D900A9" w:rsidP="00BB7A92" w:rsidRDefault="00D900A9" w14:paraId="133CF904" w14:textId="77777777">
            <w:r>
              <w:t>Date Completed:</w:t>
            </w:r>
          </w:p>
        </w:tc>
      </w:tr>
    </w:tbl>
    <w:p w:rsidR="00D900A9" w:rsidP="00B34944" w:rsidRDefault="00D900A9" w14:paraId="5029804D" w14:textId="77777777">
      <w:pPr>
        <w:pStyle w:val="Paragraph"/>
      </w:pPr>
    </w:p>
    <w:p w:rsidR="00D900A9" w:rsidP="00D900A9" w:rsidRDefault="00D900A9" w14:paraId="632BF1BF" w14:textId="77777777">
      <w:pPr>
        <w:pStyle w:val="Heading2"/>
      </w:pPr>
      <w:r>
        <w:t xml:space="preserve">Test </w:t>
      </w:r>
      <w:r w:rsidR="00FC1A41">
        <w:t>7</w:t>
      </w:r>
    </w:p>
    <w:p w:rsidR="00D900A9" w:rsidP="00D900A9" w:rsidRDefault="00D900A9" w14:paraId="27E61C2E" w14:textId="77777777"/>
    <w:p w:rsidRPr="00B34944" w:rsidR="00D900A9" w:rsidP="00D900A9" w:rsidRDefault="00D900A9" w14:paraId="41D3EADA" w14:textId="77777777">
      <w:r w:rsidRPr="00B34944">
        <w:rPr>
          <w:b/>
          <w:bCs/>
        </w:rPr>
        <w:t xml:space="preserve">Objective: </w:t>
      </w:r>
      <w:r w:rsidR="00117E14">
        <w:rPr>
          <w:b/>
          <w:bCs/>
        </w:rPr>
        <w:t>Replace one search item</w:t>
      </w:r>
    </w:p>
    <w:p w:rsidRPr="00B34944" w:rsidR="00D900A9" w:rsidP="00D900A9" w:rsidRDefault="00D900A9" w14:paraId="79E57460" w14:textId="77777777">
      <w:r w:rsidRPr="00B34944">
        <w:rPr>
          <w:b/>
          <w:bCs/>
        </w:rPr>
        <w:t>Notes:</w:t>
      </w:r>
      <w:r w:rsidRPr="00B34944">
        <w:t xml:space="preserve"> </w:t>
      </w:r>
      <w:r w:rsidR="00117E14">
        <w:t>N/A</w:t>
      </w:r>
    </w:p>
    <w:p w:rsidR="00D900A9" w:rsidP="00D900A9" w:rsidRDefault="00D900A9" w14:paraId="72AE7624" w14:textId="77777777">
      <w:pPr>
        <w:sectPr w:rsidR="00D900A9">
          <w:headerReference w:type="default" r:id="rId26"/>
          <w:footerReference w:type="default" r:id="rId27"/>
          <w:pgSz w:w="12240" w:h="15840" w:orient="portrait" w:code="1"/>
          <w:pgMar w:top="1440" w:right="1440" w:bottom="1440" w:left="1800" w:header="720" w:footer="720" w:gutter="0"/>
          <w:pgNumType w:start="1"/>
          <w:cols w:space="720"/>
        </w:sectPr>
      </w:pPr>
    </w:p>
    <w:p w:rsidR="00D900A9" w:rsidP="00D900A9" w:rsidRDefault="00D900A9" w14:paraId="29F7393E" w14:textId="77777777">
      <w:pPr>
        <w:pStyle w:val="Paragraph"/>
        <w:sectPr w:rsidR="00D900A9">
          <w:type w:val="continuous"/>
          <w:pgSz w:w="12240" w:h="15840" w:orient="portrait" w:code="1"/>
          <w:pgMar w:top="1440" w:right="1440" w:bottom="1440" w:left="1800" w:header="720" w:footer="720" w:gutter="0"/>
          <w:cols w:space="720"/>
        </w:sectPr>
      </w:pPr>
    </w:p>
    <w:p w:rsidR="00D900A9" w:rsidP="00D900A9" w:rsidRDefault="00D900A9" w14:paraId="0C5BC43C"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87"/>
        <w:gridCol w:w="2273"/>
        <w:gridCol w:w="1235"/>
        <w:gridCol w:w="12"/>
        <w:gridCol w:w="508"/>
        <w:gridCol w:w="2162"/>
        <w:gridCol w:w="1813"/>
      </w:tblGrid>
      <w:tr w:rsidR="00D900A9" w:rsidTr="00BB7A92" w14:paraId="375FC93D" w14:textId="77777777">
        <w:tblPrEx>
          <w:tblCellMar>
            <w:top w:w="0" w:type="dxa"/>
            <w:bottom w:w="0" w:type="dxa"/>
          </w:tblCellMar>
        </w:tblPrEx>
        <w:trPr>
          <w:cantSplit/>
          <w:trHeight w:val="300"/>
        </w:trPr>
        <w:tc>
          <w:tcPr>
            <w:tcW w:w="4620" w:type="dxa"/>
            <w:gridSpan w:val="4"/>
          </w:tcPr>
          <w:p w:rsidR="00D900A9" w:rsidP="00BB7A92" w:rsidRDefault="00D900A9" w14:paraId="3783FAED" w14:textId="77777777">
            <w:r>
              <w:t xml:space="preserve">Test No.: </w:t>
            </w:r>
            <w:r w:rsidR="00117E14">
              <w:t>7</w:t>
            </w:r>
          </w:p>
        </w:tc>
        <w:tc>
          <w:tcPr>
            <w:tcW w:w="4596" w:type="dxa"/>
            <w:gridSpan w:val="3"/>
          </w:tcPr>
          <w:p w:rsidR="00D900A9" w:rsidP="00BB7A92" w:rsidRDefault="00D900A9" w14:paraId="5D3E3ABA" w14:textId="77777777">
            <w:r>
              <w:t xml:space="preserve">Current Status: </w:t>
            </w:r>
            <w:r w:rsidR="0027190F">
              <w:t>Pending</w:t>
            </w:r>
          </w:p>
        </w:tc>
      </w:tr>
      <w:tr w:rsidR="00D900A9" w:rsidTr="00BB7A92" w14:paraId="75DC26C5" w14:textId="77777777">
        <w:tblPrEx>
          <w:tblCellMar>
            <w:top w:w="0" w:type="dxa"/>
            <w:bottom w:w="0" w:type="dxa"/>
          </w:tblCellMar>
        </w:tblPrEx>
        <w:trPr>
          <w:cantSplit/>
          <w:trHeight w:val="300"/>
        </w:trPr>
        <w:tc>
          <w:tcPr>
            <w:tcW w:w="9216" w:type="dxa"/>
            <w:gridSpan w:val="7"/>
          </w:tcPr>
          <w:p w:rsidRPr="00E47986" w:rsidR="00D900A9" w:rsidP="00BB7A92" w:rsidRDefault="00D900A9" w14:paraId="70B7F090" w14:textId="77777777">
            <w:r w:rsidRPr="00E47986">
              <w:t xml:space="preserve">Test title:  </w:t>
            </w:r>
            <w:r w:rsidR="00117E14">
              <w:t>Replace One Search Item</w:t>
            </w:r>
          </w:p>
          <w:p w:rsidRPr="00E47986" w:rsidR="00D900A9" w:rsidP="00BB7A92" w:rsidRDefault="00D900A9" w14:paraId="5B94C87C" w14:textId="77777777"/>
        </w:tc>
      </w:tr>
      <w:tr w:rsidR="00D900A9" w:rsidTr="00BB7A92" w14:paraId="3134CD13" w14:textId="77777777">
        <w:tblPrEx>
          <w:tblCellMar>
            <w:top w:w="0" w:type="dxa"/>
            <w:bottom w:w="0" w:type="dxa"/>
          </w:tblCellMar>
        </w:tblPrEx>
        <w:trPr>
          <w:cantSplit/>
          <w:trHeight w:val="1070"/>
        </w:trPr>
        <w:tc>
          <w:tcPr>
            <w:tcW w:w="9216" w:type="dxa"/>
            <w:gridSpan w:val="7"/>
          </w:tcPr>
          <w:p w:rsidRPr="00E47986" w:rsidR="00D900A9" w:rsidP="00117E14" w:rsidRDefault="00D900A9" w14:paraId="19C838B9" w14:textId="77777777">
            <w:r w:rsidRPr="00E47986">
              <w:t xml:space="preserve">Testing approach: </w:t>
            </w:r>
            <w:r w:rsidR="00117E14">
              <w:t>The test will entail the replacing of a search text with its new text, but ensuring only one is changed.</w:t>
            </w:r>
          </w:p>
        </w:tc>
      </w:tr>
      <w:tr w:rsidR="00D900A9" w:rsidTr="00BB7A92" w14:paraId="36C8D616" w14:textId="77777777">
        <w:tblPrEx>
          <w:tblCellMar>
            <w:top w:w="0" w:type="dxa"/>
            <w:bottom w:w="0" w:type="dxa"/>
          </w:tblCellMar>
        </w:tblPrEx>
        <w:trPr>
          <w:cantSplit/>
          <w:trHeight w:val="4130"/>
        </w:trPr>
        <w:tc>
          <w:tcPr>
            <w:tcW w:w="1008" w:type="dxa"/>
          </w:tcPr>
          <w:p w:rsidR="00D900A9" w:rsidP="00BB7A92" w:rsidRDefault="00D900A9" w14:paraId="51AC30C3" w14:textId="77777777">
            <w:r>
              <w:t>STEP</w:t>
            </w:r>
          </w:p>
          <w:p w:rsidR="00D900A9" w:rsidP="00BB7A92" w:rsidRDefault="00D900A9" w14:paraId="55D78108" w14:textId="77777777"/>
          <w:p w:rsidR="00D900A9" w:rsidP="00BB7A92" w:rsidRDefault="00117E14" w14:paraId="477DE1BA" w14:textId="77777777">
            <w:r>
              <w:t>1</w:t>
            </w:r>
          </w:p>
          <w:p w:rsidR="00117E14" w:rsidP="00BB7A92" w:rsidRDefault="00117E14" w14:paraId="434983E6" w14:textId="77777777"/>
          <w:p w:rsidR="00117E14" w:rsidP="00BB7A92" w:rsidRDefault="00117E14" w14:paraId="7655D489" w14:textId="77777777"/>
          <w:p w:rsidR="00117E14" w:rsidP="00BB7A92" w:rsidRDefault="00117E14" w14:paraId="55C77EA2" w14:textId="77777777"/>
          <w:p w:rsidR="00117E14" w:rsidP="00BB7A92" w:rsidRDefault="00117E14" w14:paraId="6151F839" w14:textId="77777777">
            <w:r>
              <w:t>2</w:t>
            </w:r>
          </w:p>
          <w:p w:rsidR="00117E14" w:rsidP="00BB7A92" w:rsidRDefault="00117E14" w14:paraId="20AC87B6" w14:textId="77777777"/>
          <w:p w:rsidR="00117E14" w:rsidP="00BB7A92" w:rsidRDefault="00117E14" w14:paraId="15DF2544" w14:textId="77777777"/>
          <w:p w:rsidR="00117E14" w:rsidP="00BB7A92" w:rsidRDefault="00117E14" w14:paraId="2CA55482" w14:textId="77777777"/>
          <w:p w:rsidR="00117E14" w:rsidP="00BB7A92" w:rsidRDefault="00117E14" w14:paraId="5DA7B88C" w14:textId="77777777"/>
          <w:p w:rsidR="00117E14" w:rsidP="00BB7A92" w:rsidRDefault="00117E14" w14:paraId="065FAAFB" w14:textId="77777777">
            <w:r>
              <w:t>3</w:t>
            </w:r>
          </w:p>
        </w:tc>
        <w:tc>
          <w:tcPr>
            <w:tcW w:w="2340" w:type="dxa"/>
          </w:tcPr>
          <w:p w:rsidR="00D900A9" w:rsidP="00BB7A92" w:rsidRDefault="00D900A9" w14:paraId="1F2F03AD" w14:textId="77777777">
            <w:r>
              <w:t>OPERATOR ACTION</w:t>
            </w:r>
          </w:p>
          <w:p w:rsidR="00D900A9" w:rsidP="00BB7A92" w:rsidRDefault="00D900A9" w14:paraId="69ACC8EE" w14:textId="77777777"/>
          <w:p w:rsidR="00117E14" w:rsidP="00117E14" w:rsidRDefault="00117E14" w14:paraId="24A53E6F" w14:textId="77777777">
            <w:commentRangeStart w:id="41"/>
            <w:r>
              <w:t>In the top file menu, click on the Edit option and select Search.</w:t>
            </w:r>
          </w:p>
          <w:p w:rsidR="00117E14" w:rsidP="00117E14" w:rsidRDefault="00117E14" w14:paraId="7258F858" w14:textId="77777777"/>
          <w:p w:rsidR="00117E14" w:rsidP="00117E14" w:rsidRDefault="00117E14" w14:paraId="5A3C47DF" w14:textId="77777777">
            <w:r>
              <w:t>Ensure Search window appears and enter a valid text input within the “Search” textbox.</w:t>
            </w:r>
          </w:p>
          <w:p w:rsidR="00117E14" w:rsidP="00117E14" w:rsidRDefault="00117E14" w14:paraId="559E123F" w14:textId="77777777"/>
          <w:p w:rsidR="00D900A9" w:rsidP="00117E14" w:rsidRDefault="00117E14" w14:paraId="2C2EEBBB" w14:textId="77777777">
            <w:r>
              <w:t>Enter another valid text to search in the “Replace” textbox and click “Replace” button.</w:t>
            </w:r>
            <w:commentRangeEnd w:id="41"/>
            <w:r w:rsidR="00B80A06">
              <w:rPr>
                <w:rStyle w:val="CommentReference"/>
              </w:rPr>
              <w:commentReference w:id="41"/>
            </w:r>
          </w:p>
        </w:tc>
        <w:tc>
          <w:tcPr>
            <w:tcW w:w="1800" w:type="dxa"/>
            <w:gridSpan w:val="3"/>
          </w:tcPr>
          <w:p w:rsidR="00D900A9" w:rsidP="00BB7A92" w:rsidRDefault="00D900A9" w14:paraId="1F162D8B" w14:textId="77777777">
            <w:r>
              <w:t>PURPOSE</w:t>
            </w:r>
          </w:p>
          <w:p w:rsidR="00D900A9" w:rsidP="00BB7A92" w:rsidRDefault="00D900A9" w14:paraId="30DDE159" w14:textId="77777777"/>
          <w:p w:rsidR="00D900A9" w:rsidP="00BB7A92" w:rsidRDefault="00117E14" w14:paraId="4B1AE17B" w14:textId="77777777">
            <w:r>
              <w:t>Purpose of the test is to ensure only one searched text is replaced at a time.</w:t>
            </w:r>
          </w:p>
        </w:tc>
        <w:tc>
          <w:tcPr>
            <w:tcW w:w="2224" w:type="dxa"/>
          </w:tcPr>
          <w:p w:rsidR="00D900A9" w:rsidP="00BB7A92" w:rsidRDefault="00D900A9" w14:paraId="614916D4" w14:textId="77777777">
            <w:r>
              <w:t>EXEPCTED RESULTS</w:t>
            </w:r>
          </w:p>
          <w:p w:rsidR="00D900A9" w:rsidP="00BB7A92" w:rsidRDefault="00D900A9" w14:paraId="4BFDB97A" w14:textId="77777777"/>
          <w:p w:rsidR="00D900A9" w:rsidP="00BB7A92" w:rsidRDefault="00117E14" w14:paraId="5FC15DD4" w14:textId="77777777">
            <w:r>
              <w:t>Application should replace only one searched text item at a one time.</w:t>
            </w:r>
          </w:p>
        </w:tc>
        <w:tc>
          <w:tcPr>
            <w:tcW w:w="1844" w:type="dxa"/>
          </w:tcPr>
          <w:p w:rsidR="00D900A9" w:rsidP="00BB7A92" w:rsidRDefault="00D900A9" w14:paraId="1839660F" w14:textId="77777777">
            <w:r>
              <w:t>COMMENTS</w:t>
            </w:r>
          </w:p>
          <w:p w:rsidR="00D900A9" w:rsidP="00BB7A92" w:rsidRDefault="00D900A9" w14:paraId="6D0D1155" w14:textId="77777777"/>
          <w:p w:rsidR="00D900A9" w:rsidP="00BB7A92" w:rsidRDefault="00D900A9" w14:paraId="295ED973" w14:textId="77777777"/>
        </w:tc>
      </w:tr>
      <w:tr w:rsidR="00D900A9" w:rsidTr="00BB7A92" w14:paraId="495012E3" w14:textId="77777777">
        <w:tblPrEx>
          <w:tblCellMar>
            <w:top w:w="0" w:type="dxa"/>
            <w:bottom w:w="0" w:type="dxa"/>
          </w:tblCellMar>
        </w:tblPrEx>
        <w:trPr>
          <w:trHeight w:val="1250"/>
        </w:trPr>
        <w:tc>
          <w:tcPr>
            <w:tcW w:w="9216" w:type="dxa"/>
            <w:gridSpan w:val="7"/>
            <w:tcBorders>
              <w:bottom w:val="single" w:color="auto" w:sz="4" w:space="0"/>
            </w:tcBorders>
          </w:tcPr>
          <w:p w:rsidR="00D900A9" w:rsidP="00BB7A92" w:rsidRDefault="00D900A9" w14:paraId="51C9E481" w14:textId="77777777">
            <w:r>
              <w:t>Concluding Remarks:</w:t>
            </w:r>
          </w:p>
        </w:tc>
      </w:tr>
      <w:tr w:rsidR="00D900A9" w:rsidTr="00BB7A92" w14:paraId="53F2A75A" w14:textId="77777777">
        <w:tblPrEx>
          <w:tblCellMar>
            <w:top w:w="0" w:type="dxa"/>
            <w:bottom w:w="0" w:type="dxa"/>
          </w:tblCellMar>
        </w:tblPrEx>
        <w:trPr>
          <w:trHeight w:val="890"/>
        </w:trPr>
        <w:tc>
          <w:tcPr>
            <w:tcW w:w="4608" w:type="dxa"/>
            <w:gridSpan w:val="3"/>
          </w:tcPr>
          <w:p w:rsidR="00D900A9" w:rsidP="00BB7A92" w:rsidRDefault="00D900A9" w14:paraId="1FF16921" w14:textId="77777777">
            <w:r>
              <w:t xml:space="preserve">Testing Team: </w:t>
            </w:r>
          </w:p>
          <w:p w:rsidR="00D900A9" w:rsidP="00BB7A92" w:rsidRDefault="00D900A9" w14:paraId="0B5AE897" w14:textId="77777777">
            <w:r>
              <w:t>&lt;&lt; List members of testing team and lead &gt;&gt;</w:t>
            </w:r>
          </w:p>
        </w:tc>
        <w:tc>
          <w:tcPr>
            <w:tcW w:w="4608" w:type="dxa"/>
            <w:gridSpan w:val="4"/>
          </w:tcPr>
          <w:p w:rsidR="00D900A9" w:rsidP="00BB7A92" w:rsidRDefault="00D900A9" w14:paraId="399994EA" w14:textId="77777777">
            <w:r>
              <w:t>Date Completed:</w:t>
            </w:r>
          </w:p>
        </w:tc>
      </w:tr>
    </w:tbl>
    <w:p w:rsidR="00D900A9" w:rsidP="00B34944" w:rsidRDefault="00D900A9" w14:paraId="1F0B1970" w14:textId="77777777">
      <w:pPr>
        <w:pStyle w:val="Paragraph"/>
      </w:pPr>
    </w:p>
    <w:p w:rsidR="00013402" w:rsidP="00013402" w:rsidRDefault="00013402" w14:paraId="07DBAD31" w14:textId="77777777">
      <w:pPr>
        <w:pStyle w:val="Heading1"/>
      </w:pPr>
      <w:bookmarkStart w:name="_Toc22915482" w:id="42"/>
      <w:r>
        <w:t>Test Schedule</w:t>
      </w:r>
      <w:bookmarkEnd w:id="42"/>
    </w:p>
    <w:p w:rsidR="0035279C" w:rsidP="00013402" w:rsidRDefault="0035279C" w14:paraId="118FD991" w14:textId="77777777">
      <w:r>
        <w:t>The following will provide a testing schedule as to which tester is to test at which time.</w:t>
      </w:r>
    </w:p>
    <w:p w:rsidR="004706B7" w:rsidP="00013402" w:rsidRDefault="004706B7" w14:paraId="569A3BF5" w14:textId="77777777"/>
    <w:p w:rsidR="00E47986" w:rsidP="00E47986" w:rsidRDefault="00E47986" w14:paraId="75FB0D41" w14:textId="77777777"/>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1E0" w:firstRow="1" w:lastRow="1" w:firstColumn="1" w:lastColumn="1" w:noHBand="0" w:noVBand="0"/>
      </w:tblPr>
      <w:tblGrid>
        <w:gridCol w:w="1548"/>
        <w:gridCol w:w="2700"/>
        <w:gridCol w:w="4608"/>
      </w:tblGrid>
      <w:tr w:rsidRPr="004F31AD" w:rsidR="00E47986" w:rsidTr="003D58CD" w14:paraId="26EC16FC" w14:textId="77777777">
        <w:tc>
          <w:tcPr>
            <w:tcW w:w="1548" w:type="dxa"/>
          </w:tcPr>
          <w:p w:rsidRPr="004F31AD" w:rsidR="00E47986" w:rsidP="003D58CD" w:rsidRDefault="00E47986" w14:paraId="3B385BFE" w14:textId="77777777">
            <w:pPr>
              <w:spacing w:line="360" w:lineRule="auto"/>
              <w:rPr>
                <w:b/>
              </w:rPr>
            </w:pPr>
            <w:r w:rsidRPr="004F31AD">
              <w:rPr>
                <w:b/>
              </w:rPr>
              <w:t>Task</w:t>
            </w:r>
            <w:r>
              <w:rPr>
                <w:b/>
              </w:rPr>
              <w:t xml:space="preserve"> and date</w:t>
            </w:r>
          </w:p>
        </w:tc>
        <w:tc>
          <w:tcPr>
            <w:tcW w:w="2700" w:type="dxa"/>
          </w:tcPr>
          <w:p w:rsidRPr="004F31AD" w:rsidR="00E47986" w:rsidP="003D58CD" w:rsidRDefault="00E47986" w14:paraId="7C2DEFF8" w14:textId="77777777">
            <w:pPr>
              <w:spacing w:line="360" w:lineRule="auto"/>
              <w:rPr>
                <w:b/>
              </w:rPr>
            </w:pPr>
            <w:r w:rsidRPr="004F31AD">
              <w:rPr>
                <w:b/>
              </w:rPr>
              <w:t>People</w:t>
            </w:r>
          </w:p>
        </w:tc>
        <w:tc>
          <w:tcPr>
            <w:tcW w:w="4608" w:type="dxa"/>
          </w:tcPr>
          <w:p w:rsidRPr="004F31AD" w:rsidR="00E47986" w:rsidP="003D58CD" w:rsidRDefault="00E47986" w14:paraId="095BEEFD" w14:textId="77777777">
            <w:pPr>
              <w:spacing w:line="360" w:lineRule="auto"/>
              <w:rPr>
                <w:b/>
              </w:rPr>
            </w:pPr>
            <w:r w:rsidRPr="004F31AD">
              <w:rPr>
                <w:b/>
              </w:rPr>
              <w:t>Description</w:t>
            </w:r>
          </w:p>
        </w:tc>
      </w:tr>
      <w:tr w:rsidRPr="004F31AD" w:rsidR="00E47986" w:rsidTr="003D58CD" w14:paraId="06E5593D" w14:textId="77777777">
        <w:tc>
          <w:tcPr>
            <w:tcW w:w="1548" w:type="dxa"/>
          </w:tcPr>
          <w:p w:rsidR="00E47986" w:rsidP="003D58CD" w:rsidRDefault="00B65F9D" w14:paraId="4A3A886E" w14:textId="77777777">
            <w:pPr>
              <w:spacing w:line="360" w:lineRule="auto"/>
            </w:pPr>
            <w:r>
              <w:t>Test 1 TBA</w:t>
            </w:r>
          </w:p>
        </w:tc>
        <w:tc>
          <w:tcPr>
            <w:tcW w:w="2700" w:type="dxa"/>
          </w:tcPr>
          <w:p w:rsidR="00E47986" w:rsidP="003D58CD" w:rsidRDefault="00B65F9D" w14:paraId="4290B75B" w14:textId="77777777">
            <w:pPr>
              <w:spacing w:line="360" w:lineRule="auto"/>
            </w:pPr>
            <w:r>
              <w:t>TBA</w:t>
            </w:r>
          </w:p>
        </w:tc>
        <w:tc>
          <w:tcPr>
            <w:tcW w:w="4608" w:type="dxa"/>
          </w:tcPr>
          <w:p w:rsidR="00E47986" w:rsidP="003D58CD" w:rsidRDefault="00B65F9D" w14:paraId="44D6FE44" w14:textId="77777777">
            <w:pPr>
              <w:spacing w:line="360" w:lineRule="auto"/>
            </w:pPr>
            <w:r>
              <w:t>Documentation and testing of Test 1</w:t>
            </w:r>
          </w:p>
        </w:tc>
      </w:tr>
      <w:tr w:rsidRPr="004F31AD" w:rsidR="00E47986" w:rsidTr="003D58CD" w14:paraId="64B493FB" w14:textId="77777777">
        <w:tc>
          <w:tcPr>
            <w:tcW w:w="1548" w:type="dxa"/>
          </w:tcPr>
          <w:p w:rsidR="00E47986" w:rsidP="003D58CD" w:rsidRDefault="00E47986" w14:paraId="279D272B" w14:textId="77777777">
            <w:pPr>
              <w:spacing w:line="360" w:lineRule="auto"/>
            </w:pPr>
          </w:p>
        </w:tc>
        <w:tc>
          <w:tcPr>
            <w:tcW w:w="2700" w:type="dxa"/>
          </w:tcPr>
          <w:p w:rsidR="00E47986" w:rsidP="003D58CD" w:rsidRDefault="00E47986" w14:paraId="52F46454" w14:textId="77777777">
            <w:pPr>
              <w:spacing w:line="360" w:lineRule="auto"/>
            </w:pPr>
          </w:p>
        </w:tc>
        <w:tc>
          <w:tcPr>
            <w:tcW w:w="4608" w:type="dxa"/>
          </w:tcPr>
          <w:p w:rsidR="00E47986" w:rsidP="003D58CD" w:rsidRDefault="00E47986" w14:paraId="04B9BDD7" w14:textId="77777777">
            <w:pPr>
              <w:spacing w:line="360" w:lineRule="auto"/>
            </w:pPr>
          </w:p>
        </w:tc>
      </w:tr>
      <w:tr w:rsidRPr="004F31AD" w:rsidR="00E47986" w:rsidTr="003D58CD" w14:paraId="1FA5B443" w14:textId="77777777">
        <w:tc>
          <w:tcPr>
            <w:tcW w:w="1548" w:type="dxa"/>
          </w:tcPr>
          <w:p w:rsidR="00E47986" w:rsidP="003D58CD" w:rsidRDefault="00E47986" w14:paraId="7E9DEAD5" w14:textId="77777777">
            <w:pPr>
              <w:spacing w:line="360" w:lineRule="auto"/>
            </w:pPr>
          </w:p>
        </w:tc>
        <w:tc>
          <w:tcPr>
            <w:tcW w:w="2700" w:type="dxa"/>
          </w:tcPr>
          <w:p w:rsidR="00E47986" w:rsidP="003D58CD" w:rsidRDefault="00E47986" w14:paraId="0B46E7BE" w14:textId="77777777">
            <w:pPr>
              <w:spacing w:line="360" w:lineRule="auto"/>
            </w:pPr>
          </w:p>
        </w:tc>
        <w:tc>
          <w:tcPr>
            <w:tcW w:w="4608" w:type="dxa"/>
          </w:tcPr>
          <w:p w:rsidR="00E47986" w:rsidP="003D58CD" w:rsidRDefault="00E47986" w14:paraId="3A3508F7" w14:textId="77777777">
            <w:pPr>
              <w:spacing w:line="360" w:lineRule="auto"/>
            </w:pPr>
          </w:p>
        </w:tc>
      </w:tr>
      <w:tr w:rsidRPr="004F31AD" w:rsidR="00E47986" w:rsidTr="003D58CD" w14:paraId="594602A7" w14:textId="77777777">
        <w:tc>
          <w:tcPr>
            <w:tcW w:w="1548" w:type="dxa"/>
          </w:tcPr>
          <w:p w:rsidR="00E47986" w:rsidP="003D58CD" w:rsidRDefault="00E47986" w14:paraId="33014196" w14:textId="77777777">
            <w:pPr>
              <w:spacing w:line="360" w:lineRule="auto"/>
            </w:pPr>
          </w:p>
        </w:tc>
        <w:tc>
          <w:tcPr>
            <w:tcW w:w="2700" w:type="dxa"/>
          </w:tcPr>
          <w:p w:rsidR="00E47986" w:rsidP="003D58CD" w:rsidRDefault="00E47986" w14:paraId="523DE9C3" w14:textId="77777777">
            <w:pPr>
              <w:spacing w:line="360" w:lineRule="auto"/>
            </w:pPr>
          </w:p>
        </w:tc>
        <w:tc>
          <w:tcPr>
            <w:tcW w:w="4608" w:type="dxa"/>
          </w:tcPr>
          <w:p w:rsidR="00E47986" w:rsidP="003D58CD" w:rsidRDefault="00E47986" w14:paraId="2C3DC89D" w14:textId="77777777">
            <w:pPr>
              <w:spacing w:line="360" w:lineRule="auto"/>
            </w:pPr>
          </w:p>
        </w:tc>
      </w:tr>
      <w:tr w:rsidRPr="004F31AD" w:rsidR="00E47986" w:rsidTr="003D58CD" w14:paraId="15F399B1" w14:textId="77777777">
        <w:tc>
          <w:tcPr>
            <w:tcW w:w="1548" w:type="dxa"/>
          </w:tcPr>
          <w:p w:rsidR="00E47986" w:rsidP="003D58CD" w:rsidRDefault="00E47986" w14:paraId="6DE0B5C7" w14:textId="77777777">
            <w:pPr>
              <w:spacing w:line="360" w:lineRule="auto"/>
            </w:pPr>
          </w:p>
        </w:tc>
        <w:tc>
          <w:tcPr>
            <w:tcW w:w="2700" w:type="dxa"/>
          </w:tcPr>
          <w:p w:rsidR="00E47986" w:rsidP="003D58CD" w:rsidRDefault="00E47986" w14:paraId="60AA8FD2" w14:textId="77777777">
            <w:pPr>
              <w:spacing w:line="360" w:lineRule="auto"/>
            </w:pPr>
          </w:p>
        </w:tc>
        <w:tc>
          <w:tcPr>
            <w:tcW w:w="4608" w:type="dxa"/>
          </w:tcPr>
          <w:p w:rsidR="00E47986" w:rsidP="003D58CD" w:rsidRDefault="00E47986" w14:paraId="0A5C674D" w14:textId="77777777">
            <w:pPr>
              <w:spacing w:line="360" w:lineRule="auto"/>
            </w:pPr>
          </w:p>
        </w:tc>
      </w:tr>
      <w:tr w:rsidRPr="004F31AD" w:rsidR="00E47986" w:rsidTr="003D58CD" w14:paraId="0B215DE5" w14:textId="77777777">
        <w:tc>
          <w:tcPr>
            <w:tcW w:w="1548" w:type="dxa"/>
          </w:tcPr>
          <w:p w:rsidR="00E47986" w:rsidP="003D58CD" w:rsidRDefault="00E47986" w14:paraId="3D5BCEED" w14:textId="77777777">
            <w:pPr>
              <w:spacing w:line="360" w:lineRule="auto"/>
            </w:pPr>
          </w:p>
        </w:tc>
        <w:tc>
          <w:tcPr>
            <w:tcW w:w="2700" w:type="dxa"/>
          </w:tcPr>
          <w:p w:rsidR="00E47986" w:rsidP="003D58CD" w:rsidRDefault="00E47986" w14:paraId="061E39B6" w14:textId="77777777">
            <w:pPr>
              <w:spacing w:line="360" w:lineRule="auto"/>
            </w:pPr>
          </w:p>
        </w:tc>
        <w:tc>
          <w:tcPr>
            <w:tcW w:w="4608" w:type="dxa"/>
          </w:tcPr>
          <w:p w:rsidR="00E47986" w:rsidP="003D58CD" w:rsidRDefault="00E47986" w14:paraId="5098A5E7" w14:textId="77777777">
            <w:pPr>
              <w:spacing w:line="360" w:lineRule="auto"/>
            </w:pPr>
          </w:p>
        </w:tc>
      </w:tr>
      <w:tr w:rsidRPr="004F31AD" w:rsidR="00E47986" w:rsidTr="003D58CD" w14:paraId="0FE6E694" w14:textId="77777777">
        <w:tc>
          <w:tcPr>
            <w:tcW w:w="1548" w:type="dxa"/>
          </w:tcPr>
          <w:p w:rsidR="00E47986" w:rsidP="003D58CD" w:rsidRDefault="00E47986" w14:paraId="1A1BDEE7" w14:textId="77777777">
            <w:pPr>
              <w:spacing w:line="360" w:lineRule="auto"/>
            </w:pPr>
          </w:p>
        </w:tc>
        <w:tc>
          <w:tcPr>
            <w:tcW w:w="2700" w:type="dxa"/>
          </w:tcPr>
          <w:p w:rsidR="00E47986" w:rsidP="003D58CD" w:rsidRDefault="00E47986" w14:paraId="3A430D0C" w14:textId="77777777">
            <w:pPr>
              <w:spacing w:line="360" w:lineRule="auto"/>
            </w:pPr>
          </w:p>
        </w:tc>
        <w:tc>
          <w:tcPr>
            <w:tcW w:w="4608" w:type="dxa"/>
          </w:tcPr>
          <w:p w:rsidR="00E47986" w:rsidP="003D58CD" w:rsidRDefault="00E47986" w14:paraId="395869FD" w14:textId="77777777">
            <w:pPr>
              <w:spacing w:line="360" w:lineRule="auto"/>
            </w:pPr>
          </w:p>
        </w:tc>
      </w:tr>
      <w:tr w:rsidRPr="004F31AD" w:rsidR="00E47986" w:rsidTr="003D58CD" w14:paraId="3B452DBF" w14:textId="77777777">
        <w:tc>
          <w:tcPr>
            <w:tcW w:w="1548" w:type="dxa"/>
          </w:tcPr>
          <w:p w:rsidR="00E47986" w:rsidP="003D58CD" w:rsidRDefault="00E47986" w14:paraId="2828832D" w14:textId="77777777">
            <w:pPr>
              <w:spacing w:line="360" w:lineRule="auto"/>
            </w:pPr>
          </w:p>
        </w:tc>
        <w:tc>
          <w:tcPr>
            <w:tcW w:w="2700" w:type="dxa"/>
          </w:tcPr>
          <w:p w:rsidR="00E47986" w:rsidP="003D58CD" w:rsidRDefault="00E47986" w14:paraId="353D0CCC" w14:textId="77777777">
            <w:pPr>
              <w:spacing w:line="360" w:lineRule="auto"/>
            </w:pPr>
          </w:p>
        </w:tc>
        <w:tc>
          <w:tcPr>
            <w:tcW w:w="4608" w:type="dxa"/>
          </w:tcPr>
          <w:p w:rsidR="00E47986" w:rsidP="003D58CD" w:rsidRDefault="00E47986" w14:paraId="0220B179" w14:textId="77777777">
            <w:pPr>
              <w:spacing w:line="360" w:lineRule="auto"/>
            </w:pPr>
          </w:p>
        </w:tc>
      </w:tr>
      <w:tr w:rsidRPr="004F31AD" w:rsidR="00E47986" w:rsidTr="003D58CD" w14:paraId="69501978" w14:textId="77777777">
        <w:tc>
          <w:tcPr>
            <w:tcW w:w="1548" w:type="dxa"/>
          </w:tcPr>
          <w:p w:rsidR="00E47986" w:rsidP="003D58CD" w:rsidRDefault="00E47986" w14:paraId="67F8DA78" w14:textId="77777777">
            <w:pPr>
              <w:spacing w:line="360" w:lineRule="auto"/>
            </w:pPr>
          </w:p>
        </w:tc>
        <w:tc>
          <w:tcPr>
            <w:tcW w:w="2700" w:type="dxa"/>
          </w:tcPr>
          <w:p w:rsidR="00E47986" w:rsidP="003D58CD" w:rsidRDefault="00E47986" w14:paraId="50E21585" w14:textId="77777777">
            <w:pPr>
              <w:spacing w:line="360" w:lineRule="auto"/>
            </w:pPr>
          </w:p>
        </w:tc>
        <w:tc>
          <w:tcPr>
            <w:tcW w:w="4608" w:type="dxa"/>
          </w:tcPr>
          <w:p w:rsidR="00E47986" w:rsidP="003D58CD" w:rsidRDefault="00E47986" w14:paraId="0C6066B0" w14:textId="77777777">
            <w:pPr>
              <w:spacing w:line="360" w:lineRule="auto"/>
            </w:pPr>
          </w:p>
        </w:tc>
      </w:tr>
    </w:tbl>
    <w:p w:rsidR="00E47986" w:rsidP="00E47986" w:rsidRDefault="00E47986" w14:paraId="40EDFEE3" w14:textId="77777777"/>
    <w:p w:rsidR="00E47986" w:rsidP="00E47986" w:rsidRDefault="00E47986" w14:paraId="055832B2" w14:textId="77777777"/>
    <w:p w:rsidR="004706B7" w:rsidP="00013402" w:rsidRDefault="004706B7" w14:paraId="239D7D2E" w14:textId="77777777"/>
    <w:p w:rsidR="004706B7" w:rsidP="004706B7" w:rsidRDefault="004706B7" w14:paraId="6BD80F1F" w14:textId="77777777">
      <w:pPr>
        <w:pStyle w:val="Heading1"/>
      </w:pPr>
      <w:bookmarkStart w:name="_Toc22915483" w:id="43"/>
      <w:commentRangeStart w:id="44"/>
      <w:r>
        <w:t>Other Sections</w:t>
      </w:r>
      <w:bookmarkEnd w:id="43"/>
    </w:p>
    <w:p w:rsidR="004706B7" w:rsidP="004706B7" w:rsidRDefault="004706B7" w14:paraId="5AC9080E" w14:textId="77777777">
      <w:r>
        <w:t>&lt;&lt;</w:t>
      </w:r>
      <w:r w:rsidRPr="00013402">
        <w:t xml:space="preserve"> </w:t>
      </w:r>
      <w:r>
        <w:t>Other sections that may appear in a test plan (but not required for this course) are:</w:t>
      </w:r>
    </w:p>
    <w:p w:rsidR="004706B7" w:rsidP="004706B7" w:rsidRDefault="004706B7" w14:paraId="6D46DB39" w14:textId="77777777"/>
    <w:p w:rsidR="004706B7" w:rsidP="004706B7" w:rsidRDefault="004706B7" w14:paraId="52550740" w14:textId="77777777" w14:noSpellErr="1">
      <w:pPr>
        <w:pStyle w:val="ListBullet"/>
        <w:rPr/>
      </w:pPr>
      <w:r w:rsidR="004706B7">
        <w:rPr/>
        <w:t xml:space="preserve">Test Management Requirements: how testing is to </w:t>
      </w:r>
      <w:r w:rsidR="004706B7">
        <w:rPr/>
        <w:t>be managed</w:t>
      </w:r>
      <w:r w:rsidR="004706B7">
        <w:rPr/>
        <w:t xml:space="preserve">; a </w:t>
      </w:r>
      <w:r w:rsidR="004706B7">
        <w:rPr/>
        <w:t>delineation</w:t>
      </w:r>
      <w:r w:rsidR="004706B7">
        <w:rPr/>
        <w:t xml:space="preserve"> of responsibilities of each project organization involved with testing</w:t>
      </w:r>
      <w:commentRangeStart w:id="1292155247"/>
      <w:commentRangeEnd w:id="1292155247"/>
      <w:r>
        <w:rPr>
          <w:rStyle w:val="CommentReference"/>
        </w:rPr>
        <w:commentReference w:id="1292155247"/>
      </w:r>
    </w:p>
    <w:p w:rsidR="004706B7" w:rsidP="004706B7" w:rsidRDefault="004706B7" w14:paraId="230411AC" w14:textId="77777777">
      <w:pPr>
        <w:pStyle w:val="ListBullet"/>
      </w:pPr>
      <w:r>
        <w:t>Staffing and training needs: delineate the responsibilities of those individuals who are to perform the testing, level of skill required, and training to be provided</w:t>
      </w:r>
    </w:p>
    <w:p w:rsidR="004706B7" w:rsidP="004706B7" w:rsidRDefault="004706B7" w14:paraId="6E26AAC7" w14:textId="77777777">
      <w:pPr>
        <w:pStyle w:val="ListBullet"/>
      </w:pPr>
      <w:r>
        <w:t>Environmental Requirements: describe the hardware (including communication and network equipment) needed to support testing; describe configuration of hardware components on which software and database to be tested are to operate.</w:t>
      </w:r>
    </w:p>
    <w:p w:rsidR="004706B7" w:rsidP="004706B7" w:rsidRDefault="004706B7" w14:paraId="5C729671" w14:textId="77777777">
      <w:pPr>
        <w:pStyle w:val="ListBullet"/>
      </w:pPr>
      <w:r>
        <w:t>Software Requirements: describe the software needed to support testing; include the software code and databases that are object of the testing. Also include software tools such as compilers, CASE instruments and simulators that are needed to model the user’s operational environment.</w:t>
      </w:r>
    </w:p>
    <w:p w:rsidR="004706B7" w:rsidP="004706B7" w:rsidRDefault="004706B7" w14:paraId="33025A86" w14:textId="77777777">
      <w:pPr>
        <w:pStyle w:val="ListBullet"/>
      </w:pPr>
      <w:r>
        <w:t>Risk and contingencies</w:t>
      </w:r>
    </w:p>
    <w:p w:rsidR="004706B7" w:rsidP="004706B7" w:rsidRDefault="004706B7" w14:paraId="7C57889D" w14:textId="77777777">
      <w:pPr>
        <w:pStyle w:val="ListBullet"/>
      </w:pPr>
      <w:r>
        <w:t>Cost: include an estimate of costs.</w:t>
      </w:r>
    </w:p>
    <w:p w:rsidR="004706B7" w:rsidP="004706B7" w:rsidRDefault="004706B7" w14:paraId="4520E93E" w14:textId="77777777">
      <w:pPr>
        <w:pStyle w:val="ListBullet"/>
      </w:pPr>
      <w:r>
        <w:t>Approvals</w:t>
      </w:r>
    </w:p>
    <w:p w:rsidR="004706B7" w:rsidP="004706B7" w:rsidRDefault="004706B7" w14:paraId="1AA0D341" w14:textId="77777777">
      <w:pPr>
        <w:pStyle w:val="ListBullet"/>
      </w:pPr>
      <w:r>
        <w:t>Test Deliverables</w:t>
      </w:r>
      <w:commentRangeEnd w:id="44"/>
      <w:r w:rsidR="00B80A06">
        <w:rPr>
          <w:rStyle w:val="CommentReference"/>
        </w:rPr>
        <w:commentReference w:id="44"/>
      </w:r>
    </w:p>
    <w:p w:rsidR="004706B7" w:rsidP="004706B7" w:rsidRDefault="004706B7" w14:paraId="26D53563" w14:textId="77777777">
      <w:r>
        <w:t>&gt;&gt;</w:t>
      </w:r>
    </w:p>
    <w:p w:rsidRPr="004706B7" w:rsidR="004706B7" w:rsidP="004706B7" w:rsidRDefault="004706B7" w14:paraId="5C6DE976" w14:textId="77777777"/>
    <w:p w:rsidR="007A4335" w:rsidP="007A4335" w:rsidRDefault="007A4335" w14:paraId="7FA22D2E" w14:textId="77777777">
      <w:pPr>
        <w:pStyle w:val="Heading1"/>
      </w:pPr>
      <w:bookmarkStart w:name="_Toc227033596" w:id="45"/>
      <w:bookmarkStart w:name="_Toc22915484" w:id="46"/>
      <w:commentRangeStart w:id="47"/>
      <w:r>
        <w:t>Appendix</w:t>
      </w:r>
      <w:bookmarkEnd w:id="45"/>
      <w:bookmarkEnd w:id="46"/>
    </w:p>
    <w:p w:rsidR="007A4335" w:rsidP="007A4335" w:rsidRDefault="007A4335" w14:paraId="0BAC2B56" w14:textId="77777777">
      <w:r>
        <w:t>&lt;&lt; possibly more readable to put the expected output here and refer to it in the previous sections</w:t>
      </w:r>
      <w:r w:rsidR="004706B7">
        <w:t>. Might also provide explicit directions for analysis of output, if it’s easier to read as an appendix or if analysis is post execution.</w:t>
      </w:r>
      <w:r>
        <w:t xml:space="preserve"> &gt;&gt;</w:t>
      </w:r>
      <w:commentRangeEnd w:id="47"/>
      <w:r w:rsidR="00B80A06">
        <w:rPr>
          <w:rStyle w:val="CommentReference"/>
        </w:rPr>
        <w:commentReference w:id="47"/>
      </w:r>
    </w:p>
    <w:sectPr w:rsidR="007A4335">
      <w:headerReference w:type="default" r:id="rId28"/>
      <w:footerReference w:type="default" r:id="rId29"/>
      <w:type w:val="continuous"/>
      <w:pgSz w:w="12240" w:h="15840" w:orient="portrait" w:code="1"/>
      <w:pgMar w:top="1440" w:right="144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AB" w:author="Alan Balderas" w:date="2020-04-10T22:17:00Z" w:id="32">
    <w:p w:rsidR="003D6389" w:rsidRDefault="003D6389" w14:paraId="67072BD3" w14:textId="77777777">
      <w:pPr>
        <w:pStyle w:val="CommentText"/>
      </w:pPr>
      <w:r>
        <w:rPr>
          <w:rStyle w:val="CommentReference"/>
        </w:rPr>
        <w:annotationRef/>
      </w:r>
      <w:r>
        <w:t>Remember to start your test cases from scratch. You should be writing them as if they were to be done by someone that does not have any idea of the program at hand. You can start with “Begin testing by opening the database table editor application”. Second thing is to specify the file that the testing user should open. For example, “Open the ‘TABLE_DB.xml’ file”. Keep navigating the testing user through the interface.</w:t>
      </w:r>
    </w:p>
  </w:comment>
  <w:comment w:initials="AB" w:author="Alan Balderas" w:date="2020-04-10T22:18:00Z" w:id="33">
    <w:p w:rsidR="00B80A06" w:rsidRDefault="003D6389" w14:paraId="19293697" w14:textId="77777777">
      <w:pPr>
        <w:pStyle w:val="CommentText"/>
      </w:pPr>
      <w:r>
        <w:rPr>
          <w:rStyle w:val="CommentReference"/>
        </w:rPr>
        <w:annotationRef/>
      </w:r>
      <w:r w:rsidR="00B80A06">
        <w:t xml:space="preserve">Again, what should the testing user type in the text box? What is considered a valid text input? </w:t>
      </w:r>
    </w:p>
  </w:comment>
  <w:comment w:initials="AB" w:author="Alan Balderas" w:date="2020-04-10T22:19:00Z" w:id="34">
    <w:p w:rsidR="00B80A06" w:rsidRDefault="00B80A06" w14:paraId="5D1FF8C6" w14:textId="77777777">
      <w:pPr>
        <w:pStyle w:val="CommentText"/>
      </w:pPr>
      <w:r>
        <w:rPr>
          <w:rStyle w:val="CommentReference"/>
        </w:rPr>
        <w:annotationRef/>
      </w:r>
      <w:r>
        <w:t xml:space="preserve">What application? The data table? The database description? Be more specific.  </w:t>
      </w:r>
    </w:p>
  </w:comment>
  <w:comment w:initials="AB" w:author="Alan Balderas" w:date="2020-04-10T22:28:00Z" w:id="36">
    <w:p w:rsidRPr="00B63B4E" w:rsidR="00CC16F4" w:rsidRDefault="00CC16F4" w14:paraId="2E97AD6E" w14:textId="77777777">
      <w:pPr>
        <w:pStyle w:val="CommentText"/>
      </w:pPr>
      <w:r>
        <w:rPr>
          <w:rStyle w:val="CommentReference"/>
        </w:rPr>
        <w:annotationRef/>
      </w:r>
      <w:r>
        <w:t>I like to itali</w:t>
      </w:r>
      <w:r w:rsidR="00B63B4E">
        <w:t>ci</w:t>
      </w:r>
      <w:r>
        <w:t xml:space="preserve">ze </w:t>
      </w:r>
      <w:r w:rsidR="00B63B4E">
        <w:t xml:space="preserve">anything that a user has to click, check, or write into. For example, “Click the </w:t>
      </w:r>
      <w:r w:rsidR="00B63B4E">
        <w:rPr>
          <w:i/>
          <w:iCs/>
        </w:rPr>
        <w:t xml:space="preserve">File </w:t>
      </w:r>
      <w:r w:rsidR="00B63B4E">
        <w:t xml:space="preserve">menu option and select the </w:t>
      </w:r>
      <w:r w:rsidR="00B63B4E">
        <w:rPr>
          <w:i/>
          <w:iCs/>
        </w:rPr>
        <w:t>Open</w:t>
      </w:r>
      <w:r w:rsidR="00B63B4E">
        <w:t xml:space="preserve"> menu option.” </w:t>
      </w:r>
    </w:p>
  </w:comment>
  <w:comment w:initials="AB" w:author="Alan Balderas" w:date="2020-04-10T22:22:00Z" w:id="35">
    <w:p w:rsidR="00B80A06" w:rsidP="00B80A06" w:rsidRDefault="00B80A06" w14:paraId="0BE52536" w14:textId="77777777">
      <w:pPr>
        <w:pStyle w:val="CommentText"/>
      </w:pPr>
      <w:r>
        <w:rPr>
          <w:rStyle w:val="CommentReference"/>
        </w:rPr>
        <w:annotationRef/>
      </w:r>
      <w:r>
        <w:rPr>
          <w:rStyle w:val="CommentReference"/>
        </w:rPr>
        <w:annotationRef/>
      </w:r>
      <w:r>
        <w:t>Same applies to this test case from the previous comments.</w:t>
      </w:r>
    </w:p>
    <w:p w:rsidR="00B80A06" w:rsidRDefault="00B80A06" w14:paraId="70D150B2" w14:textId="77777777">
      <w:pPr>
        <w:pStyle w:val="CommentText"/>
      </w:pPr>
    </w:p>
  </w:comment>
  <w:comment w:initials="AB" w:author="Alan Balderas" w:date="2020-04-10T22:23:00Z" w:id="37">
    <w:p w:rsidR="00B80A06" w:rsidP="00B80A06" w:rsidRDefault="00B80A06" w14:paraId="2911B2D4" w14:textId="77777777">
      <w:pPr>
        <w:pStyle w:val="CommentText"/>
      </w:pPr>
      <w:r>
        <w:rPr>
          <w:rStyle w:val="CommentReference"/>
        </w:rPr>
        <w:annotationRef/>
      </w:r>
      <w:r>
        <w:rPr>
          <w:rStyle w:val="CommentReference"/>
        </w:rPr>
        <w:annotationRef/>
      </w:r>
      <w:r>
        <w:t>Same applies to this test case from the previous comments.</w:t>
      </w:r>
    </w:p>
    <w:p w:rsidR="00B80A06" w:rsidRDefault="00B80A06" w14:paraId="270633BA" w14:textId="77777777">
      <w:pPr>
        <w:pStyle w:val="CommentText"/>
      </w:pPr>
    </w:p>
  </w:comment>
  <w:comment w:initials="AB" w:author="Alan Balderas" w:date="2020-04-10T22:24:00Z" w:id="38">
    <w:p w:rsidR="00B80A06" w:rsidP="00B80A06" w:rsidRDefault="00B80A06" w14:paraId="33FB2FB4" w14:textId="77777777">
      <w:pPr>
        <w:pStyle w:val="CommentText"/>
      </w:pPr>
      <w:r>
        <w:rPr>
          <w:rStyle w:val="CommentReference"/>
        </w:rPr>
        <w:annotationRef/>
      </w:r>
      <w:r>
        <w:rPr>
          <w:rStyle w:val="CommentReference"/>
        </w:rPr>
        <w:annotationRef/>
      </w:r>
      <w:r>
        <w:t>Same applies to this test case from the previous comments.</w:t>
      </w:r>
    </w:p>
    <w:p w:rsidR="00B80A06" w:rsidRDefault="00B80A06" w14:paraId="4661CAA8" w14:textId="77777777">
      <w:pPr>
        <w:pStyle w:val="CommentText"/>
      </w:pPr>
    </w:p>
  </w:comment>
  <w:comment w:initials="AB" w:author="Alan Balderas" w:date="2020-04-10T22:24:00Z" w:id="39">
    <w:p w:rsidR="00B80A06" w:rsidP="00B80A06" w:rsidRDefault="00B80A06" w14:paraId="30A866B3" w14:textId="77777777">
      <w:pPr>
        <w:pStyle w:val="CommentText"/>
      </w:pPr>
      <w:r>
        <w:rPr>
          <w:rStyle w:val="CommentReference"/>
        </w:rPr>
        <w:annotationRef/>
      </w:r>
      <w:r>
        <w:rPr>
          <w:rStyle w:val="CommentReference"/>
        </w:rPr>
        <w:annotationRef/>
      </w:r>
      <w:r>
        <w:t>Same applies to this test case from the previous comments.</w:t>
      </w:r>
    </w:p>
    <w:p w:rsidR="00B80A06" w:rsidRDefault="00B80A06" w14:paraId="4778A86F" w14:textId="77777777">
      <w:pPr>
        <w:pStyle w:val="CommentText"/>
      </w:pPr>
    </w:p>
  </w:comment>
  <w:comment w:initials="AB" w:author="Alan Balderas" w:date="2020-04-10T22:25:00Z" w:id="40">
    <w:p w:rsidR="00B80A06" w:rsidP="00B80A06" w:rsidRDefault="00B80A06" w14:paraId="7AE28822" w14:textId="77777777">
      <w:pPr>
        <w:pStyle w:val="CommentText"/>
      </w:pPr>
      <w:r>
        <w:rPr>
          <w:rStyle w:val="CommentReference"/>
        </w:rPr>
        <w:annotationRef/>
      </w:r>
      <w:r>
        <w:rPr>
          <w:rStyle w:val="CommentReference"/>
        </w:rPr>
        <w:annotationRef/>
      </w:r>
      <w:r>
        <w:t>Same applies to this test case from the previous comments.</w:t>
      </w:r>
    </w:p>
    <w:p w:rsidR="00B80A06" w:rsidRDefault="00B80A06" w14:paraId="5F8D6A13" w14:textId="77777777">
      <w:pPr>
        <w:pStyle w:val="CommentText"/>
      </w:pPr>
    </w:p>
  </w:comment>
  <w:comment w:initials="AB" w:author="Alan Balderas" w:date="2020-04-10T22:25:00Z" w:id="41">
    <w:p w:rsidR="00B80A06" w:rsidP="00B80A06" w:rsidRDefault="00B80A06" w14:paraId="4F2B4021" w14:textId="77777777">
      <w:pPr>
        <w:pStyle w:val="CommentText"/>
      </w:pPr>
      <w:r>
        <w:rPr>
          <w:rStyle w:val="CommentReference"/>
        </w:rPr>
        <w:annotationRef/>
      </w:r>
      <w:r>
        <w:rPr>
          <w:rStyle w:val="CommentReference"/>
        </w:rPr>
        <w:annotationRef/>
      </w:r>
      <w:r>
        <w:t>Same applies to this test case from the previous comments.</w:t>
      </w:r>
    </w:p>
    <w:p w:rsidR="00B80A06" w:rsidRDefault="00B80A06" w14:paraId="49481B0A" w14:textId="77777777">
      <w:pPr>
        <w:pStyle w:val="CommentText"/>
      </w:pPr>
    </w:p>
  </w:comment>
  <w:comment w:initials="AB" w:author="Alan Balderas" w:date="2020-04-10T22:25:00Z" w:id="44">
    <w:p w:rsidR="00B80A06" w:rsidRDefault="00B80A06" w14:paraId="6E421B6F" w14:textId="77777777">
      <w:pPr>
        <w:pStyle w:val="CommentText"/>
      </w:pPr>
      <w:r>
        <w:rPr>
          <w:rStyle w:val="CommentReference"/>
        </w:rPr>
        <w:annotationRef/>
      </w:r>
      <w:r>
        <w:t xml:space="preserve">You can remove this section if you are not going to put anything. </w:t>
      </w:r>
    </w:p>
  </w:comment>
  <w:comment w:initials="AB" w:author="Alan Balderas" w:date="2020-04-10T22:26:00Z" w:id="47">
    <w:p w:rsidR="00B80A06" w:rsidRDefault="00B80A06" w14:paraId="79235221" w14:textId="77777777">
      <w:pPr>
        <w:pStyle w:val="CommentText"/>
      </w:pPr>
      <w:r>
        <w:rPr>
          <w:rStyle w:val="CommentReference"/>
        </w:rPr>
        <w:annotationRef/>
      </w:r>
      <w:r>
        <w:t xml:space="preserve">Remove section if not needed. </w:t>
      </w:r>
    </w:p>
  </w:comment>
  <w:comment w:initials="PA" w:author="Pashamohammad Nouri, Alireza" w:date="2020-04-19T21:07:38" w:id="738013358">
    <w:p w:rsidR="2DC2D88E" w:rsidRDefault="2DC2D88E" w14:paraId="73FF97AD" w14:textId="4F6D0D64">
      <w:pPr>
        <w:pStyle w:val="CommentText"/>
      </w:pPr>
      <w:r w:rsidR="2DC2D88E">
        <w:rPr/>
        <w:t>I think it would be better if you explain briefly about the software, testing approach, and this test plan in the introduction section.</w:t>
      </w:r>
      <w:r>
        <w:rPr>
          <w:rStyle w:val="CommentReference"/>
        </w:rPr>
        <w:annotationRef/>
      </w:r>
    </w:p>
  </w:comment>
  <w:comment w:initials="PA" w:author="Pashamohammad Nouri, Alireza" w:date="2020-04-19T21:19:51" w:id="1590381770">
    <w:p w:rsidR="2DC2D88E" w:rsidRDefault="2DC2D88E" w14:paraId="5DDF1896" w14:textId="4E5330B5">
      <w:pPr>
        <w:pStyle w:val="CommentText"/>
      </w:pPr>
      <w:r w:rsidR="2DC2D88E">
        <w:rPr/>
        <w:t>You can come up with a better identifier. Abbrivation can be a god idea. Don't use 1,2,3,... as the test case identifier.</w:t>
      </w:r>
      <w:r>
        <w:rPr>
          <w:rStyle w:val="CommentReference"/>
        </w:rPr>
        <w:annotationRef/>
      </w:r>
    </w:p>
  </w:comment>
  <w:comment w:initials="PA" w:author="Pashamohammad Nouri, Alireza" w:date="2020-04-19T21:22:19" w:id="1035430852">
    <w:p w:rsidR="2DC2D88E" w:rsidRDefault="2DC2D88E" w14:paraId="3418122A" w14:textId="05CC215A">
      <w:pPr>
        <w:pStyle w:val="CommentText"/>
      </w:pPr>
      <w:r w:rsidR="2DC2D88E">
        <w:rPr/>
        <w:t>you can mention black box testing in testing approach section.</w:t>
      </w:r>
      <w:r>
        <w:rPr>
          <w:rStyle w:val="CommentReference"/>
        </w:rPr>
        <w:annotationRef/>
      </w:r>
    </w:p>
  </w:comment>
  <w:comment w:initials="PA" w:author="Pashamohammad Nouri, Alireza" w:date="2020-04-19T21:23:27" w:id="1724499612">
    <w:p w:rsidR="2DC2D88E" w:rsidRDefault="2DC2D88E" w14:paraId="016E6CCD" w14:textId="667821CD">
      <w:pPr>
        <w:pStyle w:val="CommentText"/>
      </w:pPr>
      <w:r w:rsidR="2DC2D88E">
        <w:rPr/>
        <w:t>the step one should be how to load a table. You assumed the user is already on that step.</w:t>
      </w:r>
      <w:r>
        <w:rPr>
          <w:rStyle w:val="CommentReference"/>
        </w:rPr>
        <w:annotationRef/>
      </w:r>
    </w:p>
  </w:comment>
  <w:comment w:initials="PA" w:author="Pashamohammad Nouri, Alireza" w:date="2020-04-19T21:24:30" w:id="1614830441">
    <w:p w:rsidR="2DC2D88E" w:rsidRDefault="2DC2D88E" w14:paraId="0AF64CE3" w14:textId="18D28414">
      <w:pPr>
        <w:pStyle w:val="CommentText"/>
      </w:pPr>
      <w:r w:rsidR="2DC2D88E">
        <w:rPr/>
        <w:t>I think you should provide one purpose for each step.</w:t>
      </w:r>
      <w:r>
        <w:rPr>
          <w:rStyle w:val="CommentReference"/>
        </w:rPr>
        <w:annotationRef/>
      </w:r>
    </w:p>
  </w:comment>
  <w:comment w:initials="PA" w:author="Pashamohammad Nouri, Alireza" w:date="2020-04-19T21:25:23" w:id="28682036">
    <w:p w:rsidR="2DC2D88E" w:rsidRDefault="2DC2D88E" w14:paraId="024120A1" w14:textId="0B0CFDB6">
      <w:pPr>
        <w:pStyle w:val="CommentText"/>
      </w:pPr>
      <w:r w:rsidR="2DC2D88E">
        <w:rPr/>
        <w:t>what did happen to the test. if it passed mention it, if it failed mention the failed status too.</w:t>
      </w:r>
      <w:r>
        <w:rPr>
          <w:rStyle w:val="CommentReference"/>
        </w:rPr>
        <w:annotationRef/>
      </w:r>
    </w:p>
  </w:comment>
  <w:comment w:initials="PA" w:author="Pashamohammad Nouri, Alireza" w:date="2020-04-19T21:26:16" w:id="2064390740">
    <w:p w:rsidR="2DC2D88E" w:rsidRDefault="2DC2D88E" w14:paraId="247AF3C4" w14:textId="278DA47B">
      <w:pPr>
        <w:pStyle w:val="CommentText"/>
      </w:pPr>
      <w:r w:rsidR="2DC2D88E">
        <w:rPr/>
        <w:t>you can add your conclusion here after running the test.</w:t>
      </w:r>
      <w:r>
        <w:rPr>
          <w:rStyle w:val="CommentReference"/>
        </w:rPr>
        <w:annotationRef/>
      </w:r>
    </w:p>
  </w:comment>
  <w:comment w:initials="PA" w:author="Pashamohammad Nouri, Alireza" w:date="2020-04-19T21:27:44" w:id="1251801825">
    <w:p w:rsidR="2DC2D88E" w:rsidRDefault="2DC2D88E" w14:paraId="1678B37E" w14:textId="32AB558E">
      <w:pPr>
        <w:pStyle w:val="CommentText"/>
      </w:pPr>
      <w:r w:rsidR="2DC2D88E">
        <w:rPr/>
        <w:t>providing some screenshot of the software in each step can help reader to follow up better with your test plan.</w:t>
      </w:r>
      <w:r>
        <w:rPr>
          <w:rStyle w:val="CommentReference"/>
        </w:rPr>
        <w:annotationRef/>
      </w:r>
    </w:p>
  </w:comment>
  <w:comment w:initials="PA" w:author="Pashamohammad Nouri, Alireza" w:date="2020-04-19T21:28:45" w:id="1292155247">
    <w:p w:rsidR="2DC2D88E" w:rsidRDefault="2DC2D88E" w14:paraId="6D6AD2B9" w14:textId="2E9C087F">
      <w:pPr>
        <w:pStyle w:val="CommentText"/>
      </w:pPr>
      <w:r w:rsidR="2DC2D88E">
        <w:rPr/>
        <w:t>if you are not using these section, you can remove them</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67072BD3"/>
  <w15:commentEx w15:done="0" w15:paraId="19293697"/>
  <w15:commentEx w15:done="0" w15:paraId="5D1FF8C6"/>
  <w15:commentEx w15:done="0" w15:paraId="2E97AD6E"/>
  <w15:commentEx w15:done="0" w15:paraId="70D150B2"/>
  <w15:commentEx w15:done="0" w15:paraId="270633BA"/>
  <w15:commentEx w15:done="0" w15:paraId="4661CAA8"/>
  <w15:commentEx w15:done="0" w15:paraId="4778A86F"/>
  <w15:commentEx w15:done="0" w15:paraId="5F8D6A13"/>
  <w15:commentEx w15:done="0" w15:paraId="49481B0A"/>
  <w15:commentEx w15:done="0" w15:paraId="6E421B6F"/>
  <w15:commentEx w15:done="0" w15:paraId="79235221"/>
  <w15:commentEx w15:done="0" w15:paraId="73FF97AD"/>
  <w15:commentEx w15:done="0" w15:paraId="5DDF1896"/>
  <w15:commentEx w15:done="0" w15:paraId="3418122A"/>
  <w15:commentEx w15:done="0" w15:paraId="016E6CCD"/>
  <w15:commentEx w15:done="0" w15:paraId="0AF64CE3"/>
  <w15:commentEx w15:done="0" w15:paraId="024120A1"/>
  <w15:commentEx w15:done="0" w15:paraId="247AF3C4"/>
  <w15:commentEx w15:done="0" w15:paraId="1678B37E"/>
  <w15:commentEx w15:done="0" w15:paraId="6D6AD2B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EA2930F" w16cex:dateUtc="2020-04-20T03:07:38.072Z"/>
  <w16cex:commentExtensible w16cex:durableId="49EE84FE" w16cex:dateUtc="2020-04-20T03:19:51.086Z"/>
  <w16cex:commentExtensible w16cex:durableId="1D12A1E0" w16cex:dateUtc="2020-04-20T03:22:19.052Z"/>
  <w16cex:commentExtensible w16cex:durableId="0189D986" w16cex:dateUtc="2020-04-20T03:23:27.764Z"/>
  <w16cex:commentExtensible w16cex:durableId="1BFD6CCF" w16cex:dateUtc="2020-04-20T03:24:30.729Z"/>
  <w16cex:commentExtensible w16cex:durableId="53D6DB55" w16cex:dateUtc="2020-04-20T03:25:23.541Z"/>
  <w16cex:commentExtensible w16cex:durableId="3E8EB475" w16cex:dateUtc="2020-04-20T03:26:16.534Z"/>
  <w16cex:commentExtensible w16cex:durableId="62309E82" w16cex:dateUtc="2020-04-20T03:27:44.814Z"/>
  <w16cex:commentExtensible w16cex:durableId="7CA568A2" w16cex:dateUtc="2020-04-20T03:28:45.651Z"/>
</w16cex:commentsExtensible>
</file>

<file path=word/commentsIds.xml><?xml version="1.0" encoding="utf-8"?>
<w16cid:commentsIds xmlns:mc="http://schemas.openxmlformats.org/markup-compatibility/2006" xmlns:w16cid="http://schemas.microsoft.com/office/word/2016/wordml/cid" mc:Ignorable="w16cid">
  <w16cid:commentId w16cid:paraId="67072BD3" w16cid:durableId="223B6EE7"/>
  <w16cid:commentId w16cid:paraId="19293697" w16cid:durableId="223B6F20"/>
  <w16cid:commentId w16cid:paraId="5D1FF8C6" w16cid:durableId="223B6F82"/>
  <w16cid:commentId w16cid:paraId="2E97AD6E" w16cid:durableId="223B7177"/>
  <w16cid:commentId w16cid:paraId="70D150B2" w16cid:durableId="223B7020"/>
  <w16cid:commentId w16cid:paraId="270633BA" w16cid:durableId="223B706E"/>
  <w16cid:commentId w16cid:paraId="4661CAA8" w16cid:durableId="223B708F"/>
  <w16cid:commentId w16cid:paraId="4778A86F" w16cid:durableId="223B7097"/>
  <w16cid:commentId w16cid:paraId="5F8D6A13" w16cid:durableId="223B70C3"/>
  <w16cid:commentId w16cid:paraId="49481B0A" w16cid:durableId="223B70D6"/>
  <w16cid:commentId w16cid:paraId="6E421B6F" w16cid:durableId="223B70EB"/>
  <w16cid:commentId w16cid:paraId="79235221" w16cid:durableId="223B7105"/>
  <w16cid:commentId w16cid:paraId="73FF97AD" w16cid:durableId="0EA2930F"/>
  <w16cid:commentId w16cid:paraId="5DDF1896" w16cid:durableId="49EE84FE"/>
  <w16cid:commentId w16cid:paraId="3418122A" w16cid:durableId="1D12A1E0"/>
  <w16cid:commentId w16cid:paraId="016E6CCD" w16cid:durableId="0189D986"/>
  <w16cid:commentId w16cid:paraId="0AF64CE3" w16cid:durableId="1BFD6CCF"/>
  <w16cid:commentId w16cid:paraId="024120A1" w16cid:durableId="53D6DB55"/>
  <w16cid:commentId w16cid:paraId="247AF3C4" w16cid:durableId="3E8EB475"/>
  <w16cid:commentId w16cid:paraId="1678B37E" w16cid:durableId="62309E82"/>
  <w16cid:commentId w16cid:paraId="6D6AD2B9" w16cid:durableId="7CA568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2155" w:rsidRDefault="00402155" w14:paraId="4BE0F903" w14:textId="77777777">
      <w:r>
        <w:separator/>
      </w:r>
    </w:p>
  </w:endnote>
  <w:endnote w:type="continuationSeparator" w:id="0">
    <w:p w:rsidR="00402155" w:rsidRDefault="00402155" w14:paraId="5AE8179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941D93" w14:paraId="5E99A73E" w14:textId="77777777">
      <w:tblPrEx>
        <w:tblCellMar>
          <w:top w:w="0" w:type="dxa"/>
          <w:bottom w:w="0" w:type="dxa"/>
        </w:tblCellMar>
      </w:tblPrEx>
      <w:tc>
        <w:tcPr>
          <w:tcW w:w="4428" w:type="dxa"/>
        </w:tcPr>
        <w:p w:rsidR="00941D93" w:rsidRDefault="00941D93" w14:paraId="33BC21AE" w14:textId="77777777">
          <w:pPr>
            <w:pStyle w:val="Footer"/>
          </w:pPr>
          <w:r>
            <w:rPr>
              <w:rFonts w:ascii="Symbol" w:hAnsi="Symbol" w:eastAsia="Symbol" w:cs="Symbol"/>
              <w:color w:val="000000"/>
            </w:rPr>
            <w:t>Ó</w:t>
          </w:r>
          <w:r>
            <w:rPr>
              <w:color w:val="000000"/>
            </w:rPr>
            <w:t xml:space="preserve"> 20</w:t>
          </w:r>
          <w:r w:rsidR="00842DC1">
            <w:rPr>
              <w:color w:val="000000"/>
            </w:rPr>
            <w:t>19</w:t>
          </w:r>
          <w:r>
            <w:rPr>
              <w:color w:val="000000"/>
            </w:rPr>
            <w:t xml:space="preserve"> </w:t>
          </w:r>
          <w:r>
            <w:fldChar w:fldCharType="begin"/>
          </w:r>
          <w:r>
            <w:instrText> DOCPROPERTY "Company"  \* MERGEFORMAT </w:instrText>
          </w:r>
          <w:r>
            <w:fldChar w:fldCharType="separate"/>
          </w:r>
          <w:r>
            <w:t>&lt;Enter team name here&gt;</w:t>
          </w:r>
          <w:r>
            <w:fldChar w:fldCharType="end"/>
          </w:r>
        </w:p>
      </w:tc>
      <w:tc>
        <w:tcPr>
          <w:tcW w:w="4428" w:type="dxa"/>
        </w:tcPr>
        <w:p w:rsidR="00941D93" w:rsidRDefault="00941D93" w14:paraId="5364D704" w14:textId="77777777">
          <w:pPr>
            <w:pStyle w:val="Footer"/>
            <w:jc w:val="right"/>
          </w:pPr>
          <w:r>
            <w:t>&lt;Drive:\Directory\</w:t>
          </w:r>
          <w:proofErr w:type="spellStart"/>
          <w:r>
            <w:t>Filename.ext</w:t>
          </w:r>
          <w:proofErr w:type="spellEnd"/>
          <w:r>
            <w:t>&gt;</w:t>
          </w:r>
        </w:p>
      </w:tc>
    </w:tr>
  </w:tbl>
  <w:p w:rsidR="00941D93" w:rsidRDefault="00941D93" w14:paraId="47B1D9DA" w14:textId="77777777">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1980"/>
      <w:gridCol w:w="900"/>
    </w:tblGrid>
    <w:tr w:rsidR="00941D93" w14:paraId="633C1C31" w14:textId="77777777">
      <w:tblPrEx>
        <w:tblCellMar>
          <w:top w:w="0" w:type="dxa"/>
          <w:bottom w:w="0" w:type="dxa"/>
        </w:tblCellMar>
      </w:tblPrEx>
      <w:tc>
        <w:tcPr>
          <w:tcW w:w="3240" w:type="dxa"/>
        </w:tcPr>
        <w:p w:rsidR="00941D93" w:rsidRDefault="00941D93" w14:paraId="74AAB766" w14:textId="77777777">
          <w:pPr>
            <w:pStyle w:val="Footer"/>
            <w:rPr>
              <w:b w:val="0"/>
              <w:bCs/>
            </w:rPr>
          </w:pPr>
          <w:r>
            <w:rPr>
              <w:b w:val="0"/>
              <w:bCs/>
            </w:rPr>
            <w:t>Test Plan</w:t>
          </w:r>
        </w:p>
      </w:tc>
      <w:tc>
        <w:tcPr>
          <w:tcW w:w="2880" w:type="dxa"/>
        </w:tcPr>
        <w:p w:rsidR="00941D93" w:rsidRDefault="0035279C" w14:paraId="544ABCFD" w14:textId="77777777">
          <w:pPr>
            <w:pStyle w:val="Footer"/>
            <w:rPr>
              <w:b w:val="0"/>
              <w:bCs/>
            </w:rPr>
          </w:pPr>
          <w:r>
            <w:t>Team 5</w:t>
          </w:r>
        </w:p>
      </w:tc>
      <w:tc>
        <w:tcPr>
          <w:tcW w:w="1980" w:type="dxa"/>
        </w:tcPr>
        <w:p w:rsidR="00941D93" w:rsidRDefault="0035279C" w14:paraId="52411658" w14:textId="77777777">
          <w:pPr>
            <w:pStyle w:val="Footer"/>
          </w:pPr>
          <w:r>
            <w:t>4/9/2020</w:t>
          </w:r>
        </w:p>
      </w:tc>
      <w:tc>
        <w:tcPr>
          <w:tcW w:w="900" w:type="dxa"/>
        </w:tcPr>
        <w:p w:rsidR="00941D93" w:rsidRDefault="00941D93" w14:paraId="2602FF0B" w14:textId="77777777">
          <w:pPr>
            <w:pStyle w:val="Footer"/>
            <w:rPr>
              <w:b w:val="0"/>
              <w:bCs/>
            </w:rPr>
          </w:pPr>
          <w:r>
            <w:rPr>
              <w:b w:val="0"/>
              <w:bCs/>
            </w:rPr>
            <w:t>Page</w:t>
          </w:r>
        </w:p>
        <w:p w:rsidR="00941D93" w:rsidRDefault="00941D93" w14:paraId="5BFF1100" w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sidR="00790ACB">
            <w:rPr>
              <w:rStyle w:val="PageNumber"/>
              <w:noProof/>
            </w:rPr>
            <w:t>1</w:t>
          </w:r>
          <w:r>
            <w:rPr>
              <w:rStyle w:val="PageNumber"/>
            </w:rPr>
            <w:fldChar w:fldCharType="end"/>
          </w:r>
        </w:p>
      </w:tc>
    </w:tr>
  </w:tbl>
  <w:p w:rsidR="00941D93" w:rsidRDefault="00941D93" w14:paraId="141272EC"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Look w:val="0000" w:firstRow="0" w:lastRow="0" w:firstColumn="0" w:lastColumn="0" w:noHBand="0" w:noVBand="0"/>
    </w:tblPr>
    <w:tblGrid>
      <w:gridCol w:w="3060"/>
      <w:gridCol w:w="2880"/>
      <w:gridCol w:w="1980"/>
      <w:gridCol w:w="1080"/>
    </w:tblGrid>
    <w:tr w:rsidR="00941D93" w14:paraId="579BD92D" w14:textId="77777777">
      <w:tblPrEx>
        <w:tblCellMar>
          <w:top w:w="0" w:type="dxa"/>
          <w:bottom w:w="0" w:type="dxa"/>
        </w:tblCellMar>
      </w:tblPrEx>
      <w:trPr>
        <w:trHeight w:val="552" w:hRule="exact"/>
      </w:trPr>
      <w:tc>
        <w:tcPr>
          <w:tcW w:w="3060" w:type="dxa"/>
        </w:tcPr>
        <w:p w:rsidR="00941D93" w:rsidRDefault="00941D93" w14:paraId="2502CC49" w14:textId="77777777">
          <w:pPr>
            <w:pStyle w:val="Footer"/>
            <w:spacing w:before="80"/>
            <w:rPr>
              <w:bCs/>
            </w:rPr>
          </w:pPr>
          <w:r>
            <w:t>Test Plan</w:t>
          </w:r>
        </w:p>
        <w:p w:rsidR="00941D93" w:rsidRDefault="00941D93" w14:paraId="7763D100" w14:textId="77777777">
          <w:pPr>
            <w:pStyle w:val="Footer"/>
            <w:spacing w:before="80"/>
          </w:pPr>
        </w:p>
        <w:p w:rsidR="00941D93" w:rsidRDefault="00941D93" w14:paraId="4B55EDF4" w14:textId="77777777">
          <w:pPr>
            <w:pStyle w:val="Footer"/>
            <w:spacing w:before="80"/>
          </w:pPr>
        </w:p>
      </w:tc>
      <w:tc>
        <w:tcPr>
          <w:tcW w:w="2880" w:type="dxa"/>
        </w:tcPr>
        <w:p w:rsidR="00941D93" w:rsidRDefault="00941D93" w14:paraId="3A967458" w14:textId="77777777">
          <w:pPr>
            <w:pStyle w:val="Footer"/>
            <w:spacing w:before="80"/>
            <w:rPr>
              <w:bCs/>
            </w:rPr>
          </w:pPr>
          <w:r>
            <w:fldChar w:fldCharType="begin"/>
          </w:r>
          <w:r>
            <w:instrText> DOCPROPERTY "Company"  \* MERGEFORMAT </w:instrText>
          </w:r>
          <w:r>
            <w:fldChar w:fldCharType="separate"/>
          </w:r>
          <w:r>
            <w:t>&lt;Enter team name here&gt;</w:t>
          </w:r>
          <w:r>
            <w:fldChar w:fldCharType="end"/>
          </w:r>
        </w:p>
      </w:tc>
      <w:tc>
        <w:tcPr>
          <w:tcW w:w="1980" w:type="dxa"/>
        </w:tcPr>
        <w:p w:rsidR="00941D93" w:rsidRDefault="00941D93" w14:paraId="38FA317B" w14:textId="77777777">
          <w:pPr>
            <w:pStyle w:val="Footer"/>
            <w:spacing w:before="80"/>
            <w:rPr>
              <w:bCs/>
            </w:rPr>
          </w:pPr>
          <w:r>
            <w:rPr>
              <w:bCs/>
            </w:rPr>
            <w:t>Date</w:t>
          </w:r>
        </w:p>
        <w:p w:rsidR="00941D93" w:rsidRDefault="00941D93" w14:paraId="71490988" w14:textId="77777777">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3D6389">
            <w:rPr>
              <w:b w:val="0"/>
              <w:bCs/>
              <w:noProof/>
            </w:rPr>
            <w:t>4/10/2020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3D6389">
            <w:rPr>
              <w:b w:val="0"/>
              <w:bCs/>
              <w:noProof/>
            </w:rPr>
            <w:t>10:00 PM</w:t>
          </w:r>
          <w:r>
            <w:rPr>
              <w:b w:val="0"/>
              <w:bCs/>
            </w:rPr>
            <w:fldChar w:fldCharType="end"/>
          </w:r>
        </w:p>
      </w:tc>
      <w:tc>
        <w:tcPr>
          <w:tcW w:w="1080" w:type="dxa"/>
        </w:tcPr>
        <w:p w:rsidR="00941D93" w:rsidRDefault="00941D93" w14:paraId="19FF9C0C" w14:textId="77777777">
          <w:pPr>
            <w:pStyle w:val="Footer"/>
            <w:spacing w:before="80"/>
            <w:rPr>
              <w:bCs/>
            </w:rPr>
          </w:pPr>
          <w:r>
            <w:rPr>
              <w:bCs/>
            </w:rPr>
            <w:t>Page</w:t>
          </w:r>
        </w:p>
        <w:p w:rsidR="00941D93" w:rsidRDefault="00941D93" w14:paraId="7E1232BA" w14:textId="77777777">
          <w:pPr>
            <w:pStyle w:val="Footer"/>
            <w:spacing w:before="80"/>
          </w:pPr>
          <w:r>
            <w:rPr>
              <w:b w:val="0"/>
              <w:bCs/>
            </w:rPr>
            <w:fldChar w:fldCharType="begin"/>
          </w:r>
          <w:r>
            <w:rPr>
              <w:b w:val="0"/>
              <w:bCs/>
            </w:rPr>
            <w:instrText xml:space="preserve">page </w:instrText>
          </w:r>
          <w:r>
            <w:rPr>
              <w:b w:val="0"/>
              <w:bCs/>
            </w:rPr>
            <w:fldChar w:fldCharType="separate"/>
          </w:r>
          <w:r w:rsidR="00790ACB">
            <w:rPr>
              <w:b w:val="0"/>
              <w:bCs/>
              <w:noProof/>
            </w:rPr>
            <w:t>ii</w:t>
          </w:r>
          <w:r>
            <w:rPr>
              <w:b w:val="0"/>
              <w:bCs/>
            </w:rPr>
            <w:fldChar w:fldCharType="end"/>
          </w:r>
          <w:r>
            <w:t xml:space="preserve"> </w:t>
          </w:r>
        </w:p>
        <w:p w:rsidR="00941D93" w:rsidRDefault="00941D93" w14:paraId="1B30F685" w14:textId="77777777">
          <w:pPr>
            <w:pStyle w:val="Footer"/>
            <w:spacing w:before="80"/>
          </w:pPr>
        </w:p>
        <w:p w:rsidR="00941D93" w:rsidRDefault="00941D93" w14:paraId="406E03FD" w14:textId="77777777">
          <w:pPr>
            <w:pStyle w:val="Footer"/>
            <w:spacing w:before="80"/>
          </w:pPr>
        </w:p>
      </w:tc>
    </w:tr>
  </w:tbl>
  <w:p w:rsidR="00941D93" w:rsidRDefault="00941D93" w14:paraId="10E76C24"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1980"/>
      <w:gridCol w:w="900"/>
    </w:tblGrid>
    <w:tr w:rsidR="00D25C79" w14:paraId="77E4C56F" w14:textId="77777777">
      <w:tblPrEx>
        <w:tblCellMar>
          <w:top w:w="0" w:type="dxa"/>
          <w:bottom w:w="0" w:type="dxa"/>
        </w:tblCellMar>
      </w:tblPrEx>
      <w:tc>
        <w:tcPr>
          <w:tcW w:w="3240" w:type="dxa"/>
        </w:tcPr>
        <w:p w:rsidR="00D25C79" w:rsidRDefault="00D25C79" w14:paraId="68D3A1C0" w14:textId="77777777">
          <w:pPr>
            <w:pStyle w:val="Footer"/>
            <w:rPr>
              <w:b w:val="0"/>
              <w:bCs/>
            </w:rPr>
          </w:pPr>
          <w:r>
            <w:rPr>
              <w:b w:val="0"/>
              <w:bCs/>
            </w:rPr>
            <w:t>Test Plan</w:t>
          </w:r>
        </w:p>
      </w:tc>
      <w:tc>
        <w:tcPr>
          <w:tcW w:w="2880" w:type="dxa"/>
        </w:tcPr>
        <w:p w:rsidR="00D25C79" w:rsidRDefault="00D25C79" w14:paraId="19F12FC6" w14:textId="77777777">
          <w:pPr>
            <w:pStyle w:val="Footer"/>
            <w:rPr>
              <w:b w:val="0"/>
              <w:bCs/>
            </w:rPr>
          </w:pPr>
          <w:r>
            <w:t>Team 5</w:t>
          </w:r>
        </w:p>
      </w:tc>
      <w:tc>
        <w:tcPr>
          <w:tcW w:w="1980" w:type="dxa"/>
        </w:tcPr>
        <w:p w:rsidR="00D25C79" w:rsidRDefault="00D25C79" w14:paraId="54C27D6B" w14:textId="77777777">
          <w:pPr>
            <w:pStyle w:val="Footer"/>
          </w:pPr>
          <w:r>
            <w:t>4/9/2020</w:t>
          </w:r>
        </w:p>
      </w:tc>
      <w:tc>
        <w:tcPr>
          <w:tcW w:w="900" w:type="dxa"/>
        </w:tcPr>
        <w:p w:rsidR="00D25C79" w:rsidRDefault="00D25C79" w14:paraId="44525E71" w14:textId="77777777">
          <w:pPr>
            <w:pStyle w:val="Footer"/>
            <w:rPr>
              <w:b w:val="0"/>
              <w:bCs/>
            </w:rPr>
          </w:pPr>
          <w:r>
            <w:rPr>
              <w:b w:val="0"/>
              <w:bCs/>
            </w:rPr>
            <w:t>Page</w:t>
          </w:r>
        </w:p>
        <w:p w:rsidR="00D25C79" w:rsidRDefault="00D25C79" w14:paraId="26FDF676" w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rsidR="00D25C79" w:rsidRDefault="00D25C79" w14:paraId="1E7738D9"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1980"/>
      <w:gridCol w:w="900"/>
    </w:tblGrid>
    <w:tr w:rsidR="00D25C79" w14:paraId="192F6E88" w14:textId="77777777">
      <w:tblPrEx>
        <w:tblCellMar>
          <w:top w:w="0" w:type="dxa"/>
          <w:bottom w:w="0" w:type="dxa"/>
        </w:tblCellMar>
      </w:tblPrEx>
      <w:tc>
        <w:tcPr>
          <w:tcW w:w="3240" w:type="dxa"/>
        </w:tcPr>
        <w:p w:rsidR="00D25C79" w:rsidRDefault="00D25C79" w14:paraId="09F0E9F4" w14:textId="77777777">
          <w:pPr>
            <w:pStyle w:val="Footer"/>
            <w:rPr>
              <w:b w:val="0"/>
              <w:bCs/>
            </w:rPr>
          </w:pPr>
          <w:r>
            <w:rPr>
              <w:b w:val="0"/>
              <w:bCs/>
            </w:rPr>
            <w:t>Test Plan</w:t>
          </w:r>
        </w:p>
      </w:tc>
      <w:tc>
        <w:tcPr>
          <w:tcW w:w="2880" w:type="dxa"/>
        </w:tcPr>
        <w:p w:rsidR="00D25C79" w:rsidRDefault="00D25C79" w14:paraId="7A4BFB19" w14:textId="77777777">
          <w:pPr>
            <w:pStyle w:val="Footer"/>
            <w:rPr>
              <w:b w:val="0"/>
              <w:bCs/>
            </w:rPr>
          </w:pPr>
          <w:r>
            <w:t>Team 5</w:t>
          </w:r>
        </w:p>
      </w:tc>
      <w:tc>
        <w:tcPr>
          <w:tcW w:w="1980" w:type="dxa"/>
        </w:tcPr>
        <w:p w:rsidR="00D25C79" w:rsidRDefault="00D25C79" w14:paraId="4FECD688" w14:textId="77777777">
          <w:pPr>
            <w:pStyle w:val="Footer"/>
          </w:pPr>
          <w:r>
            <w:t>4/9/2020</w:t>
          </w:r>
        </w:p>
      </w:tc>
      <w:tc>
        <w:tcPr>
          <w:tcW w:w="900" w:type="dxa"/>
        </w:tcPr>
        <w:p w:rsidR="00D25C79" w:rsidRDefault="00D25C79" w14:paraId="4BEF0156" w14:textId="77777777">
          <w:pPr>
            <w:pStyle w:val="Footer"/>
            <w:rPr>
              <w:b w:val="0"/>
              <w:bCs/>
            </w:rPr>
          </w:pPr>
          <w:r>
            <w:rPr>
              <w:b w:val="0"/>
              <w:bCs/>
            </w:rPr>
            <w:t>Page</w:t>
          </w:r>
        </w:p>
        <w:p w:rsidR="00D25C79" w:rsidRDefault="00D25C79" w14:paraId="2B132998" w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rsidR="00D25C79" w:rsidRDefault="00D25C79" w14:paraId="4BB027BB"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1980"/>
      <w:gridCol w:w="900"/>
    </w:tblGrid>
    <w:tr w:rsidR="00D25C79" w14:paraId="68DB8CC9" w14:textId="77777777">
      <w:tblPrEx>
        <w:tblCellMar>
          <w:top w:w="0" w:type="dxa"/>
          <w:bottom w:w="0" w:type="dxa"/>
        </w:tblCellMar>
      </w:tblPrEx>
      <w:tc>
        <w:tcPr>
          <w:tcW w:w="3240" w:type="dxa"/>
        </w:tcPr>
        <w:p w:rsidR="00D25C79" w:rsidRDefault="00D25C79" w14:paraId="60BA9F36" w14:textId="77777777">
          <w:pPr>
            <w:pStyle w:val="Footer"/>
            <w:rPr>
              <w:b w:val="0"/>
              <w:bCs/>
            </w:rPr>
          </w:pPr>
          <w:r>
            <w:rPr>
              <w:b w:val="0"/>
              <w:bCs/>
            </w:rPr>
            <w:t>Test Plan</w:t>
          </w:r>
        </w:p>
      </w:tc>
      <w:tc>
        <w:tcPr>
          <w:tcW w:w="2880" w:type="dxa"/>
        </w:tcPr>
        <w:p w:rsidR="00D25C79" w:rsidRDefault="00D25C79" w14:paraId="727AB3C7" w14:textId="77777777">
          <w:pPr>
            <w:pStyle w:val="Footer"/>
            <w:rPr>
              <w:b w:val="0"/>
              <w:bCs/>
            </w:rPr>
          </w:pPr>
          <w:r>
            <w:t>Team 5</w:t>
          </w:r>
        </w:p>
      </w:tc>
      <w:tc>
        <w:tcPr>
          <w:tcW w:w="1980" w:type="dxa"/>
        </w:tcPr>
        <w:p w:rsidR="00D25C79" w:rsidRDefault="00D25C79" w14:paraId="684FDF56" w14:textId="77777777">
          <w:pPr>
            <w:pStyle w:val="Footer"/>
          </w:pPr>
          <w:r>
            <w:t>4/9/2020</w:t>
          </w:r>
        </w:p>
      </w:tc>
      <w:tc>
        <w:tcPr>
          <w:tcW w:w="900" w:type="dxa"/>
        </w:tcPr>
        <w:p w:rsidR="00D25C79" w:rsidRDefault="00D25C79" w14:paraId="5B37E4CB" w14:textId="77777777">
          <w:pPr>
            <w:pStyle w:val="Footer"/>
            <w:rPr>
              <w:b w:val="0"/>
              <w:bCs/>
            </w:rPr>
          </w:pPr>
          <w:r>
            <w:rPr>
              <w:b w:val="0"/>
              <w:bCs/>
            </w:rPr>
            <w:t>Page</w:t>
          </w:r>
        </w:p>
        <w:p w:rsidR="00D25C79" w:rsidRDefault="00D25C79" w14:paraId="0A5137EF" w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rsidR="00D25C79" w:rsidRDefault="00D25C79" w14:paraId="49B4E75E" w14:textId="7777777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1980"/>
      <w:gridCol w:w="900"/>
    </w:tblGrid>
    <w:tr w:rsidR="00D900A9" w14:paraId="36193D4B" w14:textId="77777777">
      <w:tblPrEx>
        <w:tblCellMar>
          <w:top w:w="0" w:type="dxa"/>
          <w:bottom w:w="0" w:type="dxa"/>
        </w:tblCellMar>
      </w:tblPrEx>
      <w:tc>
        <w:tcPr>
          <w:tcW w:w="3240" w:type="dxa"/>
        </w:tcPr>
        <w:p w:rsidR="00D900A9" w:rsidRDefault="00D900A9" w14:paraId="4A4922B8" w14:textId="77777777">
          <w:pPr>
            <w:pStyle w:val="Footer"/>
            <w:rPr>
              <w:b w:val="0"/>
              <w:bCs/>
            </w:rPr>
          </w:pPr>
          <w:r>
            <w:rPr>
              <w:b w:val="0"/>
              <w:bCs/>
            </w:rPr>
            <w:t>Test Plan</w:t>
          </w:r>
        </w:p>
      </w:tc>
      <w:tc>
        <w:tcPr>
          <w:tcW w:w="2880" w:type="dxa"/>
        </w:tcPr>
        <w:p w:rsidR="00D900A9" w:rsidRDefault="00D900A9" w14:paraId="72C5B79F" w14:textId="77777777">
          <w:pPr>
            <w:pStyle w:val="Footer"/>
            <w:rPr>
              <w:b w:val="0"/>
              <w:bCs/>
            </w:rPr>
          </w:pPr>
          <w:r>
            <w:t>Team 5</w:t>
          </w:r>
        </w:p>
      </w:tc>
      <w:tc>
        <w:tcPr>
          <w:tcW w:w="1980" w:type="dxa"/>
        </w:tcPr>
        <w:p w:rsidR="00D900A9" w:rsidRDefault="00D900A9" w14:paraId="2622333E" w14:textId="77777777">
          <w:pPr>
            <w:pStyle w:val="Footer"/>
          </w:pPr>
          <w:r>
            <w:t>4/9/2020</w:t>
          </w:r>
        </w:p>
      </w:tc>
      <w:tc>
        <w:tcPr>
          <w:tcW w:w="900" w:type="dxa"/>
        </w:tcPr>
        <w:p w:rsidR="00D900A9" w:rsidRDefault="00D900A9" w14:paraId="09149B55" w14:textId="77777777">
          <w:pPr>
            <w:pStyle w:val="Footer"/>
            <w:rPr>
              <w:b w:val="0"/>
              <w:bCs/>
            </w:rPr>
          </w:pPr>
          <w:r>
            <w:rPr>
              <w:b w:val="0"/>
              <w:bCs/>
            </w:rPr>
            <w:t>Page</w:t>
          </w:r>
        </w:p>
        <w:p w:rsidR="00D900A9" w:rsidRDefault="00D900A9" w14:paraId="7697BC21" w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rsidR="00D900A9" w:rsidRDefault="00D900A9" w14:paraId="0151311B" w14:textId="7777777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1980"/>
      <w:gridCol w:w="900"/>
    </w:tblGrid>
    <w:tr w:rsidR="00D900A9" w14:paraId="1EC13680" w14:textId="77777777">
      <w:tblPrEx>
        <w:tblCellMar>
          <w:top w:w="0" w:type="dxa"/>
          <w:bottom w:w="0" w:type="dxa"/>
        </w:tblCellMar>
      </w:tblPrEx>
      <w:tc>
        <w:tcPr>
          <w:tcW w:w="3240" w:type="dxa"/>
        </w:tcPr>
        <w:p w:rsidR="00D900A9" w:rsidRDefault="00D900A9" w14:paraId="74EE1A3C" w14:textId="77777777">
          <w:pPr>
            <w:pStyle w:val="Footer"/>
            <w:rPr>
              <w:b w:val="0"/>
              <w:bCs/>
            </w:rPr>
          </w:pPr>
          <w:r>
            <w:rPr>
              <w:b w:val="0"/>
              <w:bCs/>
            </w:rPr>
            <w:t>Test Plan</w:t>
          </w:r>
        </w:p>
      </w:tc>
      <w:tc>
        <w:tcPr>
          <w:tcW w:w="2880" w:type="dxa"/>
        </w:tcPr>
        <w:p w:rsidR="00D900A9" w:rsidRDefault="00D900A9" w14:paraId="6D715792" w14:textId="77777777">
          <w:pPr>
            <w:pStyle w:val="Footer"/>
            <w:rPr>
              <w:b w:val="0"/>
              <w:bCs/>
            </w:rPr>
          </w:pPr>
          <w:r>
            <w:t>Team 5</w:t>
          </w:r>
        </w:p>
      </w:tc>
      <w:tc>
        <w:tcPr>
          <w:tcW w:w="1980" w:type="dxa"/>
        </w:tcPr>
        <w:p w:rsidR="00D900A9" w:rsidRDefault="00D900A9" w14:paraId="30396BE9" w14:textId="77777777">
          <w:pPr>
            <w:pStyle w:val="Footer"/>
          </w:pPr>
          <w:r>
            <w:t>4/9/2020</w:t>
          </w:r>
        </w:p>
      </w:tc>
      <w:tc>
        <w:tcPr>
          <w:tcW w:w="900" w:type="dxa"/>
        </w:tcPr>
        <w:p w:rsidR="00D900A9" w:rsidRDefault="00D900A9" w14:paraId="25ED8477" w14:textId="77777777">
          <w:pPr>
            <w:pStyle w:val="Footer"/>
            <w:rPr>
              <w:b w:val="0"/>
              <w:bCs/>
            </w:rPr>
          </w:pPr>
          <w:r>
            <w:rPr>
              <w:b w:val="0"/>
              <w:bCs/>
            </w:rPr>
            <w:t>Page</w:t>
          </w:r>
        </w:p>
        <w:p w:rsidR="00D900A9" w:rsidRDefault="00D900A9" w14:paraId="23FF9343" w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rsidR="00D900A9" w:rsidRDefault="00D900A9" w14:paraId="75549913" w14:textId="7777777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1980"/>
      <w:gridCol w:w="900"/>
    </w:tblGrid>
    <w:tr w:rsidR="00D900A9" w14:paraId="220788E1" w14:textId="77777777">
      <w:tblPrEx>
        <w:tblCellMar>
          <w:top w:w="0" w:type="dxa"/>
          <w:bottom w:w="0" w:type="dxa"/>
        </w:tblCellMar>
      </w:tblPrEx>
      <w:tc>
        <w:tcPr>
          <w:tcW w:w="3240" w:type="dxa"/>
        </w:tcPr>
        <w:p w:rsidR="00D900A9" w:rsidRDefault="00D900A9" w14:paraId="419BFC50" w14:textId="77777777">
          <w:pPr>
            <w:pStyle w:val="Footer"/>
            <w:rPr>
              <w:b w:val="0"/>
              <w:bCs/>
            </w:rPr>
          </w:pPr>
          <w:r>
            <w:rPr>
              <w:b w:val="0"/>
              <w:bCs/>
            </w:rPr>
            <w:t>Test Plan</w:t>
          </w:r>
        </w:p>
      </w:tc>
      <w:tc>
        <w:tcPr>
          <w:tcW w:w="2880" w:type="dxa"/>
        </w:tcPr>
        <w:p w:rsidR="00D900A9" w:rsidRDefault="00D900A9" w14:paraId="182B6B25" w14:textId="77777777">
          <w:pPr>
            <w:pStyle w:val="Footer"/>
            <w:rPr>
              <w:b w:val="0"/>
              <w:bCs/>
            </w:rPr>
          </w:pPr>
          <w:r>
            <w:t>Team 5</w:t>
          </w:r>
        </w:p>
      </w:tc>
      <w:tc>
        <w:tcPr>
          <w:tcW w:w="1980" w:type="dxa"/>
        </w:tcPr>
        <w:p w:rsidR="00D900A9" w:rsidRDefault="00D900A9" w14:paraId="54BA3B5D" w14:textId="77777777">
          <w:pPr>
            <w:pStyle w:val="Footer"/>
          </w:pPr>
          <w:r>
            <w:t>4/9/2020</w:t>
          </w:r>
        </w:p>
      </w:tc>
      <w:tc>
        <w:tcPr>
          <w:tcW w:w="900" w:type="dxa"/>
        </w:tcPr>
        <w:p w:rsidR="00D900A9" w:rsidRDefault="00D900A9" w14:paraId="07843F39" w14:textId="77777777">
          <w:pPr>
            <w:pStyle w:val="Footer"/>
            <w:rPr>
              <w:b w:val="0"/>
              <w:bCs/>
            </w:rPr>
          </w:pPr>
          <w:r>
            <w:rPr>
              <w:b w:val="0"/>
              <w:bCs/>
            </w:rPr>
            <w:t>Page</w:t>
          </w:r>
        </w:p>
        <w:p w:rsidR="00D900A9" w:rsidRDefault="00D900A9" w14:paraId="777A186A" w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rsidR="00D900A9" w:rsidRDefault="00D900A9" w14:paraId="161AE8A5" w14:textId="7777777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1980"/>
      <w:gridCol w:w="900"/>
    </w:tblGrid>
    <w:tr w:rsidR="00D900A9" w14:paraId="6C72E15A" w14:textId="77777777">
      <w:tblPrEx>
        <w:tblCellMar>
          <w:top w:w="0" w:type="dxa"/>
          <w:bottom w:w="0" w:type="dxa"/>
        </w:tblCellMar>
      </w:tblPrEx>
      <w:tc>
        <w:tcPr>
          <w:tcW w:w="3240" w:type="dxa"/>
        </w:tcPr>
        <w:p w:rsidR="00D900A9" w:rsidRDefault="00D900A9" w14:paraId="6FEEA229" w14:textId="77777777">
          <w:pPr>
            <w:pStyle w:val="Footer"/>
            <w:rPr>
              <w:b w:val="0"/>
              <w:bCs/>
            </w:rPr>
          </w:pPr>
          <w:r>
            <w:rPr>
              <w:b w:val="0"/>
              <w:bCs/>
            </w:rPr>
            <w:t>Test Plan</w:t>
          </w:r>
        </w:p>
      </w:tc>
      <w:tc>
        <w:tcPr>
          <w:tcW w:w="2880" w:type="dxa"/>
        </w:tcPr>
        <w:p w:rsidR="00D900A9" w:rsidRDefault="00D900A9" w14:paraId="30D004CB" w14:textId="77777777">
          <w:pPr>
            <w:pStyle w:val="Footer"/>
            <w:rPr>
              <w:b w:val="0"/>
              <w:bCs/>
            </w:rPr>
          </w:pPr>
          <w:r>
            <w:t>Team 5</w:t>
          </w:r>
        </w:p>
      </w:tc>
      <w:tc>
        <w:tcPr>
          <w:tcW w:w="1980" w:type="dxa"/>
        </w:tcPr>
        <w:p w:rsidR="00D900A9" w:rsidRDefault="00D900A9" w14:paraId="3754AA00" w14:textId="77777777">
          <w:pPr>
            <w:pStyle w:val="Footer"/>
          </w:pPr>
          <w:r>
            <w:t>4/9/2020</w:t>
          </w:r>
        </w:p>
      </w:tc>
      <w:tc>
        <w:tcPr>
          <w:tcW w:w="900" w:type="dxa"/>
        </w:tcPr>
        <w:p w:rsidR="00D900A9" w:rsidRDefault="00D900A9" w14:paraId="460A9C10" w14:textId="77777777">
          <w:pPr>
            <w:pStyle w:val="Footer"/>
            <w:rPr>
              <w:b w:val="0"/>
              <w:bCs/>
            </w:rPr>
          </w:pPr>
          <w:r>
            <w:rPr>
              <w:b w:val="0"/>
              <w:bCs/>
            </w:rPr>
            <w:t>Page</w:t>
          </w:r>
        </w:p>
        <w:p w:rsidR="00D900A9" w:rsidRDefault="00D900A9" w14:paraId="2011F864" w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rsidR="00D900A9" w:rsidRDefault="00D900A9" w14:paraId="0E3C2F6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2155" w:rsidRDefault="00402155" w14:paraId="76F30AC1" w14:textId="77777777">
      <w:r>
        <w:separator/>
      </w:r>
    </w:p>
  </w:footnote>
  <w:footnote w:type="continuationSeparator" w:id="0">
    <w:p w:rsidR="00402155" w:rsidRDefault="00402155" w14:paraId="7A57395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93" w:rsidRDefault="00941D93" w14:paraId="1021B7AF" w14:textId="77777777">
    <w:pPr>
      <w:rPr>
        <w:sz w:val="24"/>
      </w:rPr>
    </w:pPr>
  </w:p>
  <w:p w:rsidR="00941D93" w:rsidRDefault="00941D93" w14:paraId="78907C6D" w14:textId="77777777">
    <w:pPr>
      <w:pBdr>
        <w:top w:val="single" w:color="auto" w:sz="6" w:space="1"/>
      </w:pBdr>
      <w:rPr>
        <w:sz w:val="24"/>
      </w:rPr>
    </w:pPr>
  </w:p>
  <w:p w:rsidR="00941D93" w:rsidRDefault="004D0BAC" w14:paraId="5A026937" w14:textId="77777777">
    <w:pPr>
      <w:pStyle w:val="Title"/>
    </w:pPr>
    <w:r>
      <w:t>Team 5</w:t>
    </w:r>
  </w:p>
  <w:p w:rsidR="00941D93" w:rsidRDefault="00941D93" w14:paraId="298B5A7E" w14:textId="77777777">
    <w:pPr>
      <w:pBdr>
        <w:bottom w:val="single" w:color="auto" w:sz="6" w:space="1"/>
      </w:pBdr>
      <w:jc w:val="right"/>
      <w:rPr>
        <w:sz w:val="24"/>
      </w:rPr>
    </w:pPr>
  </w:p>
  <w:p w:rsidR="00941D93" w:rsidRDefault="00941D93" w14:paraId="621B62BF" w14:textId="77777777">
    <w:pPr>
      <w:pStyle w:val="Title"/>
    </w:pPr>
  </w:p>
  <w:p w:rsidR="00941D93" w:rsidRDefault="00941D93" w14:paraId="4FA82475" w14:textId="77777777">
    <w:pPr>
      <w:pStyle w:val="Title"/>
    </w:pPr>
  </w:p>
  <w:p w:rsidR="00941D93" w:rsidRDefault="00941D93" w14:paraId="008B8C00" w14:textId="77777777">
    <w:pPr>
      <w:pStyle w:val="Title"/>
    </w:pPr>
  </w:p>
  <w:p w:rsidR="00941D93" w:rsidRDefault="00941D93" w14:paraId="04869A45" w14:textId="77777777">
    <w:pPr>
      <w:pStyle w:val="Title"/>
    </w:pPr>
  </w:p>
  <w:p w:rsidR="00941D93" w:rsidRDefault="00941D93" w14:paraId="3AD8FA5F" w14:textId="77777777">
    <w:pPr>
      <w:pStyle w:val="Title"/>
    </w:pPr>
  </w:p>
  <w:p w:rsidR="00941D93" w:rsidRDefault="00941D93" w14:paraId="3109E16B" w14:textId="77777777">
    <w:pPr>
      <w:pStyle w:val="Title"/>
    </w:pPr>
  </w:p>
  <w:p w:rsidR="00941D93" w:rsidRDefault="00941D93" w14:paraId="6319845C" w14:textId="77777777">
    <w:pPr>
      <w:pStyle w:val="Title"/>
    </w:pPr>
  </w:p>
  <w:p w:rsidR="00941D93" w:rsidRDefault="00941D93" w14:paraId="64F7A9FE" w14:textId="77777777">
    <w:pPr>
      <w:pStyle w:val="Title"/>
    </w:pPr>
  </w:p>
  <w:p w:rsidR="00941D93" w:rsidRDefault="00941D93" w14:paraId="0C4156AF" w14:textId="77777777">
    <w:pPr>
      <w:pStyle w:val="Title"/>
    </w:pPr>
  </w:p>
  <w:p w:rsidR="00941D93" w:rsidRDefault="00941D93" w14:paraId="41A73025" w14:textId="77777777">
    <w:pPr>
      <w:pStyle w:val="Title"/>
    </w:pPr>
  </w:p>
  <w:p w:rsidR="00941D93" w:rsidRDefault="00941D93" w14:paraId="45EEDA9A" w14:textId="77777777"/>
  <w:p w:rsidR="00941D93" w:rsidRDefault="00941D93" w14:paraId="774513A5" w14:textId="77777777"/>
  <w:p w:rsidR="00941D93" w:rsidRDefault="00941D93" w14:paraId="300F88A5" w14:textId="7777777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93" w:rsidRDefault="00941D93" w14:paraId="5BF7C7A3" w14:textId="77777777">
    <w:pPr>
      <w:pStyle w:val="Header"/>
    </w:pPr>
    <w:r>
      <w:t>Test Plan</w:t>
    </w:r>
    <w:r>
      <w:tab/>
    </w:r>
    <w:r>
      <w:tab/>
    </w:r>
  </w:p>
  <w:p w:rsidR="00941D93" w:rsidRDefault="00941D93" w14:paraId="4BB29A98"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93" w:rsidRDefault="00941D93" w14:paraId="3C6CEE96" w14:textId="77777777">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C79" w:rsidRDefault="00D25C79" w14:paraId="561BED17" w14:textId="77777777">
    <w:pPr>
      <w:pStyle w:val="Header"/>
    </w:pPr>
    <w:r>
      <w:t>Test Plan</w:t>
    </w:r>
    <w:r>
      <w:tab/>
    </w:r>
    <w:r>
      <w:tab/>
    </w:r>
  </w:p>
  <w:p w:rsidR="00D25C79" w:rsidRDefault="00D25C79" w14:paraId="08637AB4"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C79" w:rsidRDefault="00D25C79" w14:paraId="6CBCCAD9" w14:textId="77777777">
    <w:pPr>
      <w:pStyle w:val="Header"/>
    </w:pPr>
    <w:r>
      <w:t>Test Plan</w:t>
    </w:r>
    <w:r>
      <w:tab/>
    </w:r>
    <w:r>
      <w:tab/>
    </w:r>
  </w:p>
  <w:p w:rsidR="00D25C79" w:rsidRDefault="00D25C79" w14:paraId="21BEC76B" w14:textId="7777777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C79" w:rsidRDefault="00D25C79" w14:paraId="1B99323A" w14:textId="77777777">
    <w:pPr>
      <w:pStyle w:val="Header"/>
    </w:pPr>
    <w:r>
      <w:t>Test Plan</w:t>
    </w:r>
    <w:r>
      <w:tab/>
    </w:r>
    <w:r>
      <w:tab/>
    </w:r>
  </w:p>
  <w:p w:rsidR="00D25C79" w:rsidRDefault="00D25C79" w14:paraId="5F28A014" w14:textId="777777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00A9" w:rsidRDefault="00D900A9" w14:paraId="380A449A" w14:textId="77777777">
    <w:pPr>
      <w:pStyle w:val="Header"/>
    </w:pPr>
    <w:r>
      <w:t>Test Plan</w:t>
    </w:r>
    <w:r>
      <w:tab/>
    </w:r>
    <w:r>
      <w:tab/>
    </w:r>
  </w:p>
  <w:p w:rsidR="00D900A9" w:rsidRDefault="00D900A9" w14:paraId="7CF6A5FA" w14:textId="7777777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00A9" w:rsidRDefault="00D900A9" w14:paraId="72576203" w14:textId="77777777">
    <w:pPr>
      <w:pStyle w:val="Header"/>
    </w:pPr>
    <w:r>
      <w:t>Test Plan</w:t>
    </w:r>
    <w:r>
      <w:tab/>
    </w:r>
    <w:r>
      <w:tab/>
    </w:r>
  </w:p>
  <w:p w:rsidR="00D900A9" w:rsidRDefault="00D900A9" w14:paraId="1D580EFB" w14:textId="7777777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00A9" w:rsidRDefault="00D900A9" w14:paraId="03532B9D" w14:textId="77777777">
    <w:pPr>
      <w:pStyle w:val="Header"/>
    </w:pPr>
    <w:r>
      <w:t>Test Plan</w:t>
    </w:r>
    <w:r>
      <w:tab/>
    </w:r>
    <w:r>
      <w:tab/>
    </w:r>
  </w:p>
  <w:p w:rsidR="00D900A9" w:rsidRDefault="00D900A9" w14:paraId="28BCDF48" w14:textId="7777777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00A9" w:rsidRDefault="00D900A9" w14:paraId="5A874AC9" w14:textId="77777777">
    <w:pPr>
      <w:pStyle w:val="Header"/>
    </w:pPr>
    <w:r>
      <w:t>Test Plan</w:t>
    </w:r>
    <w:r>
      <w:tab/>
    </w:r>
    <w:r>
      <w:tab/>
    </w:r>
  </w:p>
  <w:p w:rsidR="00D900A9" w:rsidRDefault="00D900A9" w14:paraId="134CEDAB"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6"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7"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hint="default" w:ascii="Wingdings" w:hAnsi="Wingdings"/>
        <w:sz w:val="16"/>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3"/>
  </w:num>
  <w:num w:numId="13">
    <w:abstractNumId w:val="7"/>
  </w:num>
  <w:num w:numId="14">
    <w:abstractNumId w:val="2"/>
  </w:num>
  <w:num w:numId="15">
    <w:abstractNumId w:val="6"/>
  </w:num>
  <w:numIdMacAtCleanup w:val="13"/>
</w:numbering>
</file>

<file path=word/people.xml><?xml version="1.0" encoding="utf-8"?>
<w15:people xmlns:mc="http://schemas.openxmlformats.org/markup-compatibility/2006" xmlns:w15="http://schemas.microsoft.com/office/word/2012/wordml" mc:Ignorable="w15">
  <w15:person w15:author="Pashamohammad Nouri, Alireza">
    <w15:presenceInfo w15:providerId="AD" w15:userId="S::apashamoham@miners.utep.edu::1ff5510b-6483-451b-99c5-8713fb697f0e"/>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50"/>
  <w:embedSystemFonts/>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F8"/>
    <w:rsid w:val="00013402"/>
    <w:rsid w:val="0004173A"/>
    <w:rsid w:val="000927B9"/>
    <w:rsid w:val="00101CFF"/>
    <w:rsid w:val="00117E14"/>
    <w:rsid w:val="00150787"/>
    <w:rsid w:val="00165AFB"/>
    <w:rsid w:val="001F407B"/>
    <w:rsid w:val="00225369"/>
    <w:rsid w:val="0027190F"/>
    <w:rsid w:val="002A78E4"/>
    <w:rsid w:val="003140D8"/>
    <w:rsid w:val="0035279C"/>
    <w:rsid w:val="003D58CD"/>
    <w:rsid w:val="003D6389"/>
    <w:rsid w:val="00402155"/>
    <w:rsid w:val="00453A8C"/>
    <w:rsid w:val="004706B7"/>
    <w:rsid w:val="004D0BAC"/>
    <w:rsid w:val="005731F3"/>
    <w:rsid w:val="00631DE0"/>
    <w:rsid w:val="006C1533"/>
    <w:rsid w:val="00730F7D"/>
    <w:rsid w:val="00790ACB"/>
    <w:rsid w:val="007A4335"/>
    <w:rsid w:val="007E0AF8"/>
    <w:rsid w:val="008220E3"/>
    <w:rsid w:val="00842DC1"/>
    <w:rsid w:val="008C114A"/>
    <w:rsid w:val="009069AE"/>
    <w:rsid w:val="009162F5"/>
    <w:rsid w:val="00941D93"/>
    <w:rsid w:val="009604FB"/>
    <w:rsid w:val="00A1438B"/>
    <w:rsid w:val="00A95D89"/>
    <w:rsid w:val="00B22D3B"/>
    <w:rsid w:val="00B34944"/>
    <w:rsid w:val="00B63B4E"/>
    <w:rsid w:val="00B65F9D"/>
    <w:rsid w:val="00B80A06"/>
    <w:rsid w:val="00BB7A92"/>
    <w:rsid w:val="00CC16F4"/>
    <w:rsid w:val="00CE432D"/>
    <w:rsid w:val="00D25C79"/>
    <w:rsid w:val="00D900A9"/>
    <w:rsid w:val="00DB6447"/>
    <w:rsid w:val="00DF11F0"/>
    <w:rsid w:val="00DF5167"/>
    <w:rsid w:val="00E11CA3"/>
    <w:rsid w:val="00E26386"/>
    <w:rsid w:val="00E47986"/>
    <w:rsid w:val="00FC1A41"/>
    <w:rsid w:val="1608F2D6"/>
    <w:rsid w:val="251547E6"/>
    <w:rsid w:val="2DC2D88E"/>
    <w:rsid w:val="38D10C4A"/>
    <w:rsid w:val="3CA154C0"/>
    <w:rsid w:val="436742DC"/>
    <w:rsid w:val="5C602BBA"/>
    <w:rsid w:val="624974F4"/>
    <w:rsid w:val="709724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2050"/>
    <o:shapelayout v:ext="edit">
      <o:idmap v:ext="edit" data="1"/>
    </o:shapelayout>
  </w:shapeDefaults>
  <w:decimalSymbol w:val="."/>
  <w:listSeparator w:val=","/>
  <w14:docId w14:val="27EEAA63"/>
  <w15:chartTrackingRefBased/>
  <w15:docId w15:val="{B9C4F1B2-0BA5-4BFD-AD80-318595CC3E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link w:val="Heading1Char"/>
    <w:qFormat/>
    <w:pPr>
      <w:keepNext/>
      <w:pageBreakBefore/>
      <w:numPr>
        <w:numId w:val="1"/>
      </w:numPr>
      <w:pBdr>
        <w:top w:val="single" w:color="auto" w:sz="12" w:space="1"/>
        <w:left w:val="single" w:color="auto" w:sz="12" w:space="1"/>
        <w:bottom w:val="single" w:color="auto" w:sz="12" w:space="1"/>
        <w:right w:val="single" w:color="auto" w:sz="12" w:space="1"/>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character" w:styleId="Heading1Char" w:customStyle="1">
    <w:name w:val="Heading 1 Char"/>
    <w:link w:val="Heading1"/>
    <w:locked/>
    <w:rsid w:val="009069AE"/>
    <w:rPr>
      <w:b/>
      <w:kern w:val="28"/>
      <w:sz w:val="36"/>
      <w:lang w:val="en-US" w:eastAsia="en-US" w:bidi="ar-SA"/>
    </w:rPr>
  </w:style>
  <w:style w:type="character" w:styleId="Heading2Char" w:customStyle="1">
    <w:name w:val="Heading 2 Char"/>
    <w:link w:val="Heading2"/>
    <w:locked/>
    <w:rsid w:val="009069AE"/>
    <w:rPr>
      <w:b/>
      <w:sz w:val="28"/>
      <w:lang w:val="en-US" w:eastAsia="en-US" w:bidi="ar-SA"/>
    </w:rPr>
  </w:style>
  <w:style w:type="character" w:styleId="Heading3Char1" w:customStyle="1">
    <w:name w:val="Heading 3 Char1"/>
    <w:aliases w:val="Heading 3 Char Char"/>
    <w:link w:val="Heading3"/>
    <w:semiHidden/>
    <w:locked/>
    <w:rsid w:val="009069AE"/>
    <w:rPr>
      <w:b/>
      <w:sz w:val="24"/>
      <w:lang w:val="en-US" w:eastAsia="en-US" w:bidi="ar-SA"/>
    </w:rPr>
  </w:style>
  <w:style w:type="character" w:styleId="Heading4Char" w:customStyle="1">
    <w:name w:val="Heading 4 Char"/>
    <w:aliases w:val="Heading 4 Char Char Char"/>
    <w:link w:val="Heading4"/>
    <w:locked/>
    <w:rsid w:val="009069AE"/>
    <w:rPr>
      <w:b/>
      <w:sz w:val="24"/>
      <w:lang w:val="en-US" w:eastAsia="en-US" w:bidi="ar-SA"/>
    </w:rPr>
  </w:style>
  <w:style w:type="character" w:styleId="Heading5Char" w:customStyle="1">
    <w:name w:val="Heading 5 Char"/>
    <w:link w:val="Heading5"/>
    <w:locked/>
    <w:rsid w:val="009069AE"/>
    <w:rPr>
      <w:b/>
      <w:lang w:val="en-US" w:eastAsia="en-US" w:bidi="ar-SA"/>
    </w:rPr>
  </w:style>
  <w:style w:type="character" w:styleId="Heading6Char" w:customStyle="1">
    <w:name w:val="Heading 6 Char"/>
    <w:link w:val="Heading6"/>
    <w:locked/>
    <w:rsid w:val="009069AE"/>
    <w:rPr>
      <w:i/>
      <w:lang w:val="en-US" w:eastAsia="en-US" w:bidi="ar-SA"/>
    </w:rPr>
  </w:style>
  <w:style w:type="character" w:styleId="Heading7Char" w:customStyle="1">
    <w:name w:val="Heading 7 Char"/>
    <w:link w:val="Heading7"/>
    <w:locked/>
    <w:rsid w:val="009069AE"/>
    <w:rPr>
      <w:lang w:val="en-US" w:eastAsia="en-US" w:bidi="ar-SA"/>
    </w:rPr>
  </w:style>
  <w:style w:type="character" w:styleId="Heading8Char" w:customStyle="1">
    <w:name w:val="Heading 8 Char"/>
    <w:link w:val="Heading8"/>
    <w:locked/>
    <w:rsid w:val="009069AE"/>
    <w:rPr>
      <w:i/>
      <w:lang w:val="en-US" w:eastAsia="en-US" w:bidi="ar-SA"/>
    </w:rPr>
  </w:style>
  <w:style w:type="character" w:styleId="Heading9Char" w:customStyle="1">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styleId="FooterChar" w:customStyle="1">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styleId="HeaderChar" w:customStyle="1">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styleId="SubtitleChar" w:customStyle="1">
    <w:name w:val="Subtitle Char"/>
    <w:link w:val="Subtitle"/>
    <w:locked/>
    <w:rsid w:val="009069AE"/>
    <w:rPr>
      <w:rFonts w:ascii="Arial" w:hAnsi="Arial"/>
      <w:b/>
      <w:sz w:val="28"/>
      <w:lang w:val="en-US" w:eastAsia="en-US" w:bidi="ar-SA"/>
    </w:rPr>
  </w:style>
  <w:style w:type="paragraph" w:styleId="TableofContents" w:customStyle="1">
    <w:name w:val="Table of Contents"/>
    <w:basedOn w:val="Normal"/>
    <w:pPr>
      <w:pageBreakBefore/>
      <w:spacing w:after="360"/>
      <w:jc w:val="center"/>
    </w:pPr>
    <w:rPr>
      <w:sz w:val="36"/>
    </w:rPr>
  </w:style>
  <w:style w:type="paragraph" w:styleId="TableText" w:customStyle="1">
    <w:name w:val="Table Text"/>
    <w:pPr>
      <w:widowControl w:val="0"/>
      <w:overflowPunct w:val="0"/>
      <w:autoSpaceDE w:val="0"/>
      <w:autoSpaceDN w:val="0"/>
      <w:adjustRightInd w:val="0"/>
      <w:spacing w:before="40" w:after="40"/>
      <w:textAlignment w:val="baseline"/>
    </w:pPr>
    <w:rPr>
      <w:lang w:eastAsia="en-US"/>
    </w:r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styleId="TitleChar" w:customStyle="1">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styleId="BodyTextIndentChar" w:customStyle="1">
    <w:name w:val="Body Text Indent Char"/>
    <w:link w:val="BodyTextIndent"/>
    <w:semiHidden/>
    <w:locked/>
    <w:rsid w:val="009069AE"/>
    <w:rPr>
      <w:sz w:val="22"/>
      <w:szCs w:val="24"/>
      <w:lang w:val="en-US" w:eastAsia="en-US" w:bidi="ar-SA"/>
    </w:rPr>
  </w:style>
  <w:style w:type="paragraph" w:styleId="DocControlHeading" w:customStyle="1">
    <w:name w:val="DocControlHeading"/>
    <w:basedOn w:val="Heading1"/>
    <w:pPr>
      <w:numPr>
        <w:numId w:val="0"/>
      </w:numPr>
      <w:ind w:left="-360"/>
    </w:pPr>
  </w:style>
  <w:style w:type="paragraph" w:styleId="DocControlHeading2" w:customStyle="1">
    <w:name w:val="DocControlHeading2"/>
    <w:basedOn w:val="Heading2"/>
    <w:pPr>
      <w:numPr>
        <w:ilvl w:val="0"/>
        <w:numId w:val="0"/>
      </w:numPr>
      <w:spacing w:after="120"/>
      <w:ind w:left="-360"/>
    </w:pPr>
  </w:style>
  <w:style w:type="paragraph" w:styleId="Paragraph" w:customStyle="1">
    <w:name w:val="Paragraph"/>
    <w:basedOn w:val="Normal"/>
    <w:link w:val="ParagraphChar"/>
    <w:pPr>
      <w:spacing w:before="80"/>
      <w:jc w:val="both"/>
    </w:pPr>
  </w:style>
  <w:style w:type="character" w:styleId="ParagraphChar" w:customStyle="1">
    <w:name w:val="Paragraph Char"/>
    <w:link w:val="Paragraph"/>
    <w:locked/>
    <w:rsid w:val="009069AE"/>
    <w:rPr>
      <w:lang w:val="en-US" w:eastAsia="en-US" w:bidi="ar-SA"/>
    </w:rPr>
  </w:style>
  <w:style w:type="paragraph" w:styleId="ListAlpa" w:customStyle="1">
    <w:name w:val="List Alpa"/>
    <w:basedOn w:val="Paragraph"/>
    <w:pPr>
      <w:numPr>
        <w:numId w:val="10"/>
      </w:numPr>
    </w:pPr>
  </w:style>
  <w:style w:type="paragraph" w:styleId="SubListNumber" w:customStyle="1">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styleId="Heading1Char1" w:customStyle="1">
    <w:name w:val="Heading 1 Char1"/>
    <w:locked/>
    <w:rsid w:val="009069AE"/>
    <w:rPr>
      <w:rFonts w:cs="Times New Roman"/>
      <w:b/>
      <w:kern w:val="28"/>
      <w:sz w:val="36"/>
    </w:rPr>
  </w:style>
  <w:style w:type="character" w:styleId="Heading2Char1" w:customStyle="1">
    <w:name w:val="Heading 2 Char1"/>
    <w:locked/>
    <w:rsid w:val="009069AE"/>
    <w:rPr>
      <w:rFonts w:cs="Times New Roman"/>
      <w:b/>
      <w:sz w:val="28"/>
    </w:rPr>
  </w:style>
  <w:style w:type="character" w:styleId="Heading4Char1" w:customStyle="1">
    <w:name w:val="Heading 4 Char1"/>
    <w:aliases w:val="Heading 4 Char Char Char1"/>
    <w:locked/>
    <w:rsid w:val="009069AE"/>
    <w:rPr>
      <w:rFonts w:cs="Times New Roman"/>
      <w:b/>
      <w:sz w:val="24"/>
    </w:rPr>
  </w:style>
  <w:style w:type="character" w:styleId="Heading5Char1" w:customStyle="1">
    <w:name w:val="Heading 5 Char1"/>
    <w:locked/>
    <w:rsid w:val="009069AE"/>
    <w:rPr>
      <w:rFonts w:cs="Times New Roman"/>
      <w:b/>
    </w:rPr>
  </w:style>
  <w:style w:type="character" w:styleId="Heading6Char1" w:customStyle="1">
    <w:name w:val="Heading 6 Char1"/>
    <w:locked/>
    <w:rsid w:val="009069AE"/>
    <w:rPr>
      <w:rFonts w:cs="Times New Roman"/>
      <w:i/>
    </w:rPr>
  </w:style>
  <w:style w:type="character" w:styleId="Heading7Char1" w:customStyle="1">
    <w:name w:val="Heading 7 Char1"/>
    <w:locked/>
    <w:rsid w:val="009069AE"/>
    <w:rPr>
      <w:rFonts w:cs="Times New Roman"/>
    </w:rPr>
  </w:style>
  <w:style w:type="character" w:styleId="Heading8Char1" w:customStyle="1">
    <w:name w:val="Heading 8 Char1"/>
    <w:locked/>
    <w:rsid w:val="009069AE"/>
    <w:rPr>
      <w:rFonts w:cs="Times New Roman"/>
      <w:i/>
    </w:rPr>
  </w:style>
  <w:style w:type="character" w:styleId="Heading9Char1" w:customStyle="1">
    <w:name w:val="Heading 9 Char1"/>
    <w:locked/>
    <w:rsid w:val="009069AE"/>
    <w:rPr>
      <w:rFonts w:cs="Times New Roman"/>
      <w:i/>
      <w:sz w:val="18"/>
    </w:rPr>
  </w:style>
  <w:style w:type="character" w:styleId="FooterChar1" w:customStyle="1">
    <w:name w:val="Footer Char1"/>
    <w:locked/>
    <w:rsid w:val="009069AE"/>
    <w:rPr>
      <w:rFonts w:cs="Times New Roman"/>
      <w:b/>
      <w:sz w:val="16"/>
      <w:lang w:val="en-US" w:eastAsia="en-US" w:bidi="ar-SA"/>
    </w:rPr>
  </w:style>
  <w:style w:type="character" w:styleId="HeaderChar1" w:customStyle="1">
    <w:name w:val="Header Char1"/>
    <w:locked/>
    <w:rsid w:val="009069AE"/>
    <w:rPr>
      <w:rFonts w:cs="Times New Roman"/>
      <w:b/>
      <w:sz w:val="16"/>
      <w:lang w:val="en-US" w:eastAsia="en-US" w:bidi="ar-SA"/>
    </w:rPr>
  </w:style>
  <w:style w:type="character" w:styleId="TitleChar1" w:customStyle="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styleId="BalloonTextChar" w:customStyle="1">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styleId="CommentTextChar" w:customStyle="1">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styleId="CommentSubjectChar" w:customStyle="1">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styleId="FootnoteTextChar" w:customStyle="1">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styleId="style5" w:customStyle="1">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styleId="style21" w:customStyle="1">
    <w:name w:val="style21"/>
    <w:rsid w:val="009069AE"/>
    <w:rPr>
      <w:rFonts w:ascii="Arial" w:hAnsi="Arial" w:cs="Arial"/>
    </w:rPr>
  </w:style>
  <w:style w:type="character" w:styleId="CommentReference">
    <w:name w:val="annotation reference"/>
    <w:semiHidden/>
    <w:rsid w:val="002A78E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comments" Target="comments.xml" Id="rId13" /><Relationship Type="http://schemas.openxmlformats.org/officeDocument/2006/relationships/header" Target="header5.xml" Id="rId18" /><Relationship Type="http://schemas.openxmlformats.org/officeDocument/2006/relationships/header" Target="header9.xml" Id="rId26" /><Relationship Type="http://schemas.openxmlformats.org/officeDocument/2006/relationships/settings" Target="settings.xml" Id="rId3" /><Relationship Type="http://schemas.openxmlformats.org/officeDocument/2006/relationships/footer" Target="footer6.xml" Id="rId21"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footer" Target="footer4.xml" Id="rId17" /><Relationship Type="http://schemas.openxmlformats.org/officeDocument/2006/relationships/footer" Target="footer8.xml" Id="rId25" /><Relationship Type="http://schemas.openxmlformats.org/officeDocument/2006/relationships/styles" Target="styles.xml" Id="rId2" /><Relationship Type="http://schemas.openxmlformats.org/officeDocument/2006/relationships/header" Target="header4.xml" Id="rId16" /><Relationship Type="http://schemas.openxmlformats.org/officeDocument/2006/relationships/header" Target="header6.xml" Id="rId20" /><Relationship Type="http://schemas.openxmlformats.org/officeDocument/2006/relationships/footer" Target="footer10.xm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header" Target="header8.xml" Id="rId24" /><Relationship Type="http://schemas.openxmlformats.org/officeDocument/2006/relationships/footnotes" Target="footnotes.xml" Id="rId5" /><Relationship Type="http://schemas.microsoft.com/office/2016/09/relationships/commentsIds" Target="commentsIds.xml" Id="rId15" /><Relationship Type="http://schemas.openxmlformats.org/officeDocument/2006/relationships/footer" Target="footer7.xml" Id="rId23" /><Relationship Type="http://schemas.openxmlformats.org/officeDocument/2006/relationships/header" Target="header10.xml" Id="rId28" /><Relationship Type="http://schemas.openxmlformats.org/officeDocument/2006/relationships/footer" Target="footer2.xml" Id="rId10" /><Relationship Type="http://schemas.openxmlformats.org/officeDocument/2006/relationships/footer" Target="footer5.xml" Id="rId19" /><Relationship Type="http://schemas.openxmlformats.org/officeDocument/2006/relationships/theme" Target="theme/theme1.xml" Id="rId31" /><Relationship Type="http://schemas.openxmlformats.org/officeDocument/2006/relationships/webSettings" Target="webSettings.xml" Id="rId4" /><Relationship Type="http://schemas.openxmlformats.org/officeDocument/2006/relationships/header" Target="header2.xml" Id="rId9" /><Relationship Type="http://schemas.microsoft.com/office/2011/relationships/commentsExtended" Target="commentsExtended.xml" Id="rId14" /><Relationship Type="http://schemas.openxmlformats.org/officeDocument/2006/relationships/header" Target="header7.xml" Id="rId22" /><Relationship Type="http://schemas.openxmlformats.org/officeDocument/2006/relationships/footer" Target="footer9.xml" Id="rId27" /><Relationship Type="http://schemas.openxmlformats.org/officeDocument/2006/relationships/fontTable" Target="fontTable.xml" Id="rId30" /><Relationship Type="http://schemas.microsoft.com/office/2011/relationships/people" Target="/word/people.xml" Id="Ra8e5602ebe904828" /><Relationship Type="http://schemas.microsoft.com/office/2018/08/relationships/commentsExtensible" Target="/word/commentsExtensible.xml" Id="Rb59478681ce24f00" /></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SRS.dot</ap:Template>
  <ap:Application>Microsoft Office Word</ap:Application>
  <ap:DocSecurity>0</ap:DocSecurity>
  <ap:ScaleCrop>false</ap:ScaleCrop>
  <ap:Company>&lt;Enter team name here&gt;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Requirements Specification</dc:title>
  <dc:subject>&lt;Enter project name here&gt;</dc:subject>
  <dc:creator>leonardo</dc:creator>
  <keywords/>
  <lastModifiedBy>Pashamohammad Nouri, Alireza</lastModifiedBy>
  <revision>5</revision>
  <lastPrinted>2002-04-23T17:31:00.0000000Z</lastPrinted>
  <dcterms:created xsi:type="dcterms:W3CDTF">2020-04-20T03:01:00.0000000Z</dcterms:created>
  <dcterms:modified xsi:type="dcterms:W3CDTF">2020-04-20T03:29:01.7425996Z</dcterms:modified>
</coreProperties>
</file>